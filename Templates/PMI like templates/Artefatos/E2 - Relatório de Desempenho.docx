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A070" w14:textId="77777777" w:rsidR="00A86EF8" w:rsidRPr="00E50B93" w:rsidRDefault="008A08C8" w:rsidP="00A86EF8">
      <w:pPr>
        <w:pStyle w:val="Ttulo1"/>
        <w:numPr>
          <w:ilvl w:val="0"/>
          <w:numId w:val="0"/>
        </w:numPr>
        <w:rPr>
          <w:rFonts w:cstheme="minorHAnsi"/>
        </w:rPr>
      </w:pPr>
      <w:r>
        <w:rPr>
          <w:rFonts w:cstheme="minorHAnsi"/>
        </w:rPr>
        <w:t>Relatório de Desempenho</w:t>
      </w:r>
    </w:p>
    <w:p w14:paraId="7BA8B99B" w14:textId="77777777" w:rsidR="00A86EF8" w:rsidRPr="00E50B93" w:rsidRDefault="00A86EF8" w:rsidP="00A86EF8">
      <w:pPr>
        <w:rPr>
          <w:rFonts w:asciiTheme="minorHAnsi" w:hAnsiTheme="minorHAnsi" w:cstheme="minorHAnsi"/>
        </w:rPr>
      </w:pPr>
    </w:p>
    <w:tbl>
      <w:tblPr>
        <w:tblStyle w:val="Tabelacomgrade"/>
        <w:tblW w:w="10094" w:type="dxa"/>
        <w:tblLook w:val="04A0" w:firstRow="1" w:lastRow="0" w:firstColumn="1" w:lastColumn="0" w:noHBand="0" w:noVBand="1"/>
      </w:tblPr>
      <w:tblGrid>
        <w:gridCol w:w="9870"/>
        <w:gridCol w:w="224"/>
      </w:tblGrid>
      <w:tr w:rsidR="00A86EF8" w:rsidRPr="00E50B93" w14:paraId="3A3C8624" w14:textId="77777777" w:rsidTr="002409A2">
        <w:tc>
          <w:tcPr>
            <w:tcW w:w="98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ade"/>
              <w:tblW w:w="9534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630"/>
            </w:tblGrid>
            <w:tr w:rsidR="00A86EF8" w:rsidRPr="00E50B93" w14:paraId="21F86653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5761C" w14:textId="77777777" w:rsidR="00A86EF8" w:rsidRPr="00E50B93" w:rsidRDefault="009F136F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Código</w:t>
                  </w:r>
                  <w:r w:rsidR="00A86EF8"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7F0BAF6" w14:textId="77777777" w:rsidR="00A86EF8" w:rsidRPr="00CE76CB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117FB" w14:textId="77777777" w:rsidR="00A86EF8" w:rsidRPr="00CE76CB" w:rsidRDefault="00A86EF8" w:rsidP="002409A2">
                  <w:pPr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E76C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Data</w:t>
                  </w:r>
                  <w:r w:rsidRPr="00CE76CB">
                    <w:rPr>
                      <w:rFonts w:asciiTheme="minorHAnsi" w:hAnsiTheme="minorHAnsi" w:cstheme="minorHAns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1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141BCE5" w14:textId="77777777" w:rsidR="00A86EF8" w:rsidRPr="00CE76CB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3923F18A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7A3C6B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Nome do projeto: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96CAC89" w14:textId="77777777" w:rsidR="00A86EF8" w:rsidRPr="00CE76CB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5DE1C595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618F2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Área diretoria: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627BF47" w14:textId="77777777" w:rsidR="00A86EF8" w:rsidRPr="00CE76CB" w:rsidRDefault="00A86EF8" w:rsidP="002409A2">
                  <w:pPr>
                    <w:ind w:right="-249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39FE1591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5C736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 </w:t>
                  </w:r>
                  <w:r w:rsidR="00AB058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Patrocinador</w:t>
                  </w: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098338B" w14:textId="77777777" w:rsidR="00A86EF8" w:rsidRPr="00CE76CB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194CA04F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E2CBF" w14:textId="77777777" w:rsidR="00A86EF8" w:rsidRPr="009F136F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Líder</w:t>
                  </w:r>
                  <w:r w:rsidR="009F136F"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do Projeto</w:t>
                  </w:r>
                  <w:r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05789C1" w14:textId="77777777" w:rsidR="00A86EF8" w:rsidRPr="00CE76CB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F136F" w:rsidRPr="00E50B93" w14:paraId="444BDC27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EBF75" w14:textId="77777777" w:rsidR="009F136F" w:rsidRPr="009F136F" w:rsidRDefault="009F136F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Técnico de TI: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9F3AD4A" w14:textId="77777777" w:rsidR="009F136F" w:rsidRPr="00CE76CB" w:rsidRDefault="009F136F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9F136F" w:rsidRPr="00E50B93" w14:paraId="7C10C617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9B011" w14:textId="77777777" w:rsidR="009F136F" w:rsidRPr="009F136F" w:rsidRDefault="009F136F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F136F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Líder de Frente: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EF4453A" w14:textId="77777777" w:rsidR="009F136F" w:rsidRPr="00CE76CB" w:rsidRDefault="009F136F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A86EF8" w:rsidRPr="00E50B93" w14:paraId="46BD64F6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C62A8" w14:textId="77777777" w:rsidR="00A86EF8" w:rsidRPr="00E50B93" w:rsidRDefault="00A86EF8" w:rsidP="002409A2">
                  <w:pPr>
                    <w:ind w:right="168"/>
                    <w:jc w:val="right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50B93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                           PMO:</w:t>
                  </w:r>
                </w:p>
              </w:tc>
              <w:tc>
                <w:tcPr>
                  <w:tcW w:w="712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6B19C13" w14:textId="77777777" w:rsidR="00A86EF8" w:rsidRPr="00CE76CB" w:rsidRDefault="00A86EF8" w:rsidP="002409A2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6AD705F5" w14:textId="77777777" w:rsidR="00A86EF8" w:rsidRPr="00E50B93" w:rsidRDefault="00A86EF8" w:rsidP="002409A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</w:tcPr>
          <w:p w14:paraId="560C8AFA" w14:textId="77777777" w:rsidR="00A86EF8" w:rsidRPr="00E50B93" w:rsidRDefault="00A86EF8" w:rsidP="002409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EF2ED71" w14:textId="77777777" w:rsidR="00A86EF8" w:rsidRPr="00E50B93" w:rsidRDefault="00A86EF8" w:rsidP="00A86EF8">
      <w:pPr>
        <w:jc w:val="both"/>
        <w:rPr>
          <w:rFonts w:asciiTheme="minorHAnsi" w:hAnsiTheme="minorHAnsi" w:cstheme="minorHAnsi"/>
        </w:rPr>
      </w:pPr>
    </w:p>
    <w:p w14:paraId="088BE424" w14:textId="77777777" w:rsidR="00A86EF8" w:rsidRPr="00E50B93" w:rsidRDefault="00A86EF8" w:rsidP="00A86EF8">
      <w:pPr>
        <w:jc w:val="both"/>
        <w:rPr>
          <w:rFonts w:asciiTheme="minorHAnsi" w:hAnsiTheme="minorHAnsi" w:cstheme="minorHAnsi"/>
        </w:rPr>
      </w:pPr>
    </w:p>
    <w:tbl>
      <w:tblPr>
        <w:tblW w:w="9530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129"/>
        <w:gridCol w:w="2666"/>
        <w:gridCol w:w="4143"/>
      </w:tblGrid>
      <w:tr w:rsidR="00A86EF8" w:rsidRPr="000F71E0" w14:paraId="3ACAA59C" w14:textId="77777777" w:rsidTr="002409A2">
        <w:trPr>
          <w:trHeight w:val="377"/>
        </w:trPr>
        <w:tc>
          <w:tcPr>
            <w:tcW w:w="9530" w:type="dxa"/>
            <w:gridSpan w:val="4"/>
            <w:shd w:val="clear" w:color="auto" w:fill="17365D" w:themeFill="text2" w:themeFillShade="BF"/>
            <w:vAlign w:val="center"/>
          </w:tcPr>
          <w:p w14:paraId="79BBF59E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A86EF8" w:rsidRPr="000F71E0" w14:paraId="00962C2D" w14:textId="77777777" w:rsidTr="002409A2">
        <w:trPr>
          <w:trHeight w:val="283"/>
        </w:trPr>
        <w:tc>
          <w:tcPr>
            <w:tcW w:w="1592" w:type="dxa"/>
            <w:shd w:val="clear" w:color="auto" w:fill="17365D" w:themeFill="text2" w:themeFillShade="BF"/>
            <w:vAlign w:val="center"/>
          </w:tcPr>
          <w:p w14:paraId="0B402B37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17365D" w:themeFill="text2" w:themeFillShade="BF"/>
            <w:vAlign w:val="center"/>
          </w:tcPr>
          <w:p w14:paraId="37C692C8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666" w:type="dxa"/>
            <w:shd w:val="clear" w:color="auto" w:fill="17365D" w:themeFill="text2" w:themeFillShade="BF"/>
            <w:vAlign w:val="center"/>
          </w:tcPr>
          <w:p w14:paraId="57F9C62A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143" w:type="dxa"/>
            <w:shd w:val="clear" w:color="auto" w:fill="17365D" w:themeFill="text2" w:themeFillShade="BF"/>
            <w:vAlign w:val="center"/>
          </w:tcPr>
          <w:p w14:paraId="24342C5A" w14:textId="77777777" w:rsidR="00A86EF8" w:rsidRPr="000F71E0" w:rsidRDefault="00A86EF8" w:rsidP="00240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A86EF8" w:rsidRPr="00C52528" w14:paraId="01F517E5" w14:textId="77777777" w:rsidTr="002409A2">
        <w:trPr>
          <w:trHeight w:val="340"/>
        </w:trPr>
        <w:tc>
          <w:tcPr>
            <w:tcW w:w="1592" w:type="dxa"/>
            <w:vAlign w:val="center"/>
          </w:tcPr>
          <w:p w14:paraId="1C2965A9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7B2DB76B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2666" w:type="dxa"/>
            <w:vAlign w:val="center"/>
          </w:tcPr>
          <w:p w14:paraId="23E283F7" w14:textId="77777777" w:rsidR="00A86EF8" w:rsidRPr="00C52528" w:rsidRDefault="00A86EF8" w:rsidP="002409A2">
            <w:pPr>
              <w:pStyle w:val="Verses"/>
            </w:pPr>
          </w:p>
        </w:tc>
        <w:tc>
          <w:tcPr>
            <w:tcW w:w="4143" w:type="dxa"/>
            <w:vAlign w:val="center"/>
          </w:tcPr>
          <w:p w14:paraId="43ED4ECE" w14:textId="77777777" w:rsidR="00A86EF8" w:rsidRPr="00C52528" w:rsidRDefault="00A86EF8" w:rsidP="002409A2">
            <w:pPr>
              <w:pStyle w:val="Verses"/>
            </w:pPr>
          </w:p>
        </w:tc>
      </w:tr>
    </w:tbl>
    <w:p w14:paraId="32A2649D" w14:textId="77777777" w:rsidR="00A86EF8" w:rsidRPr="00E50B93" w:rsidRDefault="00A86EF8" w:rsidP="00A86EF8">
      <w:pPr>
        <w:rPr>
          <w:rFonts w:asciiTheme="minorHAnsi" w:hAnsiTheme="minorHAnsi" w:cstheme="minorHAnsi"/>
        </w:rPr>
      </w:pPr>
    </w:p>
    <w:p w14:paraId="1AFAAC43" w14:textId="77777777" w:rsidR="0065784C" w:rsidRDefault="0065784C"/>
    <w:p w14:paraId="1DAF4CED" w14:textId="77777777" w:rsidR="00E92FCB" w:rsidRDefault="00E92FCB"/>
    <w:p w14:paraId="6926D79E" w14:textId="77777777" w:rsidR="00E92FCB" w:rsidRDefault="00E92FCB" w:rsidP="00E92FCB">
      <w:pPr>
        <w:rPr>
          <w:b/>
          <w:color w:val="0070C0"/>
        </w:rPr>
      </w:pPr>
      <w:r w:rsidRPr="000A4893">
        <w:rPr>
          <w:b/>
          <w:color w:val="0070C0"/>
        </w:rPr>
        <w:t>Sumário</w:t>
      </w:r>
    </w:p>
    <w:p w14:paraId="122AB918" w14:textId="77777777" w:rsidR="00E92FCB" w:rsidRDefault="00E92FCB" w:rsidP="00E92FCB">
      <w:pPr>
        <w:jc w:val="center"/>
      </w:pPr>
    </w:p>
    <w:sdt>
      <w:sdtPr>
        <w:rPr>
          <w:rFonts w:asciiTheme="minorHAnsi" w:eastAsiaTheme="minorEastAsia" w:hAnsiTheme="minorHAnsi"/>
          <w:sz w:val="24"/>
          <w:szCs w:val="24"/>
        </w:rPr>
        <w:id w:val="1217087691"/>
        <w:docPartObj>
          <w:docPartGallery w:val="Table of Contents"/>
          <w:docPartUnique/>
        </w:docPartObj>
      </w:sdtPr>
      <w:sdtEndPr>
        <w:rPr>
          <w:rFonts w:ascii="Calibri" w:eastAsiaTheme="minorHAnsi" w:hAnsi="Calibri"/>
          <w:b/>
          <w:bCs/>
          <w:sz w:val="22"/>
          <w:szCs w:val="22"/>
        </w:rPr>
      </w:sdtEndPr>
      <w:sdtContent>
        <w:p w14:paraId="0C0B8864" w14:textId="77777777" w:rsidR="004B617F" w:rsidRDefault="005A5C81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\h \z \t "Autopass-01;1;Autopass-02;2;Autopass-03;3" </w:instrText>
          </w:r>
          <w:r>
            <w:fldChar w:fldCharType="separate"/>
          </w:r>
          <w:hyperlink w:anchor="_Toc512428022" w:history="1">
            <w:r w:rsidR="004B617F" w:rsidRPr="00E246A3">
              <w:rPr>
                <w:rStyle w:val="Hyperlink"/>
                <w:noProof/>
              </w:rPr>
              <w:t>1</w:t>
            </w:r>
            <w:r w:rsidR="004B617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4B617F" w:rsidRPr="00E246A3">
              <w:rPr>
                <w:rStyle w:val="Hyperlink"/>
                <w:noProof/>
              </w:rPr>
              <w:t>Objetivos deste documento</w:t>
            </w:r>
            <w:r w:rsidR="004B617F">
              <w:rPr>
                <w:noProof/>
                <w:webHidden/>
              </w:rPr>
              <w:tab/>
            </w:r>
            <w:r w:rsidR="004B617F">
              <w:rPr>
                <w:noProof/>
                <w:webHidden/>
              </w:rPr>
              <w:fldChar w:fldCharType="begin"/>
            </w:r>
            <w:r w:rsidR="004B617F">
              <w:rPr>
                <w:noProof/>
                <w:webHidden/>
              </w:rPr>
              <w:instrText xml:space="preserve"> PAGEREF _Toc512428022 \h </w:instrText>
            </w:r>
            <w:r w:rsidR="004B617F">
              <w:rPr>
                <w:noProof/>
                <w:webHidden/>
              </w:rPr>
            </w:r>
            <w:r w:rsidR="004B617F">
              <w:rPr>
                <w:noProof/>
                <w:webHidden/>
              </w:rPr>
              <w:fldChar w:fldCharType="separate"/>
            </w:r>
            <w:r w:rsidR="004B617F">
              <w:rPr>
                <w:noProof/>
                <w:webHidden/>
              </w:rPr>
              <w:t>2</w:t>
            </w:r>
            <w:r w:rsidR="004B617F">
              <w:rPr>
                <w:noProof/>
                <w:webHidden/>
              </w:rPr>
              <w:fldChar w:fldCharType="end"/>
            </w:r>
          </w:hyperlink>
        </w:p>
        <w:p w14:paraId="317C206C" w14:textId="77777777" w:rsidR="004B617F" w:rsidRDefault="001A1CFD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8023" w:history="1">
            <w:r w:rsidR="004B617F" w:rsidRPr="00E246A3">
              <w:rPr>
                <w:rStyle w:val="Hyperlink"/>
                <w:noProof/>
              </w:rPr>
              <w:t>2</w:t>
            </w:r>
            <w:r w:rsidR="004B617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4B617F" w:rsidRPr="00E246A3">
              <w:rPr>
                <w:rStyle w:val="Hyperlink"/>
                <w:noProof/>
              </w:rPr>
              <w:t>Avaliação de desempenho da equipe</w:t>
            </w:r>
            <w:r w:rsidR="004B617F">
              <w:rPr>
                <w:noProof/>
                <w:webHidden/>
              </w:rPr>
              <w:tab/>
            </w:r>
            <w:r w:rsidR="004B617F">
              <w:rPr>
                <w:noProof/>
                <w:webHidden/>
              </w:rPr>
              <w:fldChar w:fldCharType="begin"/>
            </w:r>
            <w:r w:rsidR="004B617F">
              <w:rPr>
                <w:noProof/>
                <w:webHidden/>
              </w:rPr>
              <w:instrText xml:space="preserve"> PAGEREF _Toc512428023 \h </w:instrText>
            </w:r>
            <w:r w:rsidR="004B617F">
              <w:rPr>
                <w:noProof/>
                <w:webHidden/>
              </w:rPr>
            </w:r>
            <w:r w:rsidR="004B617F">
              <w:rPr>
                <w:noProof/>
                <w:webHidden/>
              </w:rPr>
              <w:fldChar w:fldCharType="separate"/>
            </w:r>
            <w:r w:rsidR="004B617F">
              <w:rPr>
                <w:noProof/>
                <w:webHidden/>
              </w:rPr>
              <w:t>2</w:t>
            </w:r>
            <w:r w:rsidR="004B617F">
              <w:rPr>
                <w:noProof/>
                <w:webHidden/>
              </w:rPr>
              <w:fldChar w:fldCharType="end"/>
            </w:r>
          </w:hyperlink>
        </w:p>
        <w:p w14:paraId="01F49CA4" w14:textId="77777777" w:rsidR="004B617F" w:rsidRDefault="001A1CFD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8024" w:history="1">
            <w:r w:rsidR="004B617F" w:rsidRPr="00E246A3">
              <w:rPr>
                <w:rStyle w:val="Hyperlink"/>
                <w:noProof/>
              </w:rPr>
              <w:t>3</w:t>
            </w:r>
            <w:r w:rsidR="004B617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4B617F" w:rsidRPr="00E246A3">
              <w:rPr>
                <w:rStyle w:val="Hyperlink"/>
                <w:noProof/>
              </w:rPr>
              <w:t>Pontos Fortes</w:t>
            </w:r>
            <w:r w:rsidR="004B617F">
              <w:rPr>
                <w:noProof/>
                <w:webHidden/>
              </w:rPr>
              <w:tab/>
            </w:r>
            <w:r w:rsidR="004B617F">
              <w:rPr>
                <w:noProof/>
                <w:webHidden/>
              </w:rPr>
              <w:fldChar w:fldCharType="begin"/>
            </w:r>
            <w:r w:rsidR="004B617F">
              <w:rPr>
                <w:noProof/>
                <w:webHidden/>
              </w:rPr>
              <w:instrText xml:space="preserve"> PAGEREF _Toc512428024 \h </w:instrText>
            </w:r>
            <w:r w:rsidR="004B617F">
              <w:rPr>
                <w:noProof/>
                <w:webHidden/>
              </w:rPr>
            </w:r>
            <w:r w:rsidR="004B617F">
              <w:rPr>
                <w:noProof/>
                <w:webHidden/>
              </w:rPr>
              <w:fldChar w:fldCharType="separate"/>
            </w:r>
            <w:r w:rsidR="004B617F">
              <w:rPr>
                <w:noProof/>
                <w:webHidden/>
              </w:rPr>
              <w:t>2</w:t>
            </w:r>
            <w:r w:rsidR="004B617F">
              <w:rPr>
                <w:noProof/>
                <w:webHidden/>
              </w:rPr>
              <w:fldChar w:fldCharType="end"/>
            </w:r>
          </w:hyperlink>
        </w:p>
        <w:p w14:paraId="2029E50B" w14:textId="77777777" w:rsidR="004B617F" w:rsidRDefault="001A1CFD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8025" w:history="1">
            <w:r w:rsidR="004B617F" w:rsidRPr="00E246A3">
              <w:rPr>
                <w:rStyle w:val="Hyperlink"/>
                <w:noProof/>
              </w:rPr>
              <w:t>4</w:t>
            </w:r>
            <w:r w:rsidR="004B617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4B617F" w:rsidRPr="00E246A3">
              <w:rPr>
                <w:rStyle w:val="Hyperlink"/>
                <w:noProof/>
              </w:rPr>
              <w:t>Pontos a desenvolver</w:t>
            </w:r>
            <w:r w:rsidR="004B617F">
              <w:rPr>
                <w:noProof/>
                <w:webHidden/>
              </w:rPr>
              <w:tab/>
            </w:r>
            <w:r w:rsidR="004B617F">
              <w:rPr>
                <w:noProof/>
                <w:webHidden/>
              </w:rPr>
              <w:fldChar w:fldCharType="begin"/>
            </w:r>
            <w:r w:rsidR="004B617F">
              <w:rPr>
                <w:noProof/>
                <w:webHidden/>
              </w:rPr>
              <w:instrText xml:space="preserve"> PAGEREF _Toc512428025 \h </w:instrText>
            </w:r>
            <w:r w:rsidR="004B617F">
              <w:rPr>
                <w:noProof/>
                <w:webHidden/>
              </w:rPr>
            </w:r>
            <w:r w:rsidR="004B617F">
              <w:rPr>
                <w:noProof/>
                <w:webHidden/>
              </w:rPr>
              <w:fldChar w:fldCharType="separate"/>
            </w:r>
            <w:r w:rsidR="004B617F">
              <w:rPr>
                <w:noProof/>
                <w:webHidden/>
              </w:rPr>
              <w:t>2</w:t>
            </w:r>
            <w:r w:rsidR="004B617F">
              <w:rPr>
                <w:noProof/>
                <w:webHidden/>
              </w:rPr>
              <w:fldChar w:fldCharType="end"/>
            </w:r>
          </w:hyperlink>
        </w:p>
        <w:p w14:paraId="0244A9F3" w14:textId="77777777" w:rsidR="004B617F" w:rsidRDefault="001A1CFD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2428026" w:history="1">
            <w:r w:rsidR="004B617F" w:rsidRPr="00E246A3">
              <w:rPr>
                <w:rStyle w:val="Hyperlink"/>
                <w:noProof/>
              </w:rPr>
              <w:t>5</w:t>
            </w:r>
            <w:r w:rsidR="004B617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4B617F" w:rsidRPr="00E246A3">
              <w:rPr>
                <w:rStyle w:val="Hyperlink"/>
                <w:noProof/>
              </w:rPr>
              <w:t>Aprovações</w:t>
            </w:r>
            <w:r w:rsidR="004B617F">
              <w:rPr>
                <w:noProof/>
                <w:webHidden/>
              </w:rPr>
              <w:tab/>
            </w:r>
            <w:r w:rsidR="004B617F">
              <w:rPr>
                <w:noProof/>
                <w:webHidden/>
              </w:rPr>
              <w:fldChar w:fldCharType="begin"/>
            </w:r>
            <w:r w:rsidR="004B617F">
              <w:rPr>
                <w:noProof/>
                <w:webHidden/>
              </w:rPr>
              <w:instrText xml:space="preserve"> PAGEREF _Toc512428026 \h </w:instrText>
            </w:r>
            <w:r w:rsidR="004B617F">
              <w:rPr>
                <w:noProof/>
                <w:webHidden/>
              </w:rPr>
            </w:r>
            <w:r w:rsidR="004B617F">
              <w:rPr>
                <w:noProof/>
                <w:webHidden/>
              </w:rPr>
              <w:fldChar w:fldCharType="separate"/>
            </w:r>
            <w:r w:rsidR="004B617F">
              <w:rPr>
                <w:noProof/>
                <w:webHidden/>
              </w:rPr>
              <w:t>2</w:t>
            </w:r>
            <w:r w:rsidR="004B617F">
              <w:rPr>
                <w:noProof/>
                <w:webHidden/>
              </w:rPr>
              <w:fldChar w:fldCharType="end"/>
            </w:r>
          </w:hyperlink>
        </w:p>
        <w:p w14:paraId="1F387651" w14:textId="77777777" w:rsidR="008C5F52" w:rsidRDefault="005A5C81" w:rsidP="005A5C81">
          <w:pPr>
            <w:pStyle w:val="Sumrio1"/>
            <w:tabs>
              <w:tab w:val="left" w:pos="440"/>
              <w:tab w:val="right" w:leader="dot" w:pos="9628"/>
            </w:tabs>
            <w:rPr>
              <w:b/>
              <w:bCs/>
            </w:rPr>
          </w:pPr>
          <w:r>
            <w:fldChar w:fldCharType="end"/>
          </w:r>
        </w:p>
      </w:sdtContent>
    </w:sdt>
    <w:p w14:paraId="541FCD41" w14:textId="77777777" w:rsidR="00E92FCB" w:rsidRDefault="00E92FCB" w:rsidP="00E92FCB"/>
    <w:p w14:paraId="6312208F" w14:textId="77777777" w:rsidR="00C6217F" w:rsidRDefault="00C6217F" w:rsidP="00C6217F"/>
    <w:p w14:paraId="49780802" w14:textId="77777777" w:rsidR="00E92FCB" w:rsidRDefault="00E92FC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09562333"/>
    </w:p>
    <w:p w14:paraId="1CD80A72" w14:textId="77777777" w:rsidR="007A7DB6" w:rsidRDefault="007A7DB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510525963"/>
      <w:bookmarkStart w:id="2" w:name="_Toc509567608"/>
      <w:bookmarkEnd w:id="0"/>
      <w:r>
        <w:br w:type="page"/>
      </w:r>
    </w:p>
    <w:p w14:paraId="27158976" w14:textId="77777777" w:rsidR="003E219E" w:rsidRPr="008843C9" w:rsidRDefault="003E219E" w:rsidP="003E219E">
      <w:pPr>
        <w:pStyle w:val="Autopass-01"/>
      </w:pPr>
      <w:bookmarkStart w:id="3" w:name="_Toc512428022"/>
      <w:r w:rsidRPr="00C6217F">
        <w:lastRenderedPageBreak/>
        <w:t>Objetivos</w:t>
      </w:r>
      <w:r w:rsidRPr="008843C9">
        <w:t xml:space="preserve"> deste documento</w:t>
      </w:r>
      <w:bookmarkEnd w:id="1"/>
      <w:bookmarkEnd w:id="3"/>
    </w:p>
    <w:p w14:paraId="004749BD" w14:textId="77777777" w:rsidR="003E219E" w:rsidRPr="009E5C12" w:rsidRDefault="003E219E" w:rsidP="003E219E">
      <w:pPr>
        <w:pStyle w:val="Comments"/>
      </w:pPr>
      <w:r w:rsidRPr="009E5C12">
        <w:t>[descrev</w:t>
      </w:r>
      <w:r>
        <w:t>e</w:t>
      </w:r>
      <w:r w:rsidRPr="009E5C12">
        <w:t xml:space="preserve"> o motivo pelo qual esse documento será usado]</w:t>
      </w:r>
    </w:p>
    <w:p w14:paraId="49E49148" w14:textId="77777777" w:rsidR="00D11D75" w:rsidRDefault="004B617F" w:rsidP="004B617F">
      <w:pPr>
        <w:ind w:left="42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líder do projeto deve avaliar constantemente o desempenho da equipe do projeto a fim de tomar ações necessárias para capacitação adequada a fim de garantir os resultados do projeto. Durante o encerramento do projeto, o registro do desempenho será uma ferramenta importante para avaliação dos métodos utilizados, </w:t>
      </w:r>
      <w:r w:rsidR="006268B4">
        <w:rPr>
          <w:rFonts w:asciiTheme="minorHAnsi" w:hAnsiTheme="minorHAnsi" w:cstheme="minorHAnsi"/>
        </w:rPr>
        <w:t>melhorias</w:t>
      </w:r>
      <w:r w:rsidR="00413E5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processuais, planos de treinamento em recursos humanos e estratégias futuras.</w:t>
      </w:r>
      <w:bookmarkStart w:id="4" w:name="_Toc519065011"/>
      <w:bookmarkStart w:id="5" w:name="_Toc230344545"/>
      <w:bookmarkStart w:id="6" w:name="_Toc317682753"/>
      <w:bookmarkEnd w:id="2"/>
    </w:p>
    <w:p w14:paraId="60A644C8" w14:textId="77777777" w:rsidR="004B617F" w:rsidRDefault="004B617F" w:rsidP="004B617F">
      <w:pPr>
        <w:ind w:left="426"/>
        <w:jc w:val="both"/>
        <w:rPr>
          <w:rFonts w:asciiTheme="minorHAnsi" w:hAnsiTheme="minorHAnsi" w:cstheme="minorHAnsi"/>
        </w:rPr>
      </w:pPr>
    </w:p>
    <w:p w14:paraId="65A99BC6" w14:textId="77777777" w:rsidR="004B617F" w:rsidRDefault="004B617F" w:rsidP="004B617F">
      <w:pPr>
        <w:ind w:left="426"/>
        <w:jc w:val="both"/>
        <w:rPr>
          <w:rFonts w:asciiTheme="minorHAnsi" w:hAnsiTheme="minorHAnsi" w:cstheme="minorHAnsi"/>
        </w:rPr>
      </w:pPr>
    </w:p>
    <w:p w14:paraId="36C9E315" w14:textId="77777777" w:rsidR="00545B14" w:rsidRDefault="008A08C8" w:rsidP="00545B14">
      <w:pPr>
        <w:pStyle w:val="Autopass-01"/>
      </w:pPr>
      <w:bookmarkStart w:id="7" w:name="_Toc512428023"/>
      <w:r>
        <w:t>Avaliação de desempenho da equipe</w:t>
      </w:r>
      <w:bookmarkEnd w:id="7"/>
    </w:p>
    <w:p w14:paraId="7A196289" w14:textId="77777777" w:rsidR="00B46C04" w:rsidRDefault="00545B14" w:rsidP="00B107BF">
      <w:pPr>
        <w:pStyle w:val="Comments"/>
      </w:pPr>
      <w:r>
        <w:t>[</w:t>
      </w:r>
      <w:r w:rsidR="008A08C8">
        <w:t>c</w:t>
      </w:r>
      <w:r>
        <w:t>omente os pontos mais relevantes a serem aperfeiçoados ou adotados em próximos projetos]</w:t>
      </w:r>
    </w:p>
    <w:p w14:paraId="3AE60DAB" w14:textId="77777777" w:rsidR="008A08C8" w:rsidRDefault="008A08C8" w:rsidP="00B107BF">
      <w:pPr>
        <w:pStyle w:val="Comments"/>
      </w:pPr>
      <w:r>
        <w:t>[legenda de Status referente à</w:t>
      </w:r>
      <w:r w:rsidR="00041F3B">
        <w:t>s</w:t>
      </w:r>
      <w:r>
        <w:t xml:space="preserve"> expectativas: A – Supera, B – Atende, C – Abaixo]</w:t>
      </w:r>
    </w:p>
    <w:tbl>
      <w:tblPr>
        <w:tblW w:w="9213" w:type="dxa"/>
        <w:tblInd w:w="418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787"/>
        <w:gridCol w:w="2757"/>
        <w:gridCol w:w="3401"/>
      </w:tblGrid>
      <w:tr w:rsidR="008A08C8" w:rsidRPr="004B19B0" w14:paraId="115C50D4" w14:textId="77777777" w:rsidTr="00A03B13">
        <w:trPr>
          <w:trHeight w:val="282"/>
          <w:tblHeader/>
        </w:trPr>
        <w:tc>
          <w:tcPr>
            <w:tcW w:w="2268" w:type="dxa"/>
            <w:shd w:val="clear" w:color="auto" w:fill="DBE5F1" w:themeFill="accent1" w:themeFillTint="33"/>
          </w:tcPr>
          <w:p w14:paraId="26A7222E" w14:textId="77777777" w:rsidR="008A08C8" w:rsidRPr="008A08C8" w:rsidRDefault="008A08C8" w:rsidP="00B46C04">
            <w:pPr>
              <w:tabs>
                <w:tab w:val="left" w:pos="907"/>
              </w:tabs>
              <w:rPr>
                <w:b/>
                <w:bCs/>
                <w:color w:val="FF0000"/>
              </w:rPr>
            </w:pPr>
            <w:r>
              <w:rPr>
                <w:b/>
              </w:rPr>
              <w:t>Indicador</w:t>
            </w:r>
          </w:p>
        </w:tc>
        <w:tc>
          <w:tcPr>
            <w:tcW w:w="787" w:type="dxa"/>
            <w:shd w:val="clear" w:color="auto" w:fill="DBE5F1" w:themeFill="accent1" w:themeFillTint="33"/>
          </w:tcPr>
          <w:p w14:paraId="74D6F601" w14:textId="77777777" w:rsidR="008A08C8" w:rsidRPr="00B46C04" w:rsidRDefault="008A08C8" w:rsidP="006F5E51">
            <w:pPr>
              <w:tabs>
                <w:tab w:val="left" w:pos="907"/>
              </w:tabs>
              <w:jc w:val="center"/>
              <w:rPr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757" w:type="dxa"/>
            <w:shd w:val="clear" w:color="auto" w:fill="DBE5F1" w:themeFill="accent1" w:themeFillTint="33"/>
          </w:tcPr>
          <w:p w14:paraId="75A88683" w14:textId="77777777" w:rsidR="008A08C8" w:rsidRPr="00B46C04" w:rsidRDefault="008A08C8" w:rsidP="008A08C8">
            <w:pPr>
              <w:tabs>
                <w:tab w:val="left" w:pos="907"/>
              </w:tabs>
              <w:rPr>
                <w:bCs/>
              </w:rPr>
            </w:pPr>
            <w:r>
              <w:rPr>
                <w:b/>
                <w:bCs/>
              </w:rPr>
              <w:t>Comentários</w:t>
            </w:r>
          </w:p>
        </w:tc>
        <w:tc>
          <w:tcPr>
            <w:tcW w:w="3401" w:type="dxa"/>
            <w:shd w:val="clear" w:color="auto" w:fill="DBE5F1" w:themeFill="accent1" w:themeFillTint="33"/>
          </w:tcPr>
          <w:p w14:paraId="5D3D3D0F" w14:textId="77777777" w:rsidR="008A08C8" w:rsidRDefault="008A08C8" w:rsidP="008A08C8">
            <w:pPr>
              <w:tabs>
                <w:tab w:val="left" w:pos="907"/>
              </w:tabs>
              <w:rPr>
                <w:b/>
                <w:bCs/>
              </w:rPr>
            </w:pPr>
            <w:r>
              <w:rPr>
                <w:b/>
                <w:bCs/>
              </w:rPr>
              <w:t>Ação Requerida</w:t>
            </w:r>
          </w:p>
        </w:tc>
      </w:tr>
      <w:tr w:rsidR="008A08C8" w:rsidRPr="004B19B0" w14:paraId="663E5F5C" w14:textId="77777777" w:rsidTr="00A03B13">
        <w:tc>
          <w:tcPr>
            <w:tcW w:w="2268" w:type="dxa"/>
            <w:shd w:val="clear" w:color="auto" w:fill="DBE5F1" w:themeFill="accent1" w:themeFillTint="33"/>
          </w:tcPr>
          <w:p w14:paraId="1D958978" w14:textId="77777777" w:rsidR="008A08C8" w:rsidRPr="00C3375F" w:rsidRDefault="008A08C8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Satisfação Geral</w:t>
            </w:r>
          </w:p>
        </w:tc>
        <w:tc>
          <w:tcPr>
            <w:tcW w:w="787" w:type="dxa"/>
            <w:shd w:val="clear" w:color="auto" w:fill="auto"/>
          </w:tcPr>
          <w:p w14:paraId="0CC779C4" w14:textId="77777777" w:rsidR="008A08C8" w:rsidRPr="004B19B0" w:rsidRDefault="008A08C8" w:rsidP="001A4F4B">
            <w:pPr>
              <w:tabs>
                <w:tab w:val="left" w:pos="907"/>
              </w:tabs>
              <w:jc w:val="center"/>
            </w:pPr>
          </w:p>
        </w:tc>
        <w:tc>
          <w:tcPr>
            <w:tcW w:w="2757" w:type="dxa"/>
            <w:shd w:val="clear" w:color="auto" w:fill="auto"/>
          </w:tcPr>
          <w:p w14:paraId="5B971E61" w14:textId="77777777" w:rsidR="008A08C8" w:rsidRPr="004B19B0" w:rsidRDefault="008A08C8" w:rsidP="008A08C8">
            <w:pPr>
              <w:tabs>
                <w:tab w:val="left" w:pos="907"/>
              </w:tabs>
            </w:pPr>
          </w:p>
        </w:tc>
        <w:tc>
          <w:tcPr>
            <w:tcW w:w="3401" w:type="dxa"/>
          </w:tcPr>
          <w:p w14:paraId="4F7568B2" w14:textId="77777777" w:rsidR="008A08C8" w:rsidRPr="004B19B0" w:rsidRDefault="008A08C8" w:rsidP="008A08C8">
            <w:pPr>
              <w:tabs>
                <w:tab w:val="left" w:pos="907"/>
              </w:tabs>
            </w:pPr>
          </w:p>
        </w:tc>
      </w:tr>
      <w:tr w:rsidR="008A08C8" w:rsidRPr="004B19B0" w14:paraId="08B2A4AE" w14:textId="77777777" w:rsidTr="00A03B13">
        <w:tc>
          <w:tcPr>
            <w:tcW w:w="2268" w:type="dxa"/>
            <w:shd w:val="clear" w:color="auto" w:fill="DBE5F1" w:themeFill="accent1" w:themeFillTint="33"/>
          </w:tcPr>
          <w:p w14:paraId="01DD3F71" w14:textId="77777777" w:rsidR="008A08C8" w:rsidRPr="00C3375F" w:rsidRDefault="008A08C8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Comprometimento</w:t>
            </w:r>
          </w:p>
        </w:tc>
        <w:tc>
          <w:tcPr>
            <w:tcW w:w="787" w:type="dxa"/>
            <w:shd w:val="clear" w:color="auto" w:fill="auto"/>
          </w:tcPr>
          <w:p w14:paraId="1FD77E8F" w14:textId="77777777" w:rsidR="008A08C8" w:rsidRPr="004B19B0" w:rsidRDefault="008A08C8" w:rsidP="001A4F4B">
            <w:pPr>
              <w:tabs>
                <w:tab w:val="left" w:pos="907"/>
              </w:tabs>
              <w:jc w:val="center"/>
            </w:pPr>
          </w:p>
        </w:tc>
        <w:tc>
          <w:tcPr>
            <w:tcW w:w="2757" w:type="dxa"/>
            <w:shd w:val="clear" w:color="auto" w:fill="auto"/>
          </w:tcPr>
          <w:p w14:paraId="291F09BF" w14:textId="77777777" w:rsidR="008A08C8" w:rsidRPr="004B19B0" w:rsidRDefault="008A08C8" w:rsidP="008A08C8">
            <w:pPr>
              <w:tabs>
                <w:tab w:val="left" w:pos="907"/>
              </w:tabs>
            </w:pPr>
          </w:p>
        </w:tc>
        <w:tc>
          <w:tcPr>
            <w:tcW w:w="3401" w:type="dxa"/>
          </w:tcPr>
          <w:p w14:paraId="26C5AE0B" w14:textId="77777777" w:rsidR="008A08C8" w:rsidRPr="004B19B0" w:rsidRDefault="008A08C8" w:rsidP="008A08C8">
            <w:pPr>
              <w:tabs>
                <w:tab w:val="left" w:pos="907"/>
              </w:tabs>
            </w:pPr>
          </w:p>
        </w:tc>
      </w:tr>
      <w:tr w:rsidR="008A08C8" w:rsidRPr="004B19B0" w14:paraId="52519A8C" w14:textId="77777777" w:rsidTr="00A03B13">
        <w:tc>
          <w:tcPr>
            <w:tcW w:w="2268" w:type="dxa"/>
            <w:shd w:val="clear" w:color="auto" w:fill="DBE5F1" w:themeFill="accent1" w:themeFillTint="33"/>
          </w:tcPr>
          <w:p w14:paraId="48646208" w14:textId="77777777" w:rsidR="008A08C8" w:rsidRDefault="008A08C8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Motivação</w:t>
            </w:r>
          </w:p>
        </w:tc>
        <w:tc>
          <w:tcPr>
            <w:tcW w:w="787" w:type="dxa"/>
            <w:shd w:val="clear" w:color="auto" w:fill="auto"/>
          </w:tcPr>
          <w:p w14:paraId="4E1196EF" w14:textId="77777777" w:rsidR="008A08C8" w:rsidRPr="004B19B0" w:rsidRDefault="008A08C8" w:rsidP="001A4F4B">
            <w:pPr>
              <w:tabs>
                <w:tab w:val="left" w:pos="907"/>
              </w:tabs>
              <w:jc w:val="center"/>
            </w:pPr>
          </w:p>
        </w:tc>
        <w:tc>
          <w:tcPr>
            <w:tcW w:w="2757" w:type="dxa"/>
            <w:shd w:val="clear" w:color="auto" w:fill="auto"/>
          </w:tcPr>
          <w:p w14:paraId="13D83A59" w14:textId="77777777" w:rsidR="008A08C8" w:rsidRPr="004B19B0" w:rsidRDefault="008A08C8" w:rsidP="008A08C8">
            <w:pPr>
              <w:tabs>
                <w:tab w:val="left" w:pos="907"/>
              </w:tabs>
            </w:pPr>
          </w:p>
        </w:tc>
        <w:tc>
          <w:tcPr>
            <w:tcW w:w="3401" w:type="dxa"/>
          </w:tcPr>
          <w:p w14:paraId="694334E8" w14:textId="77777777" w:rsidR="008A08C8" w:rsidRPr="004B19B0" w:rsidRDefault="008A08C8" w:rsidP="008A08C8">
            <w:pPr>
              <w:tabs>
                <w:tab w:val="left" w:pos="907"/>
              </w:tabs>
            </w:pPr>
          </w:p>
        </w:tc>
      </w:tr>
      <w:tr w:rsidR="008A08C8" w:rsidRPr="004B19B0" w14:paraId="70AB6333" w14:textId="77777777" w:rsidTr="00A03B13">
        <w:tc>
          <w:tcPr>
            <w:tcW w:w="2268" w:type="dxa"/>
            <w:shd w:val="clear" w:color="auto" w:fill="DBE5F1" w:themeFill="accent1" w:themeFillTint="33"/>
          </w:tcPr>
          <w:p w14:paraId="1FA2C6C7" w14:textId="77777777" w:rsidR="008A08C8" w:rsidRDefault="008A08C8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Conhecimento técnico</w:t>
            </w:r>
          </w:p>
        </w:tc>
        <w:tc>
          <w:tcPr>
            <w:tcW w:w="787" w:type="dxa"/>
            <w:shd w:val="clear" w:color="auto" w:fill="auto"/>
          </w:tcPr>
          <w:p w14:paraId="42B07292" w14:textId="77777777" w:rsidR="008A08C8" w:rsidRPr="004B19B0" w:rsidRDefault="008A08C8" w:rsidP="001A4F4B">
            <w:pPr>
              <w:tabs>
                <w:tab w:val="left" w:pos="907"/>
              </w:tabs>
              <w:jc w:val="center"/>
            </w:pPr>
          </w:p>
        </w:tc>
        <w:tc>
          <w:tcPr>
            <w:tcW w:w="2757" w:type="dxa"/>
            <w:shd w:val="clear" w:color="auto" w:fill="auto"/>
          </w:tcPr>
          <w:p w14:paraId="06282050" w14:textId="77777777" w:rsidR="008A08C8" w:rsidRPr="004B19B0" w:rsidRDefault="008A08C8" w:rsidP="008A08C8">
            <w:pPr>
              <w:tabs>
                <w:tab w:val="left" w:pos="907"/>
              </w:tabs>
            </w:pPr>
          </w:p>
        </w:tc>
        <w:tc>
          <w:tcPr>
            <w:tcW w:w="3401" w:type="dxa"/>
          </w:tcPr>
          <w:p w14:paraId="4C6C454C" w14:textId="77777777" w:rsidR="008A08C8" w:rsidRPr="004B19B0" w:rsidRDefault="008A08C8" w:rsidP="008A08C8">
            <w:pPr>
              <w:tabs>
                <w:tab w:val="left" w:pos="907"/>
              </w:tabs>
            </w:pPr>
          </w:p>
        </w:tc>
      </w:tr>
      <w:tr w:rsidR="008A08C8" w:rsidRPr="004B19B0" w14:paraId="46F328CC" w14:textId="77777777" w:rsidTr="00A03B13">
        <w:tc>
          <w:tcPr>
            <w:tcW w:w="2268" w:type="dxa"/>
            <w:shd w:val="clear" w:color="auto" w:fill="DBE5F1" w:themeFill="accent1" w:themeFillTint="33"/>
          </w:tcPr>
          <w:p w14:paraId="7A099F9F" w14:textId="77777777" w:rsidR="008A08C8" w:rsidRDefault="008A08C8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Comunicação</w:t>
            </w:r>
          </w:p>
        </w:tc>
        <w:tc>
          <w:tcPr>
            <w:tcW w:w="787" w:type="dxa"/>
            <w:shd w:val="clear" w:color="auto" w:fill="auto"/>
          </w:tcPr>
          <w:p w14:paraId="5E3D9FF4" w14:textId="77777777" w:rsidR="008A08C8" w:rsidRPr="004B19B0" w:rsidRDefault="008A08C8" w:rsidP="001A4F4B">
            <w:pPr>
              <w:tabs>
                <w:tab w:val="left" w:pos="907"/>
              </w:tabs>
              <w:jc w:val="center"/>
            </w:pPr>
          </w:p>
        </w:tc>
        <w:tc>
          <w:tcPr>
            <w:tcW w:w="2757" w:type="dxa"/>
            <w:shd w:val="clear" w:color="auto" w:fill="auto"/>
          </w:tcPr>
          <w:p w14:paraId="7D2E43F4" w14:textId="77777777" w:rsidR="008A08C8" w:rsidRPr="004B19B0" w:rsidRDefault="008A08C8" w:rsidP="008A08C8">
            <w:pPr>
              <w:tabs>
                <w:tab w:val="left" w:pos="907"/>
              </w:tabs>
            </w:pPr>
          </w:p>
        </w:tc>
        <w:tc>
          <w:tcPr>
            <w:tcW w:w="3401" w:type="dxa"/>
          </w:tcPr>
          <w:p w14:paraId="72F1F28E" w14:textId="77777777" w:rsidR="008A08C8" w:rsidRPr="004B19B0" w:rsidRDefault="008A08C8" w:rsidP="008A08C8">
            <w:pPr>
              <w:tabs>
                <w:tab w:val="left" w:pos="907"/>
              </w:tabs>
            </w:pPr>
          </w:p>
        </w:tc>
      </w:tr>
      <w:tr w:rsidR="008A08C8" w:rsidRPr="004B19B0" w14:paraId="399E9343" w14:textId="77777777" w:rsidTr="00A03B13">
        <w:tc>
          <w:tcPr>
            <w:tcW w:w="2268" w:type="dxa"/>
            <w:shd w:val="clear" w:color="auto" w:fill="DBE5F1" w:themeFill="accent1" w:themeFillTint="33"/>
          </w:tcPr>
          <w:p w14:paraId="7970F3A5" w14:textId="77777777" w:rsidR="008A08C8" w:rsidRDefault="008A08C8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Gestão de Conflitos</w:t>
            </w:r>
          </w:p>
        </w:tc>
        <w:tc>
          <w:tcPr>
            <w:tcW w:w="787" w:type="dxa"/>
            <w:shd w:val="clear" w:color="auto" w:fill="auto"/>
          </w:tcPr>
          <w:p w14:paraId="7D400377" w14:textId="77777777" w:rsidR="008A08C8" w:rsidRPr="004B19B0" w:rsidRDefault="008A08C8" w:rsidP="001A4F4B">
            <w:pPr>
              <w:tabs>
                <w:tab w:val="left" w:pos="907"/>
              </w:tabs>
              <w:jc w:val="center"/>
            </w:pPr>
          </w:p>
        </w:tc>
        <w:tc>
          <w:tcPr>
            <w:tcW w:w="2757" w:type="dxa"/>
            <w:shd w:val="clear" w:color="auto" w:fill="auto"/>
          </w:tcPr>
          <w:p w14:paraId="1BD1D642" w14:textId="77777777" w:rsidR="008A08C8" w:rsidRPr="004B19B0" w:rsidRDefault="008A08C8" w:rsidP="008A08C8">
            <w:pPr>
              <w:tabs>
                <w:tab w:val="left" w:pos="907"/>
              </w:tabs>
            </w:pPr>
          </w:p>
        </w:tc>
        <w:tc>
          <w:tcPr>
            <w:tcW w:w="3401" w:type="dxa"/>
          </w:tcPr>
          <w:p w14:paraId="5C15565A" w14:textId="77777777" w:rsidR="008A08C8" w:rsidRPr="004B19B0" w:rsidRDefault="008A08C8" w:rsidP="008A08C8">
            <w:pPr>
              <w:tabs>
                <w:tab w:val="left" w:pos="907"/>
              </w:tabs>
            </w:pPr>
          </w:p>
        </w:tc>
      </w:tr>
      <w:tr w:rsidR="008A08C8" w:rsidRPr="004B19B0" w14:paraId="1993A294" w14:textId="77777777" w:rsidTr="00A03B13">
        <w:tc>
          <w:tcPr>
            <w:tcW w:w="2268" w:type="dxa"/>
            <w:shd w:val="clear" w:color="auto" w:fill="DBE5F1" w:themeFill="accent1" w:themeFillTint="33"/>
          </w:tcPr>
          <w:p w14:paraId="13843FA5" w14:textId="77777777" w:rsidR="008A08C8" w:rsidRDefault="008A08C8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Qualidade (Processos)</w:t>
            </w:r>
          </w:p>
        </w:tc>
        <w:tc>
          <w:tcPr>
            <w:tcW w:w="787" w:type="dxa"/>
            <w:shd w:val="clear" w:color="auto" w:fill="auto"/>
          </w:tcPr>
          <w:p w14:paraId="538A494C" w14:textId="77777777" w:rsidR="008A08C8" w:rsidRPr="004B19B0" w:rsidRDefault="008A08C8" w:rsidP="001A4F4B">
            <w:pPr>
              <w:tabs>
                <w:tab w:val="left" w:pos="907"/>
              </w:tabs>
              <w:jc w:val="center"/>
            </w:pPr>
          </w:p>
        </w:tc>
        <w:tc>
          <w:tcPr>
            <w:tcW w:w="2757" w:type="dxa"/>
            <w:shd w:val="clear" w:color="auto" w:fill="auto"/>
          </w:tcPr>
          <w:p w14:paraId="7B2AD6D3" w14:textId="77777777" w:rsidR="008A08C8" w:rsidRPr="004B19B0" w:rsidRDefault="008A08C8" w:rsidP="008A08C8">
            <w:pPr>
              <w:tabs>
                <w:tab w:val="left" w:pos="907"/>
              </w:tabs>
            </w:pPr>
          </w:p>
        </w:tc>
        <w:tc>
          <w:tcPr>
            <w:tcW w:w="3401" w:type="dxa"/>
          </w:tcPr>
          <w:p w14:paraId="35806446" w14:textId="77777777" w:rsidR="008A08C8" w:rsidRPr="004B19B0" w:rsidRDefault="008A08C8" w:rsidP="008A08C8">
            <w:pPr>
              <w:tabs>
                <w:tab w:val="left" w:pos="907"/>
              </w:tabs>
            </w:pPr>
          </w:p>
        </w:tc>
      </w:tr>
      <w:tr w:rsidR="00A03B13" w:rsidRPr="004B19B0" w14:paraId="1C67DEBD" w14:textId="77777777" w:rsidTr="00A03B13">
        <w:tc>
          <w:tcPr>
            <w:tcW w:w="2268" w:type="dxa"/>
            <w:shd w:val="clear" w:color="auto" w:fill="DBE5F1" w:themeFill="accent1" w:themeFillTint="33"/>
          </w:tcPr>
          <w:p w14:paraId="4FD0D6BD" w14:textId="77777777" w:rsidR="00A03B13" w:rsidRDefault="00A03B13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Taxa de rotatividade</w:t>
            </w:r>
          </w:p>
        </w:tc>
        <w:tc>
          <w:tcPr>
            <w:tcW w:w="787" w:type="dxa"/>
            <w:shd w:val="clear" w:color="auto" w:fill="auto"/>
          </w:tcPr>
          <w:p w14:paraId="19CAFBBC" w14:textId="77777777" w:rsidR="00A03B13" w:rsidRPr="004B19B0" w:rsidRDefault="00A03B13" w:rsidP="001A4F4B">
            <w:pPr>
              <w:tabs>
                <w:tab w:val="left" w:pos="907"/>
              </w:tabs>
              <w:jc w:val="center"/>
            </w:pPr>
          </w:p>
        </w:tc>
        <w:tc>
          <w:tcPr>
            <w:tcW w:w="2757" w:type="dxa"/>
            <w:shd w:val="clear" w:color="auto" w:fill="auto"/>
          </w:tcPr>
          <w:p w14:paraId="1B28246E" w14:textId="77777777" w:rsidR="00A03B13" w:rsidRPr="004B19B0" w:rsidRDefault="00A03B13" w:rsidP="008A08C8">
            <w:pPr>
              <w:tabs>
                <w:tab w:val="left" w:pos="907"/>
              </w:tabs>
            </w:pPr>
          </w:p>
        </w:tc>
        <w:tc>
          <w:tcPr>
            <w:tcW w:w="3401" w:type="dxa"/>
          </w:tcPr>
          <w:p w14:paraId="6E0A4E39" w14:textId="77777777" w:rsidR="00A03B13" w:rsidRPr="004B19B0" w:rsidRDefault="00A03B13" w:rsidP="008A08C8">
            <w:pPr>
              <w:tabs>
                <w:tab w:val="left" w:pos="907"/>
              </w:tabs>
            </w:pPr>
          </w:p>
        </w:tc>
      </w:tr>
      <w:tr w:rsidR="008A08C8" w:rsidRPr="004B19B0" w14:paraId="53BC6329" w14:textId="77777777" w:rsidTr="00A03B13">
        <w:tc>
          <w:tcPr>
            <w:tcW w:w="2268" w:type="dxa"/>
            <w:shd w:val="clear" w:color="auto" w:fill="DBE5F1" w:themeFill="accent1" w:themeFillTint="33"/>
          </w:tcPr>
          <w:p w14:paraId="57D8C037" w14:textId="77777777" w:rsidR="008A08C8" w:rsidRDefault="008A08C8" w:rsidP="00B46C04">
            <w:pPr>
              <w:tabs>
                <w:tab w:val="left" w:pos="907"/>
              </w:tabs>
              <w:rPr>
                <w:b/>
              </w:rPr>
            </w:pPr>
            <w:r>
              <w:rPr>
                <w:b/>
              </w:rPr>
              <w:t>Gerenciamento do Projeto</w:t>
            </w:r>
          </w:p>
        </w:tc>
        <w:tc>
          <w:tcPr>
            <w:tcW w:w="787" w:type="dxa"/>
            <w:shd w:val="clear" w:color="auto" w:fill="auto"/>
          </w:tcPr>
          <w:p w14:paraId="3152E9BB" w14:textId="77777777" w:rsidR="008A08C8" w:rsidRPr="004B19B0" w:rsidRDefault="008A08C8" w:rsidP="001A4F4B">
            <w:pPr>
              <w:tabs>
                <w:tab w:val="left" w:pos="907"/>
              </w:tabs>
              <w:jc w:val="center"/>
            </w:pPr>
          </w:p>
        </w:tc>
        <w:tc>
          <w:tcPr>
            <w:tcW w:w="2757" w:type="dxa"/>
            <w:shd w:val="clear" w:color="auto" w:fill="auto"/>
          </w:tcPr>
          <w:p w14:paraId="54DD660D" w14:textId="77777777" w:rsidR="008A08C8" w:rsidRPr="004B19B0" w:rsidRDefault="008A08C8" w:rsidP="008A08C8">
            <w:pPr>
              <w:tabs>
                <w:tab w:val="left" w:pos="907"/>
              </w:tabs>
            </w:pPr>
          </w:p>
        </w:tc>
        <w:tc>
          <w:tcPr>
            <w:tcW w:w="3401" w:type="dxa"/>
          </w:tcPr>
          <w:p w14:paraId="4CA0E6A0" w14:textId="77777777" w:rsidR="008A08C8" w:rsidRPr="004B19B0" w:rsidRDefault="008A08C8" w:rsidP="008A08C8">
            <w:pPr>
              <w:tabs>
                <w:tab w:val="left" w:pos="907"/>
              </w:tabs>
            </w:pPr>
          </w:p>
        </w:tc>
      </w:tr>
    </w:tbl>
    <w:p w14:paraId="7D351054" w14:textId="77777777" w:rsidR="00545B14" w:rsidRPr="0001360A" w:rsidRDefault="00545B14" w:rsidP="00545B14"/>
    <w:p w14:paraId="77C0710E" w14:textId="77777777" w:rsidR="00260F1E" w:rsidRDefault="00260F1E" w:rsidP="00260F1E"/>
    <w:p w14:paraId="2CBE20BF" w14:textId="77777777" w:rsidR="0001360A" w:rsidRDefault="001A4F4B" w:rsidP="0001360A">
      <w:pPr>
        <w:pStyle w:val="Autopass-01"/>
      </w:pPr>
      <w:bookmarkStart w:id="8" w:name="_Toc512428024"/>
      <w:r>
        <w:t>Pontos Fortes</w:t>
      </w:r>
      <w:bookmarkEnd w:id="8"/>
    </w:p>
    <w:p w14:paraId="14FB0034" w14:textId="77777777" w:rsidR="0001360A" w:rsidRDefault="0001360A" w:rsidP="0001360A">
      <w:pPr>
        <w:pStyle w:val="Comments"/>
      </w:pPr>
      <w:r>
        <w:t>[</w:t>
      </w:r>
      <w:r w:rsidR="001A4F4B">
        <w:t>descrever os pontos fortes da equipe</w:t>
      </w:r>
      <w:r>
        <w:t>]</w:t>
      </w:r>
    </w:p>
    <w:p w14:paraId="7C4382EF" w14:textId="77777777" w:rsidR="0001360A" w:rsidRDefault="0001360A" w:rsidP="00ED4C18">
      <w:pPr>
        <w:ind w:left="426"/>
      </w:pPr>
    </w:p>
    <w:p w14:paraId="450305EE" w14:textId="77777777" w:rsidR="00ED4C18" w:rsidRDefault="00ED4C18" w:rsidP="00ED4C18">
      <w:pPr>
        <w:ind w:left="426"/>
      </w:pPr>
    </w:p>
    <w:p w14:paraId="20076616" w14:textId="77777777" w:rsidR="00ED4C18" w:rsidRDefault="001A4F4B" w:rsidP="00ED4C18">
      <w:pPr>
        <w:pStyle w:val="Autopass-01"/>
      </w:pPr>
      <w:bookmarkStart w:id="9" w:name="_Toc512428025"/>
      <w:r>
        <w:t>Pontos a desenvolver</w:t>
      </w:r>
      <w:bookmarkEnd w:id="9"/>
    </w:p>
    <w:p w14:paraId="56E41FAD" w14:textId="77777777" w:rsidR="00ED4C18" w:rsidRDefault="00ED4C18" w:rsidP="00ED4C18">
      <w:pPr>
        <w:pStyle w:val="Comments"/>
      </w:pPr>
      <w:r>
        <w:t>[</w:t>
      </w:r>
      <w:r w:rsidR="001A4F4B">
        <w:t>descrever os pontos onde a equipe deverá se desenvolver</w:t>
      </w:r>
      <w:r>
        <w:t>]</w:t>
      </w:r>
    </w:p>
    <w:bookmarkEnd w:id="4"/>
    <w:bookmarkEnd w:id="5"/>
    <w:bookmarkEnd w:id="6"/>
    <w:p w14:paraId="08A006D8" w14:textId="77777777" w:rsidR="007A4AE3" w:rsidRDefault="007A4AE3" w:rsidP="007A7DB6">
      <w:pPr>
        <w:ind w:left="426"/>
        <w:jc w:val="both"/>
      </w:pPr>
    </w:p>
    <w:p w14:paraId="7E333B85" w14:textId="77777777" w:rsidR="007A7DB6" w:rsidRDefault="007A7DB6" w:rsidP="00C968A3">
      <w:pPr>
        <w:jc w:val="both"/>
      </w:pPr>
    </w:p>
    <w:p w14:paraId="0E7F6038" w14:textId="77777777" w:rsidR="007A4AE3" w:rsidRDefault="007A4AE3" w:rsidP="007A4AE3">
      <w:pPr>
        <w:pStyle w:val="Autopass-01"/>
      </w:pPr>
      <w:bookmarkStart w:id="10" w:name="_Toc512428026"/>
      <w:r>
        <w:t>Aprovações</w:t>
      </w:r>
      <w:bookmarkEnd w:id="10"/>
    </w:p>
    <w:tbl>
      <w:tblPr>
        <w:tblW w:w="9213" w:type="dxa"/>
        <w:tblInd w:w="42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7"/>
        <w:gridCol w:w="1889"/>
        <w:gridCol w:w="2789"/>
      </w:tblGrid>
      <w:tr w:rsidR="007A4AE3" w14:paraId="5C5B7522" w14:textId="77777777" w:rsidTr="007A4AE3">
        <w:trPr>
          <w:trHeight w:val="377"/>
        </w:trPr>
        <w:tc>
          <w:tcPr>
            <w:tcW w:w="2268" w:type="dxa"/>
            <w:shd w:val="clear" w:color="auto" w:fill="DBE5F1" w:themeFill="accent1" w:themeFillTint="33"/>
            <w:vAlign w:val="center"/>
            <w:hideMark/>
          </w:tcPr>
          <w:p w14:paraId="479B0468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7" w:type="dxa"/>
            <w:shd w:val="clear" w:color="auto" w:fill="DBE5F1" w:themeFill="accent1" w:themeFillTint="33"/>
            <w:vAlign w:val="center"/>
            <w:hideMark/>
          </w:tcPr>
          <w:p w14:paraId="2104EF3D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889" w:type="dxa"/>
            <w:shd w:val="clear" w:color="auto" w:fill="DBE5F1" w:themeFill="accent1" w:themeFillTint="33"/>
            <w:vAlign w:val="center"/>
            <w:hideMark/>
          </w:tcPr>
          <w:p w14:paraId="555AA863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Data de Aprovação</w:t>
            </w:r>
          </w:p>
        </w:tc>
        <w:tc>
          <w:tcPr>
            <w:tcW w:w="2789" w:type="dxa"/>
            <w:shd w:val="clear" w:color="auto" w:fill="DBE5F1" w:themeFill="accent1" w:themeFillTint="33"/>
            <w:vAlign w:val="center"/>
            <w:hideMark/>
          </w:tcPr>
          <w:p w14:paraId="11FAC4C5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Assinatura</w:t>
            </w:r>
            <w:r w:rsidR="00FC5729">
              <w:rPr>
                <w:b/>
              </w:rPr>
              <w:t>/</w:t>
            </w:r>
            <w:proofErr w:type="spellStart"/>
            <w:r w:rsidR="00FC5729">
              <w:rPr>
                <w:b/>
              </w:rPr>
              <w:t>email</w:t>
            </w:r>
            <w:proofErr w:type="spellEnd"/>
          </w:p>
        </w:tc>
      </w:tr>
      <w:tr w:rsidR="007A4AE3" w14:paraId="75B23615" w14:textId="77777777" w:rsidTr="007A4AE3">
        <w:trPr>
          <w:trHeight w:val="377"/>
        </w:trPr>
        <w:tc>
          <w:tcPr>
            <w:tcW w:w="2268" w:type="dxa"/>
            <w:vAlign w:val="center"/>
          </w:tcPr>
          <w:p w14:paraId="3BA982B4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7107F5B3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1889" w:type="dxa"/>
            <w:vAlign w:val="center"/>
          </w:tcPr>
          <w:p w14:paraId="5969CAB6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2789" w:type="dxa"/>
            <w:vAlign w:val="center"/>
          </w:tcPr>
          <w:p w14:paraId="4A929D88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</w:tr>
      <w:tr w:rsidR="007A4AE3" w14:paraId="2F225237" w14:textId="77777777" w:rsidTr="007A4AE3">
        <w:trPr>
          <w:trHeight w:val="377"/>
        </w:trPr>
        <w:tc>
          <w:tcPr>
            <w:tcW w:w="2268" w:type="dxa"/>
            <w:vAlign w:val="center"/>
          </w:tcPr>
          <w:p w14:paraId="50D1AF00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17337815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1889" w:type="dxa"/>
            <w:vAlign w:val="center"/>
          </w:tcPr>
          <w:p w14:paraId="2C927261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2789" w:type="dxa"/>
            <w:vAlign w:val="center"/>
          </w:tcPr>
          <w:p w14:paraId="093AC849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</w:tr>
      <w:tr w:rsidR="007A4AE3" w14:paraId="0F654551" w14:textId="77777777" w:rsidTr="007A4AE3">
        <w:trPr>
          <w:trHeight w:val="377"/>
        </w:trPr>
        <w:tc>
          <w:tcPr>
            <w:tcW w:w="2268" w:type="dxa"/>
            <w:vAlign w:val="center"/>
          </w:tcPr>
          <w:p w14:paraId="52B8DC93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18F2D004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1889" w:type="dxa"/>
            <w:vAlign w:val="center"/>
          </w:tcPr>
          <w:p w14:paraId="3622F069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2789" w:type="dxa"/>
            <w:vAlign w:val="center"/>
          </w:tcPr>
          <w:p w14:paraId="756DC681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</w:tr>
      <w:tr w:rsidR="007A4AE3" w14:paraId="6489162D" w14:textId="77777777" w:rsidTr="007A4AE3">
        <w:trPr>
          <w:trHeight w:val="377"/>
        </w:trPr>
        <w:tc>
          <w:tcPr>
            <w:tcW w:w="2268" w:type="dxa"/>
            <w:vAlign w:val="center"/>
          </w:tcPr>
          <w:p w14:paraId="3B20F10B" w14:textId="77777777" w:rsidR="007A4AE3" w:rsidRDefault="007A4AE3" w:rsidP="00B43A2F">
            <w:pPr>
              <w:pStyle w:val="Verses"/>
              <w:spacing w:line="276" w:lineRule="auto"/>
              <w:jc w:val="left"/>
              <w:rPr>
                <w:b/>
              </w:rPr>
            </w:pPr>
          </w:p>
        </w:tc>
        <w:tc>
          <w:tcPr>
            <w:tcW w:w="2267" w:type="dxa"/>
            <w:vAlign w:val="center"/>
          </w:tcPr>
          <w:p w14:paraId="79CC0ACF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1889" w:type="dxa"/>
            <w:vAlign w:val="center"/>
          </w:tcPr>
          <w:p w14:paraId="23C7A2E8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  <w:tc>
          <w:tcPr>
            <w:tcW w:w="2789" w:type="dxa"/>
            <w:vAlign w:val="center"/>
          </w:tcPr>
          <w:p w14:paraId="3CC173ED" w14:textId="77777777" w:rsidR="007A4AE3" w:rsidRDefault="007A4AE3" w:rsidP="00B43A2F">
            <w:pPr>
              <w:pStyle w:val="Verses"/>
              <w:spacing w:line="276" w:lineRule="auto"/>
              <w:jc w:val="left"/>
            </w:pPr>
          </w:p>
        </w:tc>
      </w:tr>
    </w:tbl>
    <w:p w14:paraId="7A249655" w14:textId="77777777" w:rsidR="008843C9" w:rsidRPr="00C968A3" w:rsidRDefault="008843C9" w:rsidP="003D377B">
      <w:pPr>
        <w:rPr>
          <w:rFonts w:asciiTheme="minorHAnsi" w:hAnsiTheme="minorHAnsi" w:cstheme="minorHAnsi"/>
        </w:rPr>
      </w:pPr>
    </w:p>
    <w:sectPr w:rsidR="008843C9" w:rsidRPr="00C968A3" w:rsidSect="00401107">
      <w:headerReference w:type="default" r:id="rId8"/>
      <w:footerReference w:type="default" r:id="rId9"/>
      <w:pgSz w:w="11906" w:h="16838" w:code="9"/>
      <w:pgMar w:top="426" w:right="1134" w:bottom="992" w:left="1134" w:header="4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0599" w14:textId="77777777" w:rsidR="001A1CFD" w:rsidRDefault="001A1CFD" w:rsidP="005E1593">
      <w:r>
        <w:separator/>
      </w:r>
    </w:p>
  </w:endnote>
  <w:endnote w:type="continuationSeparator" w:id="0">
    <w:p w14:paraId="32B7FDC4" w14:textId="77777777" w:rsidR="001A1CFD" w:rsidRDefault="001A1CF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4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7"/>
      <w:gridCol w:w="3444"/>
      <w:gridCol w:w="297"/>
      <w:gridCol w:w="5302"/>
      <w:gridCol w:w="9"/>
    </w:tblGrid>
    <w:tr w:rsidR="006419CA" w:rsidRPr="006419CA" w14:paraId="1FA166AB" w14:textId="77777777" w:rsidTr="006A7E32">
      <w:trPr>
        <w:trHeight w:val="275"/>
        <w:jc w:val="center"/>
      </w:trPr>
      <w:tc>
        <w:tcPr>
          <w:tcW w:w="3741" w:type="dxa"/>
          <w:gridSpan w:val="2"/>
          <w:tcBorders>
            <w:top w:val="single" w:sz="4" w:space="0" w:color="808080" w:themeColor="background1" w:themeShade="80"/>
          </w:tcBorders>
          <w:vAlign w:val="center"/>
        </w:tcPr>
        <w:p w14:paraId="619C38F6" w14:textId="77777777"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608" w:type="dxa"/>
          <w:gridSpan w:val="3"/>
          <w:tcBorders>
            <w:top w:val="single" w:sz="4" w:space="0" w:color="808080" w:themeColor="background1" w:themeShade="80"/>
          </w:tcBorders>
          <w:vAlign w:val="center"/>
        </w:tcPr>
        <w:p w14:paraId="4142180C" w14:textId="77777777"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E44E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14:paraId="02A45183" w14:textId="77777777" w:rsidTr="00A366D7">
      <w:trPr>
        <w:gridBefore w:val="1"/>
        <w:gridAfter w:val="1"/>
        <w:wBefore w:w="297" w:type="dxa"/>
        <w:wAfter w:w="9" w:type="dxa"/>
        <w:trHeight w:val="179"/>
        <w:jc w:val="center"/>
      </w:trPr>
      <w:tc>
        <w:tcPr>
          <w:tcW w:w="3741" w:type="dxa"/>
          <w:gridSpan w:val="2"/>
          <w:vAlign w:val="center"/>
        </w:tcPr>
        <w:p w14:paraId="0DEC6D97" w14:textId="77777777" w:rsidR="00957346" w:rsidRPr="006419CA" w:rsidRDefault="00957346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4234E790" w14:textId="77777777" w:rsidR="00957346" w:rsidRPr="006419CA" w:rsidRDefault="00957346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74D7CC07" w14:textId="77777777" w:rsidR="006419CA" w:rsidRPr="007B1901" w:rsidRDefault="006419CA" w:rsidP="006419CA">
    <w:pPr>
      <w:pStyle w:val="Rodap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C222A" w14:textId="77777777" w:rsidR="001A1CFD" w:rsidRDefault="001A1CFD" w:rsidP="005E1593">
      <w:r>
        <w:separator/>
      </w:r>
    </w:p>
  </w:footnote>
  <w:footnote w:type="continuationSeparator" w:id="0">
    <w:p w14:paraId="0CA2C567" w14:textId="77777777" w:rsidR="001A1CFD" w:rsidRDefault="001A1CF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C311" w14:textId="77777777" w:rsidR="005101F3" w:rsidRPr="005101F3" w:rsidRDefault="005101F3">
    <w:pPr>
      <w:pStyle w:val="Cabealho"/>
      <w:rPr>
        <w:sz w:val="8"/>
        <w:szCs w:val="8"/>
      </w:rPr>
    </w:pPr>
  </w:p>
  <w:tbl>
    <w:tblPr>
      <w:tblStyle w:val="Tabelacomgrade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5954"/>
    </w:tblGrid>
    <w:tr w:rsidR="005101F3" w14:paraId="79BB51F6" w14:textId="77777777" w:rsidTr="006A7E32">
      <w:trPr>
        <w:trHeight w:val="699"/>
      </w:trPr>
      <w:tc>
        <w:tcPr>
          <w:tcW w:w="3652" w:type="dxa"/>
          <w:vMerge w:val="restart"/>
          <w:vAlign w:val="center"/>
        </w:tcPr>
        <w:p w14:paraId="7B1B2688" w14:textId="4C1C1DB3" w:rsidR="005101F3" w:rsidRPr="005101F3" w:rsidRDefault="005101F3" w:rsidP="005101F3">
          <w:pPr>
            <w:pStyle w:val="Cabealho"/>
            <w:jc w:val="center"/>
            <w:rPr>
              <w:b/>
            </w:rPr>
          </w:pPr>
        </w:p>
      </w:tc>
      <w:tc>
        <w:tcPr>
          <w:tcW w:w="5954" w:type="dxa"/>
          <w:vAlign w:val="center"/>
        </w:tcPr>
        <w:p w14:paraId="5BA23AEC" w14:textId="77777777" w:rsidR="005101F3" w:rsidRPr="005101F3" w:rsidRDefault="008A08C8" w:rsidP="00A86EF8">
          <w:pPr>
            <w:pStyle w:val="Cabealho"/>
            <w:jc w:val="right"/>
            <w:rPr>
              <w:rFonts w:asciiTheme="minorHAnsi" w:eastAsiaTheme="minorEastAsia" w:hAnsiTheme="minorHAnsi" w:cstheme="minorBidi"/>
              <w:b/>
              <w:sz w:val="32"/>
              <w:szCs w:val="24"/>
              <w:lang w:eastAsia="en-US"/>
            </w:rPr>
          </w:pPr>
          <w:r>
            <w:rPr>
              <w:rFonts w:asciiTheme="minorHAnsi" w:eastAsiaTheme="minorEastAsia" w:hAnsiTheme="minorHAnsi"/>
              <w:b/>
              <w:sz w:val="32"/>
              <w:szCs w:val="24"/>
            </w:rPr>
            <w:t>RELATÓRIO DE DESEMPENHO</w:t>
          </w:r>
        </w:p>
      </w:tc>
    </w:tr>
    <w:tr w:rsidR="005101F3" w14:paraId="01E259ED" w14:textId="77777777" w:rsidTr="006A7E32">
      <w:trPr>
        <w:trHeight w:val="414"/>
      </w:trPr>
      <w:tc>
        <w:tcPr>
          <w:tcW w:w="3652" w:type="dxa"/>
          <w:vMerge/>
          <w:vAlign w:val="center"/>
        </w:tcPr>
        <w:p w14:paraId="22444F98" w14:textId="77777777" w:rsidR="005101F3" w:rsidRDefault="005101F3">
          <w:pPr>
            <w:pStyle w:val="Cabealho"/>
            <w:rPr>
              <w:noProof/>
            </w:rPr>
          </w:pPr>
        </w:p>
      </w:tc>
      <w:tc>
        <w:tcPr>
          <w:tcW w:w="5954" w:type="dxa"/>
          <w:vAlign w:val="center"/>
        </w:tcPr>
        <w:p w14:paraId="31AE2C32" w14:textId="77777777" w:rsidR="005101F3" w:rsidRPr="005101F3" w:rsidRDefault="005101F3" w:rsidP="005101F3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63A091D1" w14:textId="77777777" w:rsidR="005101F3" w:rsidRPr="005101F3" w:rsidRDefault="005101F3">
    <w:pPr>
      <w:pStyle w:val="Cabealho"/>
      <w:rPr>
        <w:sz w:val="8"/>
        <w:szCs w:val="8"/>
      </w:rPr>
    </w:pPr>
  </w:p>
  <w:p w14:paraId="2206EC07" w14:textId="77777777" w:rsidR="005101F3" w:rsidRDefault="005101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80F6A"/>
    <w:multiLevelType w:val="hybridMultilevel"/>
    <w:tmpl w:val="B7CA7136"/>
    <w:lvl w:ilvl="0" w:tplc="3BB043E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6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471B47"/>
    <w:multiLevelType w:val="hybridMultilevel"/>
    <w:tmpl w:val="5750F86A"/>
    <w:lvl w:ilvl="0" w:tplc="657817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DC23E9A"/>
    <w:multiLevelType w:val="multilevel"/>
    <w:tmpl w:val="9386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34736"/>
    <w:multiLevelType w:val="hybridMultilevel"/>
    <w:tmpl w:val="2AAC85AA"/>
    <w:lvl w:ilvl="0" w:tplc="904C42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A04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1F70AE1"/>
    <w:multiLevelType w:val="multilevel"/>
    <w:tmpl w:val="5DD640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Autopass-0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0"/>
  </w:num>
  <w:num w:numId="14">
    <w:abstractNumId w:val="4"/>
  </w:num>
  <w:num w:numId="15">
    <w:abstractNumId w:val="7"/>
  </w:num>
  <w:num w:numId="16">
    <w:abstractNumId w:val="9"/>
  </w:num>
  <w:num w:numId="17">
    <w:abstractNumId w:val="9"/>
  </w:num>
  <w:num w:numId="18">
    <w:abstractNumId w:val="1"/>
  </w:num>
  <w:num w:numId="19">
    <w:abstractNumId w:val="9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BF"/>
    <w:rsid w:val="0001360A"/>
    <w:rsid w:val="00041F3B"/>
    <w:rsid w:val="000426C3"/>
    <w:rsid w:val="00053A6D"/>
    <w:rsid w:val="00071E02"/>
    <w:rsid w:val="000B029A"/>
    <w:rsid w:val="000C1AC0"/>
    <w:rsid w:val="000D7BBC"/>
    <w:rsid w:val="000E2853"/>
    <w:rsid w:val="000E3FBC"/>
    <w:rsid w:val="00102565"/>
    <w:rsid w:val="001109AC"/>
    <w:rsid w:val="00112AD5"/>
    <w:rsid w:val="00137694"/>
    <w:rsid w:val="00153621"/>
    <w:rsid w:val="0018085A"/>
    <w:rsid w:val="00186475"/>
    <w:rsid w:val="001A1CFD"/>
    <w:rsid w:val="001A4F4B"/>
    <w:rsid w:val="001D497F"/>
    <w:rsid w:val="001F3D30"/>
    <w:rsid w:val="00211D53"/>
    <w:rsid w:val="00235BA5"/>
    <w:rsid w:val="00255696"/>
    <w:rsid w:val="0025668F"/>
    <w:rsid w:val="00260F1E"/>
    <w:rsid w:val="00274187"/>
    <w:rsid w:val="0028566C"/>
    <w:rsid w:val="00293ED8"/>
    <w:rsid w:val="002A19BF"/>
    <w:rsid w:val="002B32F0"/>
    <w:rsid w:val="00323EFA"/>
    <w:rsid w:val="00331443"/>
    <w:rsid w:val="00341B09"/>
    <w:rsid w:val="0034544C"/>
    <w:rsid w:val="00366264"/>
    <w:rsid w:val="00370B7C"/>
    <w:rsid w:val="00376291"/>
    <w:rsid w:val="00393AF2"/>
    <w:rsid w:val="003B7499"/>
    <w:rsid w:val="003C2663"/>
    <w:rsid w:val="003C6AAD"/>
    <w:rsid w:val="003D377B"/>
    <w:rsid w:val="003D437B"/>
    <w:rsid w:val="003E219E"/>
    <w:rsid w:val="003E44EB"/>
    <w:rsid w:val="00400632"/>
    <w:rsid w:val="00401107"/>
    <w:rsid w:val="00413E54"/>
    <w:rsid w:val="00424175"/>
    <w:rsid w:val="0042609D"/>
    <w:rsid w:val="004468CA"/>
    <w:rsid w:val="00450A2D"/>
    <w:rsid w:val="00483060"/>
    <w:rsid w:val="004A4977"/>
    <w:rsid w:val="004B2855"/>
    <w:rsid w:val="004B60F1"/>
    <w:rsid w:val="004B617F"/>
    <w:rsid w:val="004C1781"/>
    <w:rsid w:val="004D0195"/>
    <w:rsid w:val="004D27A1"/>
    <w:rsid w:val="004F3F53"/>
    <w:rsid w:val="004F51A8"/>
    <w:rsid w:val="005101F3"/>
    <w:rsid w:val="005254EC"/>
    <w:rsid w:val="00530AF2"/>
    <w:rsid w:val="005405D2"/>
    <w:rsid w:val="00545B14"/>
    <w:rsid w:val="0055540E"/>
    <w:rsid w:val="00592BC5"/>
    <w:rsid w:val="005976E1"/>
    <w:rsid w:val="005A5C81"/>
    <w:rsid w:val="005B4260"/>
    <w:rsid w:val="005E0208"/>
    <w:rsid w:val="005E1593"/>
    <w:rsid w:val="005F43AA"/>
    <w:rsid w:val="005F487B"/>
    <w:rsid w:val="006201F7"/>
    <w:rsid w:val="006268B4"/>
    <w:rsid w:val="00631A54"/>
    <w:rsid w:val="006419CA"/>
    <w:rsid w:val="0064407B"/>
    <w:rsid w:val="006508E7"/>
    <w:rsid w:val="0065784C"/>
    <w:rsid w:val="00663704"/>
    <w:rsid w:val="006664A0"/>
    <w:rsid w:val="00684199"/>
    <w:rsid w:val="006963F4"/>
    <w:rsid w:val="006A0486"/>
    <w:rsid w:val="006A233C"/>
    <w:rsid w:val="006A7E32"/>
    <w:rsid w:val="006B7E55"/>
    <w:rsid w:val="006E3B22"/>
    <w:rsid w:val="006F0D89"/>
    <w:rsid w:val="006F324C"/>
    <w:rsid w:val="00701D62"/>
    <w:rsid w:val="0071551B"/>
    <w:rsid w:val="00743E89"/>
    <w:rsid w:val="00764762"/>
    <w:rsid w:val="00774208"/>
    <w:rsid w:val="007925A7"/>
    <w:rsid w:val="007947A3"/>
    <w:rsid w:val="007A002D"/>
    <w:rsid w:val="007A054B"/>
    <w:rsid w:val="007A4AE3"/>
    <w:rsid w:val="007A7DB6"/>
    <w:rsid w:val="007B1764"/>
    <w:rsid w:val="007B1901"/>
    <w:rsid w:val="007B5F63"/>
    <w:rsid w:val="007C5D4C"/>
    <w:rsid w:val="007D2516"/>
    <w:rsid w:val="007E7ADD"/>
    <w:rsid w:val="00804EDF"/>
    <w:rsid w:val="00810821"/>
    <w:rsid w:val="008237DF"/>
    <w:rsid w:val="00842903"/>
    <w:rsid w:val="00844A17"/>
    <w:rsid w:val="00863584"/>
    <w:rsid w:val="00871E89"/>
    <w:rsid w:val="008843C9"/>
    <w:rsid w:val="00884911"/>
    <w:rsid w:val="008A08C8"/>
    <w:rsid w:val="008A799F"/>
    <w:rsid w:val="008C5F52"/>
    <w:rsid w:val="008C7AE8"/>
    <w:rsid w:val="008E18A8"/>
    <w:rsid w:val="008E61D8"/>
    <w:rsid w:val="008E74BA"/>
    <w:rsid w:val="008F26C3"/>
    <w:rsid w:val="009150FF"/>
    <w:rsid w:val="0093422C"/>
    <w:rsid w:val="00936BE8"/>
    <w:rsid w:val="00952A34"/>
    <w:rsid w:val="00957346"/>
    <w:rsid w:val="00975BEE"/>
    <w:rsid w:val="009A3D1F"/>
    <w:rsid w:val="009A7E37"/>
    <w:rsid w:val="009B5B6C"/>
    <w:rsid w:val="009D224C"/>
    <w:rsid w:val="009F136F"/>
    <w:rsid w:val="00A00699"/>
    <w:rsid w:val="00A03B13"/>
    <w:rsid w:val="00A156E7"/>
    <w:rsid w:val="00A366D7"/>
    <w:rsid w:val="00A47ED6"/>
    <w:rsid w:val="00A86EF8"/>
    <w:rsid w:val="00AB0587"/>
    <w:rsid w:val="00AB7E54"/>
    <w:rsid w:val="00AC5387"/>
    <w:rsid w:val="00AE1992"/>
    <w:rsid w:val="00AF6D5F"/>
    <w:rsid w:val="00B06440"/>
    <w:rsid w:val="00B107BF"/>
    <w:rsid w:val="00B17F26"/>
    <w:rsid w:val="00B46C04"/>
    <w:rsid w:val="00B473BC"/>
    <w:rsid w:val="00BC5600"/>
    <w:rsid w:val="00BD61A8"/>
    <w:rsid w:val="00C06005"/>
    <w:rsid w:val="00C14838"/>
    <w:rsid w:val="00C26209"/>
    <w:rsid w:val="00C3375F"/>
    <w:rsid w:val="00C52528"/>
    <w:rsid w:val="00C6217F"/>
    <w:rsid w:val="00C635C6"/>
    <w:rsid w:val="00C63B67"/>
    <w:rsid w:val="00C928A3"/>
    <w:rsid w:val="00C968A3"/>
    <w:rsid w:val="00CA7AAF"/>
    <w:rsid w:val="00CC15AA"/>
    <w:rsid w:val="00CD2DFF"/>
    <w:rsid w:val="00CE2B3B"/>
    <w:rsid w:val="00CE76CB"/>
    <w:rsid w:val="00CF2315"/>
    <w:rsid w:val="00D02610"/>
    <w:rsid w:val="00D1088B"/>
    <w:rsid w:val="00D11D75"/>
    <w:rsid w:val="00D133F5"/>
    <w:rsid w:val="00D37957"/>
    <w:rsid w:val="00D80127"/>
    <w:rsid w:val="00DC4FBF"/>
    <w:rsid w:val="00E0699A"/>
    <w:rsid w:val="00E10611"/>
    <w:rsid w:val="00E1503D"/>
    <w:rsid w:val="00E2037A"/>
    <w:rsid w:val="00E319F6"/>
    <w:rsid w:val="00E34C15"/>
    <w:rsid w:val="00E52E92"/>
    <w:rsid w:val="00E54044"/>
    <w:rsid w:val="00E92FCB"/>
    <w:rsid w:val="00E94091"/>
    <w:rsid w:val="00EA2053"/>
    <w:rsid w:val="00EB0330"/>
    <w:rsid w:val="00EB2A3C"/>
    <w:rsid w:val="00EB5A30"/>
    <w:rsid w:val="00EC3752"/>
    <w:rsid w:val="00ED4C18"/>
    <w:rsid w:val="00F042E7"/>
    <w:rsid w:val="00F61057"/>
    <w:rsid w:val="00F93C54"/>
    <w:rsid w:val="00FA7BA1"/>
    <w:rsid w:val="00FB156B"/>
    <w:rsid w:val="00FB5A09"/>
    <w:rsid w:val="00FC4701"/>
    <w:rsid w:val="00FC5729"/>
    <w:rsid w:val="00FD670C"/>
    <w:rsid w:val="00FE5E2E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11E6BB"/>
  <w15:docId w15:val="{31849C49-02C7-4E29-A7F0-A6EEDD69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aliases w:val="h1,1,Heading1"/>
    <w:basedOn w:val="Normal"/>
    <w:next w:val="Normal"/>
    <w:link w:val="Ttulo1Char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h2,2,H3,Heading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aliases w:val="h3,l3,H4,Heading3,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aliases w:val="h4,l4"/>
    <w:basedOn w:val="Normal"/>
    <w:next w:val="Normal"/>
    <w:link w:val="Ttulo4Char"/>
    <w:uiPriority w:val="9"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aliases w:val="H6"/>
    <w:basedOn w:val="Normal"/>
    <w:next w:val="Normal"/>
    <w:link w:val="Ttulo6Char"/>
    <w:uiPriority w:val="9"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aliases w:val="h8"/>
    <w:basedOn w:val="Normal"/>
    <w:next w:val="Normal"/>
    <w:link w:val="Ttulo8Char"/>
    <w:uiPriority w:val="9"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aliases w:val="h9,App Heading"/>
    <w:basedOn w:val="Normal"/>
    <w:next w:val="Normal"/>
    <w:link w:val="Ttulo9Char"/>
    <w:uiPriority w:val="9"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aliases w:val="h1 Char,1 Char,Heading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aliases w:val="h3 Char,l3 Char,H4 Char,Heading3 Char,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aliases w:val="h2 Char,2 Char,H3 Char,Heading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aliases w:val="h4 Char,l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aliases w:val="H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aliases w:val="h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aliases w:val="h9 Char,App Heading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3E219E"/>
    <w:pPr>
      <w:ind w:left="426"/>
      <w:jc w:val="both"/>
    </w:pPr>
    <w:rPr>
      <w:rFonts w:asciiTheme="minorHAnsi" w:hAnsiTheme="minorHAnsi"/>
      <w:i/>
      <w:lang w:val="pt-BR"/>
    </w:rPr>
  </w:style>
  <w:style w:type="character" w:customStyle="1" w:styleId="CommentsChar">
    <w:name w:val="Comments Char"/>
    <w:basedOn w:val="Fontepargpadro"/>
    <w:link w:val="Comments"/>
    <w:rsid w:val="003E219E"/>
    <w:rPr>
      <w:rFonts w:eastAsia="Times" w:cs="Times New Roman"/>
      <w:i/>
      <w:sz w:val="16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92FCB"/>
    <w:pPr>
      <w:spacing w:after="100"/>
      <w:ind w:left="440"/>
    </w:pPr>
  </w:style>
  <w:style w:type="paragraph" w:customStyle="1" w:styleId="Autopass-01">
    <w:name w:val="Autopass-01"/>
    <w:basedOn w:val="Ttulo1"/>
    <w:link w:val="Autopass-01Char"/>
    <w:qFormat/>
    <w:rsid w:val="005A5C81"/>
  </w:style>
  <w:style w:type="paragraph" w:customStyle="1" w:styleId="Autopass-02">
    <w:name w:val="Autopass-02"/>
    <w:basedOn w:val="Ttulo2"/>
    <w:link w:val="Autopass-02Char"/>
    <w:qFormat/>
    <w:rsid w:val="005A5C81"/>
    <w:pPr>
      <w:ind w:left="567" w:hanging="567"/>
    </w:pPr>
    <w:rPr>
      <w:b/>
      <w:sz w:val="28"/>
      <w:szCs w:val="28"/>
    </w:rPr>
  </w:style>
  <w:style w:type="character" w:customStyle="1" w:styleId="Autopass-01Char">
    <w:name w:val="Autopass-01 Char"/>
    <w:basedOn w:val="Ttulo1Char"/>
    <w:link w:val="Autopass-01"/>
    <w:rsid w:val="005A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opass-03">
    <w:name w:val="Autopass-03"/>
    <w:basedOn w:val="Autopass-02"/>
    <w:link w:val="Autopass-03Char"/>
    <w:qFormat/>
    <w:rsid w:val="007A4AE3"/>
    <w:pPr>
      <w:numPr>
        <w:ilvl w:val="2"/>
      </w:numPr>
    </w:pPr>
    <w:rPr>
      <w:color w:val="auto"/>
      <w:sz w:val="24"/>
    </w:rPr>
  </w:style>
  <w:style w:type="character" w:customStyle="1" w:styleId="Autopass-02Char">
    <w:name w:val="Autopass-02 Char"/>
    <w:basedOn w:val="Ttulo2Char"/>
    <w:link w:val="Autopass-02"/>
    <w:rsid w:val="005A5C81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rsid w:val="00D11D75"/>
    <w:rPr>
      <w:rFonts w:ascii="Times New Roman" w:eastAsia="Times New Roman" w:hAnsi="Times New Roman" w:cs="Times New Roman"/>
      <w:szCs w:val="20"/>
    </w:rPr>
  </w:style>
  <w:style w:type="character" w:customStyle="1" w:styleId="Autopass-03Char">
    <w:name w:val="Autopass-03 Char"/>
    <w:basedOn w:val="Autopass-02Char"/>
    <w:link w:val="Autopass-03"/>
    <w:rsid w:val="007A4AE3"/>
    <w:rPr>
      <w:rFonts w:asciiTheme="majorHAnsi" w:eastAsiaTheme="majorEastAsia" w:hAnsiTheme="majorHAnsi" w:cstheme="majorBidi"/>
      <w:b/>
      <w:color w:val="365F91" w:themeColor="accent1" w:themeShade="BF"/>
      <w:sz w:val="24"/>
      <w:szCs w:val="28"/>
    </w:rPr>
  </w:style>
  <w:style w:type="character" w:customStyle="1" w:styleId="CorpodetextoChar">
    <w:name w:val="Corpo de texto Char"/>
    <w:basedOn w:val="Fontepargpadro"/>
    <w:link w:val="Corpodetexto"/>
    <w:rsid w:val="00D11D75"/>
    <w:rPr>
      <w:rFonts w:ascii="Times New Roman" w:eastAsia="Times New Roman" w:hAnsi="Times New Roman" w:cs="Times New Roman"/>
      <w:szCs w:val="20"/>
    </w:rPr>
  </w:style>
  <w:style w:type="paragraph" w:customStyle="1" w:styleId="TableHeading">
    <w:name w:val="Table Heading"/>
    <w:basedOn w:val="Normal"/>
    <w:rsid w:val="00D11D75"/>
    <w:pPr>
      <w:keepNext/>
      <w:spacing w:before="60" w:after="60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BodyTextTableText">
    <w:name w:val="Body Text Table Text"/>
    <w:basedOn w:val="Normal"/>
    <w:rsid w:val="00D11D75"/>
    <w:rPr>
      <w:rFonts w:eastAsia="Times New Roman" w:cs="Arial"/>
      <w:szCs w:val="20"/>
    </w:rPr>
  </w:style>
  <w:style w:type="paragraph" w:styleId="PargrafodaLista">
    <w:name w:val="List Paragraph"/>
    <w:basedOn w:val="Normal"/>
    <w:uiPriority w:val="34"/>
    <w:qFormat/>
    <w:rsid w:val="00C968A3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TableHeading">
    <w:name w:val="Body Text Table Heading"/>
    <w:next w:val="BodyTextTableText"/>
    <w:rsid w:val="00C968A3"/>
    <w:pPr>
      <w:spacing w:after="0" w:line="240" w:lineRule="auto"/>
    </w:pPr>
    <w:rPr>
      <w:rFonts w:ascii="Calibri" w:eastAsia="Times New Roman" w:hAnsi="Calibri" w:cs="Arial"/>
      <w:b/>
      <w:lang w:val="en-US"/>
    </w:rPr>
  </w:style>
  <w:style w:type="paragraph" w:customStyle="1" w:styleId="table">
    <w:name w:val="table"/>
    <w:basedOn w:val="Normal"/>
    <w:rsid w:val="00844A17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CG Times" w:eastAsia="Times New Roman" w:hAnsi="CG Times" w:cs="Times New Roman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4F51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DECFE-8655-4121-9921-A9749EF2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124</TotalTime>
  <Pages>1</Pages>
  <Words>308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Promobom Autopass S.A.</Company>
  <LinksUpToDate>false</LinksUpToDate>
  <CharactersWithSpaces>1969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Katia Massa</dc:creator>
  <cp:keywords>Template Gerenciamento de Projetos</cp:keywords>
  <cp:lastModifiedBy>Marco Dittrichi</cp:lastModifiedBy>
  <cp:revision>82</cp:revision>
  <dcterms:created xsi:type="dcterms:W3CDTF">2018-03-23T14:30:00Z</dcterms:created>
  <dcterms:modified xsi:type="dcterms:W3CDTF">2022-02-06T10:59:00Z</dcterms:modified>
</cp:coreProperties>
</file>