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8322" w14:textId="77777777" w:rsidR="00A86EF8" w:rsidRPr="00E50B93" w:rsidRDefault="00372B4E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Ata de Reunião</w:t>
      </w:r>
    </w:p>
    <w:p w14:paraId="0DC29302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66810115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1DA5BE22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7DAD" w14:textId="77777777" w:rsidR="00A86EF8" w:rsidRPr="00E50B93" w:rsidRDefault="000E64E3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7860C5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5100E" w14:textId="77777777" w:rsidR="00A86EF8" w:rsidRPr="00542A2D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42A2D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542A2D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E59C30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2B972B0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BDDAA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F3AF40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3F909B6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B74DA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9EB4F4" w14:textId="77777777" w:rsidR="00A86EF8" w:rsidRPr="00542A2D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5F64B1B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5AE8F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CC49D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266104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6D5A38E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29C76" w14:textId="77777777" w:rsidR="00A86EF8" w:rsidRPr="00E50B93" w:rsidRDefault="00A86EF8" w:rsidP="000E64E3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</w:t>
                  </w:r>
                  <w:r w:rsidR="000E64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3932AF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E64E3" w:rsidRPr="00E50B93" w14:paraId="496C323F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664F1" w14:textId="77777777" w:rsidR="000E64E3" w:rsidRPr="000E64E3" w:rsidRDefault="000E64E3" w:rsidP="000E64E3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E64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9B35CF" w14:textId="77777777" w:rsidR="000E64E3" w:rsidRPr="00542A2D" w:rsidRDefault="000E64E3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0E64E3" w:rsidRPr="00E50B93" w14:paraId="3FFFCD1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071E1" w14:textId="77777777" w:rsidR="000E64E3" w:rsidRPr="000E64E3" w:rsidRDefault="000E64E3" w:rsidP="000E64E3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E64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AD9A29" w14:textId="77777777" w:rsidR="000E64E3" w:rsidRPr="00542A2D" w:rsidRDefault="000E64E3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234EAEC2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AEB87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DA7887" w14:textId="77777777" w:rsidR="00A86EF8" w:rsidRPr="00542A2D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1C93088B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FBB7B96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E13696D" w14:textId="77777777" w:rsidR="00D11D75" w:rsidRDefault="00D11D75" w:rsidP="00D11D75">
      <w:pPr>
        <w:rPr>
          <w:rFonts w:asciiTheme="minorHAnsi" w:hAnsiTheme="minorHAnsi" w:cstheme="minorHAnsi"/>
          <w:sz w:val="16"/>
          <w:szCs w:val="16"/>
        </w:rPr>
      </w:pPr>
      <w:bookmarkStart w:id="0" w:name="_Toc519065011"/>
    </w:p>
    <w:p w14:paraId="49C082E4" w14:textId="77777777" w:rsidR="009B3F5D" w:rsidRDefault="009B3F5D" w:rsidP="00D11D75">
      <w:pPr>
        <w:rPr>
          <w:rFonts w:asciiTheme="minorHAnsi" w:hAnsiTheme="minorHAnsi" w:cstheme="minorHAnsi"/>
        </w:rPr>
      </w:pPr>
    </w:p>
    <w:p w14:paraId="796A4E40" w14:textId="77777777" w:rsidR="00905C63" w:rsidRPr="00372B4E" w:rsidRDefault="00905C63" w:rsidP="00905C63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Participantes</w:t>
      </w:r>
    </w:p>
    <w:tbl>
      <w:tblPr>
        <w:tblW w:w="9639" w:type="dxa"/>
        <w:tblInd w:w="-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10"/>
        <w:gridCol w:w="3686"/>
        <w:gridCol w:w="1134"/>
      </w:tblGrid>
      <w:tr w:rsidR="00905C63" w:rsidRPr="00C968A3" w14:paraId="15ECF427" w14:textId="77777777" w:rsidTr="00905C63">
        <w:trPr>
          <w:trHeight w:val="366"/>
          <w:tblHeader/>
        </w:trPr>
        <w:tc>
          <w:tcPr>
            <w:tcW w:w="2409" w:type="dxa"/>
            <w:shd w:val="clear" w:color="auto" w:fill="DBE5F1" w:themeFill="accent1" w:themeFillTint="33"/>
          </w:tcPr>
          <w:p w14:paraId="7E48DCE4" w14:textId="77777777" w:rsidR="00905C63" w:rsidRDefault="00905C63" w:rsidP="00E95408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Nome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14:paraId="4C4F098B" w14:textId="77777777" w:rsidR="00905C63" w:rsidRDefault="00933E13" w:rsidP="00E95408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Área/Papel</w:t>
            </w:r>
          </w:p>
        </w:tc>
        <w:tc>
          <w:tcPr>
            <w:tcW w:w="3686" w:type="dxa"/>
            <w:shd w:val="clear" w:color="auto" w:fill="DBE5F1" w:themeFill="accent1" w:themeFillTint="33"/>
          </w:tcPr>
          <w:p w14:paraId="0F2DF6EF" w14:textId="77777777" w:rsidR="00905C63" w:rsidRDefault="00905C63" w:rsidP="00E95408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14:paraId="7166F5B4" w14:textId="77777777" w:rsidR="00905C63" w:rsidRDefault="00905C63" w:rsidP="00905C63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Presente</w:t>
            </w:r>
          </w:p>
        </w:tc>
      </w:tr>
      <w:tr w:rsidR="00905C63" w:rsidRPr="00C968A3" w14:paraId="515DF123" w14:textId="77777777" w:rsidTr="00905C63">
        <w:trPr>
          <w:trHeight w:val="20"/>
        </w:trPr>
        <w:tc>
          <w:tcPr>
            <w:tcW w:w="2409" w:type="dxa"/>
          </w:tcPr>
          <w:p w14:paraId="3E5F3617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65AAD37D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</w:tcPr>
          <w:p w14:paraId="65805905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7E40344" w14:textId="77777777" w:rsidR="00905C63" w:rsidRPr="00C968A3" w:rsidRDefault="00905C63" w:rsidP="00905C6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05C63" w:rsidRPr="00C968A3" w14:paraId="37904121" w14:textId="77777777" w:rsidTr="00905C63">
        <w:trPr>
          <w:trHeight w:val="20"/>
        </w:trPr>
        <w:tc>
          <w:tcPr>
            <w:tcW w:w="2409" w:type="dxa"/>
          </w:tcPr>
          <w:p w14:paraId="1BF8B6B7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2F864CA5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</w:tcPr>
          <w:p w14:paraId="4E371854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2AD25CF" w14:textId="77777777" w:rsidR="00905C63" w:rsidRPr="00C968A3" w:rsidRDefault="00905C63" w:rsidP="00905C6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05C63" w:rsidRPr="00C968A3" w14:paraId="720B63E1" w14:textId="77777777" w:rsidTr="00905C63">
        <w:trPr>
          <w:trHeight w:val="20"/>
        </w:trPr>
        <w:tc>
          <w:tcPr>
            <w:tcW w:w="2409" w:type="dxa"/>
          </w:tcPr>
          <w:p w14:paraId="341F5B0B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31F4767C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</w:tcPr>
          <w:p w14:paraId="0A724373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5C92426E" w14:textId="77777777" w:rsidR="00905C63" w:rsidRPr="00C968A3" w:rsidRDefault="00905C63" w:rsidP="00905C6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05C63" w:rsidRPr="00C968A3" w14:paraId="5C6C0D1F" w14:textId="77777777" w:rsidTr="00905C63">
        <w:trPr>
          <w:trHeight w:val="20"/>
        </w:trPr>
        <w:tc>
          <w:tcPr>
            <w:tcW w:w="2409" w:type="dxa"/>
          </w:tcPr>
          <w:p w14:paraId="3A039A7C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374A68AE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</w:tcPr>
          <w:p w14:paraId="3C9EA8B0" w14:textId="77777777" w:rsidR="00905C63" w:rsidRPr="00C968A3" w:rsidRDefault="00905C63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DBA3ABC" w14:textId="77777777" w:rsidR="00905C63" w:rsidRPr="00C968A3" w:rsidRDefault="00905C63" w:rsidP="00905C6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403B66" w14:textId="77777777" w:rsidR="00905C63" w:rsidRPr="00636A87" w:rsidRDefault="00636A87" w:rsidP="00D11D75">
      <w:pPr>
        <w:rPr>
          <w:rFonts w:asciiTheme="minorHAnsi" w:hAnsiTheme="minorHAnsi" w:cstheme="minorHAnsi"/>
          <w:sz w:val="16"/>
          <w:szCs w:val="16"/>
        </w:rPr>
      </w:pPr>
      <w:r w:rsidRPr="00636A87">
        <w:rPr>
          <w:rFonts w:asciiTheme="minorHAnsi" w:hAnsiTheme="minorHAnsi" w:cstheme="minorHAnsi"/>
          <w:sz w:val="16"/>
          <w:szCs w:val="16"/>
        </w:rPr>
        <w:t>** Elaborado por</w:t>
      </w:r>
    </w:p>
    <w:p w14:paraId="1333896E" w14:textId="77777777" w:rsidR="000E5F0C" w:rsidRDefault="000E5F0C" w:rsidP="00D11D75">
      <w:pPr>
        <w:rPr>
          <w:rFonts w:asciiTheme="minorHAnsi" w:hAnsiTheme="minorHAnsi" w:cstheme="minorHAnsi"/>
        </w:rPr>
      </w:pPr>
    </w:p>
    <w:p w14:paraId="3B2BFE7A" w14:textId="77777777" w:rsidR="000E5F0C" w:rsidRPr="00372B4E" w:rsidRDefault="000E5F0C" w:rsidP="000E5F0C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Pauta</w:t>
      </w:r>
    </w:p>
    <w:tbl>
      <w:tblPr>
        <w:tblW w:w="9639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9639"/>
      </w:tblGrid>
      <w:tr w:rsidR="000E5F0C" w:rsidRPr="003A10F3" w14:paraId="0739962A" w14:textId="77777777" w:rsidTr="00651EC8">
        <w:trPr>
          <w:trHeight w:val="567"/>
        </w:trPr>
        <w:tc>
          <w:tcPr>
            <w:tcW w:w="9639" w:type="dxa"/>
            <w:shd w:val="clear" w:color="auto" w:fill="DBE5F1" w:themeFill="accent1" w:themeFillTint="33"/>
            <w:vAlign w:val="center"/>
          </w:tcPr>
          <w:p w14:paraId="21CE6D08" w14:textId="77777777" w:rsidR="000E5F0C" w:rsidRPr="003A10F3" w:rsidRDefault="000E5F0C" w:rsidP="00651EC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Temas tratados na reunião</w:t>
            </w:r>
          </w:p>
        </w:tc>
      </w:tr>
      <w:tr w:rsidR="000E5F0C" w:rsidRPr="00C968A3" w14:paraId="5CC0A994" w14:textId="77777777" w:rsidTr="00651EC8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9639" w:type="dxa"/>
          </w:tcPr>
          <w:p w14:paraId="47427CF5" w14:textId="77777777" w:rsidR="000E5F0C" w:rsidRPr="00C968A3" w:rsidRDefault="000E5F0C" w:rsidP="00651EC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E5F0C" w:rsidRPr="00C968A3" w14:paraId="54C57BE1" w14:textId="77777777" w:rsidTr="00651EC8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9639" w:type="dxa"/>
          </w:tcPr>
          <w:p w14:paraId="66368627" w14:textId="77777777" w:rsidR="000E5F0C" w:rsidRPr="00C968A3" w:rsidRDefault="000E5F0C" w:rsidP="00651EC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E5F0C" w:rsidRPr="00C968A3" w14:paraId="067E47C6" w14:textId="77777777" w:rsidTr="00651EC8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9639" w:type="dxa"/>
          </w:tcPr>
          <w:p w14:paraId="372E4E4A" w14:textId="77777777" w:rsidR="000E5F0C" w:rsidRPr="00C968A3" w:rsidRDefault="000E5F0C" w:rsidP="00651EC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E5F0C" w:rsidRPr="00C968A3" w14:paraId="1211739A" w14:textId="77777777" w:rsidTr="00651EC8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9639" w:type="dxa"/>
          </w:tcPr>
          <w:p w14:paraId="35943712" w14:textId="77777777" w:rsidR="000E5F0C" w:rsidRPr="00C968A3" w:rsidRDefault="000E5F0C" w:rsidP="00651EC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28C880D" w14:textId="77777777" w:rsidR="000E5F0C" w:rsidRPr="003A10F3" w:rsidRDefault="000E5F0C" w:rsidP="00D11D75">
      <w:pPr>
        <w:rPr>
          <w:rFonts w:asciiTheme="minorHAnsi" w:hAnsiTheme="minorHAnsi" w:cstheme="minorHAnsi"/>
        </w:rPr>
      </w:pPr>
    </w:p>
    <w:p w14:paraId="244C41E7" w14:textId="77777777" w:rsidR="009B3F5D" w:rsidRPr="003A10F3" w:rsidRDefault="009B3F5D" w:rsidP="00D11D75">
      <w:pPr>
        <w:rPr>
          <w:rFonts w:asciiTheme="minorHAnsi" w:hAnsiTheme="minorHAnsi" w:cstheme="minorHAnsi"/>
        </w:rPr>
      </w:pPr>
    </w:p>
    <w:p w14:paraId="1C88F2F8" w14:textId="77777777" w:rsidR="003A10F3" w:rsidRPr="003A10F3" w:rsidRDefault="000E5F0C" w:rsidP="003A10F3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Detalhamento</w:t>
      </w:r>
    </w:p>
    <w:tbl>
      <w:tblPr>
        <w:tblW w:w="9639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945"/>
      </w:tblGrid>
      <w:tr w:rsidR="003A10F3" w:rsidRPr="003A10F3" w14:paraId="6186E7F1" w14:textId="77777777" w:rsidTr="00AD2B0A">
        <w:trPr>
          <w:trHeight w:val="454"/>
        </w:trPr>
        <w:tc>
          <w:tcPr>
            <w:tcW w:w="2694" w:type="dxa"/>
            <w:shd w:val="clear" w:color="auto" w:fill="DBE5F1" w:themeFill="accent1" w:themeFillTint="33"/>
            <w:vAlign w:val="center"/>
          </w:tcPr>
          <w:p w14:paraId="4CDDC279" w14:textId="77777777" w:rsidR="003A10F3" w:rsidRPr="00782838" w:rsidRDefault="003A10F3" w:rsidP="00782838">
            <w:pPr>
              <w:pStyle w:val="TableHeading"/>
              <w:rPr>
                <w:rFonts w:asciiTheme="minorHAnsi" w:hAnsiTheme="minorHAnsi" w:cstheme="minorHAnsi"/>
                <w:b w:val="0"/>
                <w:bCs/>
              </w:rPr>
            </w:pPr>
            <w:r w:rsidRPr="003A10F3">
              <w:rPr>
                <w:rFonts w:asciiTheme="minorHAnsi" w:hAnsiTheme="minorHAnsi" w:cstheme="minorHAnsi"/>
                <w:bCs/>
                <w:sz w:val="22"/>
                <w:szCs w:val="22"/>
              </w:rPr>
              <w:t>Tema</w:t>
            </w:r>
          </w:p>
        </w:tc>
        <w:tc>
          <w:tcPr>
            <w:tcW w:w="6945" w:type="dxa"/>
            <w:shd w:val="clear" w:color="auto" w:fill="DBE5F1" w:themeFill="accent1" w:themeFillTint="33"/>
            <w:vAlign w:val="center"/>
          </w:tcPr>
          <w:p w14:paraId="727A8681" w14:textId="77777777" w:rsidR="003A10F3" w:rsidRPr="003A10F3" w:rsidRDefault="003A10F3" w:rsidP="00E95408">
            <w:pPr>
              <w:rPr>
                <w:rFonts w:asciiTheme="minorHAnsi" w:hAnsiTheme="minorHAnsi" w:cstheme="minorHAnsi"/>
                <w:b/>
              </w:rPr>
            </w:pPr>
            <w:r w:rsidRPr="003A10F3">
              <w:rPr>
                <w:rFonts w:asciiTheme="minorHAnsi" w:hAnsiTheme="minorHAnsi" w:cstheme="minorHAnsi"/>
                <w:b/>
              </w:rPr>
              <w:t>Descrição</w:t>
            </w:r>
          </w:p>
        </w:tc>
      </w:tr>
      <w:tr w:rsidR="003A10F3" w:rsidRPr="003A10F3" w14:paraId="1C5FE6CB" w14:textId="77777777" w:rsidTr="00AD2B0A">
        <w:trPr>
          <w:trHeight w:val="454"/>
        </w:trPr>
        <w:tc>
          <w:tcPr>
            <w:tcW w:w="2694" w:type="dxa"/>
            <w:shd w:val="clear" w:color="auto" w:fill="DBE5F1" w:themeFill="accent1" w:themeFillTint="33"/>
            <w:vAlign w:val="center"/>
          </w:tcPr>
          <w:p w14:paraId="0F7CE3BE" w14:textId="77777777" w:rsidR="003A10F3" w:rsidRPr="003A10F3" w:rsidRDefault="003A10F3" w:rsidP="00E9540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5" w:type="dxa"/>
            <w:vAlign w:val="center"/>
          </w:tcPr>
          <w:p w14:paraId="4539A5AC" w14:textId="77777777" w:rsidR="003A10F3" w:rsidRPr="003A10F3" w:rsidRDefault="00782838" w:rsidP="00E95408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...</w:t>
            </w:r>
            <w:r w:rsidR="003A10F3" w:rsidRPr="003A10F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4F95936C" w14:textId="77777777" w:rsidR="003A10F3" w:rsidRPr="003A10F3" w:rsidRDefault="00782838" w:rsidP="003A10F3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38456B34" w14:textId="77777777" w:rsidR="003A10F3" w:rsidRDefault="00782838" w:rsidP="00782838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5A2E82FB" w14:textId="77777777" w:rsidR="003A10F3" w:rsidRPr="00C44A30" w:rsidRDefault="00C44A30" w:rsidP="00C44A30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4563AFE6" w14:textId="77777777" w:rsidR="00C44A30" w:rsidRPr="003A10F3" w:rsidRDefault="00C44A30" w:rsidP="00E954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  <w:tr w:rsidR="00782838" w:rsidRPr="003A10F3" w14:paraId="61D36B0D" w14:textId="77777777" w:rsidTr="00AD2B0A">
        <w:trPr>
          <w:trHeight w:val="454"/>
        </w:trPr>
        <w:tc>
          <w:tcPr>
            <w:tcW w:w="2694" w:type="dxa"/>
            <w:shd w:val="clear" w:color="auto" w:fill="DBE5F1" w:themeFill="accent1" w:themeFillTint="33"/>
            <w:vAlign w:val="center"/>
          </w:tcPr>
          <w:p w14:paraId="2625C43A" w14:textId="77777777" w:rsidR="00782838" w:rsidRPr="003A10F3" w:rsidRDefault="00782838" w:rsidP="0078283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5" w:type="dxa"/>
            <w:vAlign w:val="center"/>
          </w:tcPr>
          <w:p w14:paraId="11E5ADAE" w14:textId="77777777" w:rsidR="00782838" w:rsidRPr="003A10F3" w:rsidRDefault="00782838" w:rsidP="00782838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...</w:t>
            </w:r>
            <w:r w:rsidRPr="003A10F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3344A010" w14:textId="77777777" w:rsidR="00782838" w:rsidRPr="003A10F3" w:rsidRDefault="00782838" w:rsidP="00782838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6ABD53F6" w14:textId="77777777" w:rsidR="00782838" w:rsidRPr="00782838" w:rsidRDefault="00782838" w:rsidP="00782838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7C4AEF83" w14:textId="77777777" w:rsidR="00782838" w:rsidRPr="003A10F3" w:rsidRDefault="00C44A30" w:rsidP="0078283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  <w:tr w:rsidR="00782838" w:rsidRPr="003A10F3" w14:paraId="41B7CEA3" w14:textId="77777777" w:rsidTr="00AD2B0A">
        <w:trPr>
          <w:trHeight w:val="454"/>
        </w:trPr>
        <w:tc>
          <w:tcPr>
            <w:tcW w:w="2694" w:type="dxa"/>
            <w:shd w:val="clear" w:color="auto" w:fill="DBE5F1" w:themeFill="accent1" w:themeFillTint="33"/>
            <w:vAlign w:val="center"/>
          </w:tcPr>
          <w:p w14:paraId="06BEB24F" w14:textId="77777777" w:rsidR="00782838" w:rsidRPr="003A10F3" w:rsidRDefault="00782838" w:rsidP="0078283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5" w:type="dxa"/>
            <w:vAlign w:val="center"/>
          </w:tcPr>
          <w:p w14:paraId="5CCB3958" w14:textId="77777777" w:rsidR="00782838" w:rsidRPr="003A10F3" w:rsidRDefault="00782838" w:rsidP="00782838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...</w:t>
            </w:r>
            <w:r w:rsidRPr="003A10F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7B63CB18" w14:textId="77777777" w:rsidR="00782838" w:rsidRPr="003A10F3" w:rsidRDefault="00782838" w:rsidP="00782838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3E7347A9" w14:textId="77777777" w:rsidR="00782838" w:rsidRPr="00782838" w:rsidRDefault="00782838" w:rsidP="00782838">
            <w:pPr>
              <w:pStyle w:val="PargrafodaLista"/>
              <w:numPr>
                <w:ilvl w:val="0"/>
                <w:numId w:val="19"/>
              </w:numPr>
              <w:contextualSpacing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...</w:t>
            </w:r>
          </w:p>
          <w:p w14:paraId="6791069E" w14:textId="77777777" w:rsidR="00782838" w:rsidRPr="003A10F3" w:rsidRDefault="00C44A30" w:rsidP="0078283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437F2AFE" w14:textId="77777777" w:rsidR="003A10F3" w:rsidRDefault="003A10F3" w:rsidP="003A10F3">
      <w:pPr>
        <w:rPr>
          <w:rFonts w:asciiTheme="minorHAnsi" w:hAnsiTheme="minorHAnsi" w:cstheme="minorHAnsi"/>
        </w:rPr>
      </w:pPr>
    </w:p>
    <w:p w14:paraId="00A11BB5" w14:textId="77777777" w:rsidR="00C44A30" w:rsidRDefault="00C44A30" w:rsidP="003A10F3">
      <w:pPr>
        <w:rPr>
          <w:rFonts w:asciiTheme="minorHAnsi" w:hAnsiTheme="minorHAnsi" w:cstheme="minorHAnsi"/>
        </w:rPr>
      </w:pPr>
    </w:p>
    <w:p w14:paraId="3FB0A288" w14:textId="77777777" w:rsidR="00E443CD" w:rsidRDefault="00E443CD" w:rsidP="003A10F3">
      <w:pPr>
        <w:rPr>
          <w:rFonts w:asciiTheme="minorHAnsi" w:hAnsiTheme="minorHAnsi" w:cstheme="minorHAnsi"/>
        </w:rPr>
      </w:pPr>
    </w:p>
    <w:p w14:paraId="76580296" w14:textId="77777777" w:rsidR="000E5F0C" w:rsidRPr="003A10F3" w:rsidRDefault="000E5F0C" w:rsidP="000E5F0C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07"/>
        <w:gridCol w:w="2465"/>
        <w:gridCol w:w="1656"/>
      </w:tblGrid>
      <w:tr w:rsidR="000E5F0C" w:rsidRPr="000E5F0C" w14:paraId="40E1480E" w14:textId="77777777" w:rsidTr="000E5F0C">
        <w:tc>
          <w:tcPr>
            <w:tcW w:w="6218" w:type="dxa"/>
            <w:shd w:val="clear" w:color="auto" w:fill="DBE5F1" w:themeFill="accent1" w:themeFillTint="33"/>
            <w:vAlign w:val="center"/>
          </w:tcPr>
          <w:p w14:paraId="29682F3A" w14:textId="77777777" w:rsidR="000E5F0C" w:rsidRPr="000E5F0C" w:rsidRDefault="000E5F0C" w:rsidP="000E5F0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E5F0C">
              <w:rPr>
                <w:rFonts w:asciiTheme="minorHAnsi" w:hAnsiTheme="minorHAnsi" w:cstheme="minorHAnsi"/>
                <w:b/>
              </w:rPr>
              <w:t>Ação</w:t>
            </w:r>
          </w:p>
        </w:tc>
        <w:tc>
          <w:tcPr>
            <w:tcW w:w="2627" w:type="dxa"/>
            <w:shd w:val="clear" w:color="auto" w:fill="DBE5F1" w:themeFill="accent1" w:themeFillTint="33"/>
            <w:vAlign w:val="center"/>
          </w:tcPr>
          <w:p w14:paraId="1CE88BEE" w14:textId="77777777" w:rsidR="000E5F0C" w:rsidRPr="000E5F0C" w:rsidRDefault="000E5F0C" w:rsidP="000E5F0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E5F0C">
              <w:rPr>
                <w:rFonts w:asciiTheme="minorHAnsi" w:hAnsiTheme="minorHAnsi" w:cstheme="minorHAnsi"/>
                <w:b/>
              </w:rPr>
              <w:t>Responsável</w:t>
            </w:r>
          </w:p>
        </w:tc>
        <w:tc>
          <w:tcPr>
            <w:tcW w:w="1753" w:type="dxa"/>
            <w:shd w:val="clear" w:color="auto" w:fill="DBE5F1" w:themeFill="accent1" w:themeFillTint="33"/>
            <w:vAlign w:val="center"/>
          </w:tcPr>
          <w:p w14:paraId="204CE45B" w14:textId="77777777" w:rsidR="000E5F0C" w:rsidRPr="000E5F0C" w:rsidRDefault="000E5F0C" w:rsidP="000E5F0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E5F0C">
              <w:rPr>
                <w:rFonts w:asciiTheme="minorHAnsi" w:hAnsiTheme="minorHAnsi" w:cstheme="minorHAnsi"/>
                <w:b/>
              </w:rPr>
              <w:t>Previsão</w:t>
            </w:r>
          </w:p>
        </w:tc>
      </w:tr>
      <w:tr w:rsidR="000E5F0C" w:rsidRPr="007906BB" w14:paraId="51709EEE" w14:textId="77777777" w:rsidTr="00651EC8">
        <w:tc>
          <w:tcPr>
            <w:tcW w:w="6218" w:type="dxa"/>
            <w:vAlign w:val="center"/>
          </w:tcPr>
          <w:p w14:paraId="1D96287D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2627" w:type="dxa"/>
            <w:vAlign w:val="center"/>
          </w:tcPr>
          <w:p w14:paraId="249C105D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1753" w:type="dxa"/>
            <w:vAlign w:val="center"/>
          </w:tcPr>
          <w:p w14:paraId="122C882B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</w:tr>
      <w:tr w:rsidR="000E5F0C" w:rsidRPr="007906BB" w14:paraId="1724C8EF" w14:textId="77777777" w:rsidTr="00651EC8">
        <w:tc>
          <w:tcPr>
            <w:tcW w:w="6218" w:type="dxa"/>
            <w:vAlign w:val="center"/>
          </w:tcPr>
          <w:p w14:paraId="688DEAF9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2627" w:type="dxa"/>
            <w:vAlign w:val="center"/>
          </w:tcPr>
          <w:p w14:paraId="277C3C7B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1753" w:type="dxa"/>
            <w:vAlign w:val="center"/>
          </w:tcPr>
          <w:p w14:paraId="64291558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</w:tr>
      <w:tr w:rsidR="000E5F0C" w:rsidRPr="007906BB" w14:paraId="57F21CE6" w14:textId="77777777" w:rsidTr="00651EC8">
        <w:tc>
          <w:tcPr>
            <w:tcW w:w="6218" w:type="dxa"/>
            <w:vAlign w:val="center"/>
          </w:tcPr>
          <w:p w14:paraId="793D24E1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2627" w:type="dxa"/>
            <w:vAlign w:val="center"/>
          </w:tcPr>
          <w:p w14:paraId="39BCC473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  <w:tc>
          <w:tcPr>
            <w:tcW w:w="1753" w:type="dxa"/>
            <w:vAlign w:val="center"/>
          </w:tcPr>
          <w:p w14:paraId="19C93B3C" w14:textId="77777777" w:rsidR="000E5F0C" w:rsidRPr="007906BB" w:rsidRDefault="000E5F0C" w:rsidP="00651EC8">
            <w:pPr>
              <w:rPr>
                <w:rFonts w:eastAsia="Times"/>
                <w:szCs w:val="16"/>
              </w:rPr>
            </w:pPr>
          </w:p>
        </w:tc>
      </w:tr>
    </w:tbl>
    <w:p w14:paraId="7E4B94EB" w14:textId="77777777" w:rsidR="000E5F0C" w:rsidRDefault="000E5F0C" w:rsidP="00E443CD">
      <w:pPr>
        <w:pStyle w:val="Ttulo1"/>
        <w:numPr>
          <w:ilvl w:val="0"/>
          <w:numId w:val="0"/>
        </w:numPr>
        <w:rPr>
          <w:rFonts w:cstheme="minorHAnsi"/>
        </w:rPr>
      </w:pPr>
    </w:p>
    <w:p w14:paraId="349CF4C2" w14:textId="77777777" w:rsidR="000E5F0C" w:rsidRPr="000E5F0C" w:rsidRDefault="000E5F0C" w:rsidP="000E5F0C"/>
    <w:p w14:paraId="046673D9" w14:textId="77777777" w:rsidR="00C44A30" w:rsidRPr="00E443CD" w:rsidRDefault="00C44A30" w:rsidP="00E443CD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Conclusão</w:t>
      </w:r>
    </w:p>
    <w:tbl>
      <w:tblPr>
        <w:tblW w:w="9639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9639"/>
      </w:tblGrid>
      <w:tr w:rsidR="003A10F3" w:rsidRPr="003A10F3" w14:paraId="13D17B06" w14:textId="77777777" w:rsidTr="000E5F0C">
        <w:trPr>
          <w:trHeight w:val="442"/>
        </w:trPr>
        <w:tc>
          <w:tcPr>
            <w:tcW w:w="9639" w:type="dxa"/>
            <w:shd w:val="clear" w:color="auto" w:fill="DBE5F1" w:themeFill="accent1" w:themeFillTint="33"/>
            <w:vAlign w:val="center"/>
          </w:tcPr>
          <w:p w14:paraId="6976F63D" w14:textId="77777777" w:rsidR="003A10F3" w:rsidRPr="003A10F3" w:rsidRDefault="00E443CD" w:rsidP="00E443CD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Objetivo atingido?</w:t>
            </w:r>
          </w:p>
        </w:tc>
      </w:tr>
      <w:tr w:rsidR="003A10F3" w:rsidRPr="003A10F3" w14:paraId="7001079B" w14:textId="77777777" w:rsidTr="00AD2B0A">
        <w:trPr>
          <w:trHeight w:val="1178"/>
        </w:trPr>
        <w:tc>
          <w:tcPr>
            <w:tcW w:w="9639" w:type="dxa"/>
            <w:vAlign w:val="center"/>
          </w:tcPr>
          <w:p w14:paraId="66694821" w14:textId="77777777" w:rsidR="00E443CD" w:rsidRPr="003A10F3" w:rsidRDefault="00E443CD" w:rsidP="00E954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28DBB8B" w14:textId="77777777" w:rsidR="003A10F3" w:rsidRPr="003A10F3" w:rsidRDefault="003A10F3" w:rsidP="003A10F3">
      <w:pPr>
        <w:rPr>
          <w:rFonts w:asciiTheme="minorHAnsi" w:hAnsiTheme="minorHAnsi" w:cstheme="minorHAnsi"/>
        </w:rPr>
      </w:pPr>
    </w:p>
    <w:p w14:paraId="4260B59D" w14:textId="77777777" w:rsidR="003A10F3" w:rsidRDefault="003A10F3" w:rsidP="003A10F3">
      <w:pPr>
        <w:rPr>
          <w:rFonts w:asciiTheme="minorHAnsi" w:hAnsiTheme="minorHAnsi" w:cstheme="minorHAnsi"/>
        </w:rPr>
      </w:pPr>
    </w:p>
    <w:p w14:paraId="13241417" w14:textId="77777777" w:rsidR="00E443CD" w:rsidRPr="00E443CD" w:rsidRDefault="00E443CD" w:rsidP="00E443CD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Anexo</w:t>
      </w:r>
      <w:r w:rsidR="000E5F0C">
        <w:rPr>
          <w:rFonts w:cstheme="minorHAnsi"/>
        </w:rPr>
        <w:t>s</w:t>
      </w:r>
    </w:p>
    <w:tbl>
      <w:tblPr>
        <w:tblW w:w="5006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7033"/>
        <w:gridCol w:w="2167"/>
      </w:tblGrid>
      <w:tr w:rsidR="003A10F3" w:rsidRPr="003A10F3" w14:paraId="32DA4AAE" w14:textId="77777777" w:rsidTr="00AD2B0A">
        <w:trPr>
          <w:trHeight w:val="454"/>
        </w:trPr>
        <w:tc>
          <w:tcPr>
            <w:tcW w:w="228" w:type="pct"/>
            <w:shd w:val="clear" w:color="auto" w:fill="DBE5F1" w:themeFill="accent1" w:themeFillTint="33"/>
            <w:vAlign w:val="center"/>
          </w:tcPr>
          <w:p w14:paraId="6A2377D7" w14:textId="77777777" w:rsidR="003A10F3" w:rsidRPr="003A10F3" w:rsidRDefault="003A10F3" w:rsidP="00E443C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10F3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3648" w:type="pct"/>
            <w:shd w:val="clear" w:color="auto" w:fill="DBE5F1" w:themeFill="accent1" w:themeFillTint="33"/>
            <w:vAlign w:val="center"/>
          </w:tcPr>
          <w:p w14:paraId="6DB969DD" w14:textId="77777777" w:rsidR="003A10F3" w:rsidRPr="003A10F3" w:rsidRDefault="003A10F3" w:rsidP="00E95408">
            <w:pPr>
              <w:rPr>
                <w:rFonts w:asciiTheme="minorHAnsi" w:hAnsiTheme="minorHAnsi" w:cstheme="minorHAnsi"/>
                <w:b/>
              </w:rPr>
            </w:pPr>
            <w:r w:rsidRPr="003A10F3">
              <w:rPr>
                <w:rFonts w:asciiTheme="minorHAnsi" w:hAnsiTheme="minorHAnsi" w:cstheme="minorHAnsi"/>
                <w:b/>
              </w:rPr>
              <w:t>Descrição</w:t>
            </w:r>
          </w:p>
        </w:tc>
        <w:tc>
          <w:tcPr>
            <w:tcW w:w="1124" w:type="pct"/>
            <w:shd w:val="clear" w:color="auto" w:fill="DBE5F1" w:themeFill="accent1" w:themeFillTint="33"/>
            <w:vAlign w:val="center"/>
          </w:tcPr>
          <w:p w14:paraId="7D1F3FAA" w14:textId="77777777" w:rsidR="003A10F3" w:rsidRPr="003A10F3" w:rsidRDefault="003A10F3" w:rsidP="00E95408">
            <w:pPr>
              <w:rPr>
                <w:rFonts w:asciiTheme="minorHAnsi" w:hAnsiTheme="minorHAnsi" w:cstheme="minorHAnsi"/>
                <w:b/>
              </w:rPr>
            </w:pPr>
            <w:r w:rsidRPr="003A10F3">
              <w:rPr>
                <w:rFonts w:asciiTheme="minorHAnsi" w:hAnsiTheme="minorHAnsi" w:cstheme="minorHAnsi"/>
                <w:b/>
              </w:rPr>
              <w:t>Arquivo</w:t>
            </w:r>
          </w:p>
        </w:tc>
      </w:tr>
      <w:tr w:rsidR="003A10F3" w:rsidRPr="003A10F3" w14:paraId="5BC5F771" w14:textId="77777777" w:rsidTr="00AD2B0A">
        <w:trPr>
          <w:trHeight w:val="400"/>
        </w:trPr>
        <w:tc>
          <w:tcPr>
            <w:tcW w:w="228" w:type="pct"/>
            <w:vAlign w:val="center"/>
          </w:tcPr>
          <w:p w14:paraId="7B6FBAAB" w14:textId="77777777" w:rsidR="003A10F3" w:rsidRPr="003A10F3" w:rsidRDefault="003A10F3" w:rsidP="00E443C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A10F3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3648" w:type="pct"/>
            <w:vAlign w:val="center"/>
          </w:tcPr>
          <w:p w14:paraId="08591A93" w14:textId="77777777" w:rsidR="003A10F3" w:rsidRPr="003A10F3" w:rsidRDefault="003A10F3" w:rsidP="00E9540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A10F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124" w:type="pct"/>
            <w:vAlign w:val="center"/>
          </w:tcPr>
          <w:p w14:paraId="5D5D34F8" w14:textId="77777777" w:rsidR="003A10F3" w:rsidRPr="003A10F3" w:rsidRDefault="003A10F3" w:rsidP="00E95408">
            <w:pPr>
              <w:jc w:val="center"/>
              <w:rPr>
                <w:rFonts w:asciiTheme="minorHAnsi" w:hAnsiTheme="minorHAnsi" w:cstheme="minorHAnsi"/>
                <w:b/>
                <w:color w:val="00FF00"/>
              </w:rPr>
            </w:pPr>
            <w:r w:rsidRPr="003A10F3">
              <w:rPr>
                <w:rFonts w:asciiTheme="minorHAnsi" w:hAnsiTheme="minorHAnsi" w:cstheme="minorHAnsi"/>
                <w:b/>
                <w:color w:val="00FF00"/>
              </w:rPr>
              <w:t xml:space="preserve">  </w:t>
            </w:r>
          </w:p>
        </w:tc>
      </w:tr>
      <w:tr w:rsidR="003A10F3" w:rsidRPr="003A10F3" w14:paraId="66A5F733" w14:textId="77777777" w:rsidTr="00AD2B0A">
        <w:trPr>
          <w:trHeight w:val="454"/>
        </w:trPr>
        <w:tc>
          <w:tcPr>
            <w:tcW w:w="228" w:type="pct"/>
            <w:vAlign w:val="center"/>
          </w:tcPr>
          <w:p w14:paraId="54B292BA" w14:textId="77777777" w:rsidR="003A10F3" w:rsidRPr="003A10F3" w:rsidRDefault="003A10F3" w:rsidP="00E443C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A10F3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648" w:type="pct"/>
            <w:vAlign w:val="center"/>
          </w:tcPr>
          <w:p w14:paraId="61B3B9E4" w14:textId="77777777" w:rsidR="003A10F3" w:rsidRPr="003A10F3" w:rsidRDefault="003A10F3" w:rsidP="00E95408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4" w:type="pct"/>
            <w:vAlign w:val="center"/>
          </w:tcPr>
          <w:p w14:paraId="46EF553E" w14:textId="77777777" w:rsidR="003A10F3" w:rsidRPr="003A10F3" w:rsidRDefault="003A10F3" w:rsidP="00E95408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C7EE6" w:rsidRPr="003A10F3" w14:paraId="676819E2" w14:textId="77777777" w:rsidTr="00AD2B0A">
        <w:trPr>
          <w:trHeight w:val="454"/>
        </w:trPr>
        <w:tc>
          <w:tcPr>
            <w:tcW w:w="228" w:type="pct"/>
            <w:vAlign w:val="center"/>
          </w:tcPr>
          <w:p w14:paraId="08094AE7" w14:textId="77777777" w:rsidR="000C7EE6" w:rsidRPr="003A10F3" w:rsidRDefault="000C7EE6" w:rsidP="00E443C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648" w:type="pct"/>
            <w:vAlign w:val="center"/>
          </w:tcPr>
          <w:p w14:paraId="678B3E8E" w14:textId="77777777" w:rsidR="000C7EE6" w:rsidRPr="003A10F3" w:rsidRDefault="000C7EE6" w:rsidP="00E95408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4" w:type="pct"/>
            <w:vAlign w:val="center"/>
          </w:tcPr>
          <w:p w14:paraId="63EBC818" w14:textId="77777777" w:rsidR="000C7EE6" w:rsidRPr="003A10F3" w:rsidRDefault="000C7EE6" w:rsidP="00E95408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1FB5D2CA" w14:textId="77777777" w:rsidR="003A10F3" w:rsidRPr="003A10F3" w:rsidRDefault="003A10F3" w:rsidP="003A10F3">
      <w:pPr>
        <w:rPr>
          <w:rFonts w:asciiTheme="minorHAnsi" w:hAnsiTheme="minorHAnsi" w:cstheme="minorHAnsi"/>
        </w:rPr>
      </w:pPr>
    </w:p>
    <w:p w14:paraId="1D644123" w14:textId="77777777" w:rsidR="003A10F3" w:rsidRPr="003A10F3" w:rsidRDefault="003A10F3" w:rsidP="003A10F3">
      <w:pPr>
        <w:rPr>
          <w:rFonts w:asciiTheme="minorHAnsi" w:hAnsiTheme="minorHAnsi" w:cstheme="minorHAnsi"/>
        </w:rPr>
      </w:pPr>
    </w:p>
    <w:p w14:paraId="2A23A692" w14:textId="77777777" w:rsidR="003A10F3" w:rsidRPr="003A10F3" w:rsidRDefault="003A10F3" w:rsidP="00D11D75">
      <w:pPr>
        <w:rPr>
          <w:rFonts w:asciiTheme="minorHAnsi" w:hAnsiTheme="minorHAnsi" w:cstheme="minorHAnsi"/>
        </w:rPr>
      </w:pPr>
    </w:p>
    <w:p w14:paraId="34B9F420" w14:textId="77777777" w:rsidR="003A10F3" w:rsidRDefault="003A10F3" w:rsidP="00D11D75">
      <w:pPr>
        <w:rPr>
          <w:rFonts w:asciiTheme="minorHAnsi" w:hAnsiTheme="minorHAnsi" w:cstheme="minorHAnsi"/>
        </w:rPr>
      </w:pPr>
    </w:p>
    <w:bookmarkEnd w:id="0"/>
    <w:p w14:paraId="5CD7353B" w14:textId="77777777" w:rsidR="003A10F3" w:rsidRDefault="003A10F3" w:rsidP="00D11D75">
      <w:pPr>
        <w:rPr>
          <w:rFonts w:asciiTheme="minorHAnsi" w:hAnsiTheme="minorHAnsi" w:cstheme="minorHAnsi"/>
        </w:rPr>
      </w:pPr>
    </w:p>
    <w:sectPr w:rsidR="003A10F3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2981" w14:textId="77777777" w:rsidR="00420241" w:rsidRDefault="00420241" w:rsidP="005E1593">
      <w:r>
        <w:separator/>
      </w:r>
    </w:p>
  </w:endnote>
  <w:endnote w:type="continuationSeparator" w:id="0">
    <w:p w14:paraId="1D322954" w14:textId="77777777" w:rsidR="00420241" w:rsidRDefault="0042024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5EDBD976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37100CF5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7DCDE51F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3A4D55ED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33325FCE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E9236CE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3E63DD0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5E21" w14:textId="77777777" w:rsidR="00420241" w:rsidRDefault="00420241" w:rsidP="005E1593">
      <w:r>
        <w:separator/>
      </w:r>
    </w:p>
  </w:footnote>
  <w:footnote w:type="continuationSeparator" w:id="0">
    <w:p w14:paraId="54082B2C" w14:textId="77777777" w:rsidR="00420241" w:rsidRDefault="0042024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999D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9776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124"/>
    </w:tblGrid>
    <w:tr w:rsidR="005101F3" w14:paraId="2E24A281" w14:textId="77777777" w:rsidTr="000E64E3">
      <w:trPr>
        <w:trHeight w:val="699"/>
      </w:trPr>
      <w:tc>
        <w:tcPr>
          <w:tcW w:w="3652" w:type="dxa"/>
          <w:vMerge w:val="restart"/>
          <w:vAlign w:val="center"/>
        </w:tcPr>
        <w:p w14:paraId="7917047B" w14:textId="04571EE0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6124" w:type="dxa"/>
          <w:vAlign w:val="center"/>
        </w:tcPr>
        <w:p w14:paraId="0313EAD5" w14:textId="77777777" w:rsidR="005101F3" w:rsidRPr="005101F3" w:rsidRDefault="003837C3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ATA DE REUNIÃO</w:t>
          </w:r>
        </w:p>
      </w:tc>
    </w:tr>
    <w:tr w:rsidR="005101F3" w14:paraId="7F11D4A2" w14:textId="77777777" w:rsidTr="000E64E3">
      <w:trPr>
        <w:trHeight w:val="414"/>
      </w:trPr>
      <w:tc>
        <w:tcPr>
          <w:tcW w:w="3652" w:type="dxa"/>
          <w:vMerge/>
          <w:vAlign w:val="center"/>
        </w:tcPr>
        <w:p w14:paraId="4E7B0063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6124" w:type="dxa"/>
          <w:vAlign w:val="center"/>
        </w:tcPr>
        <w:p w14:paraId="5FCAB86B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6A173D0A" w14:textId="77777777" w:rsidR="005101F3" w:rsidRPr="005101F3" w:rsidRDefault="005101F3">
    <w:pPr>
      <w:pStyle w:val="Cabealho"/>
      <w:rPr>
        <w:sz w:val="8"/>
        <w:szCs w:val="8"/>
      </w:rPr>
    </w:pPr>
  </w:p>
  <w:p w14:paraId="188DA1F2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C617C"/>
    <w:multiLevelType w:val="hybridMultilevel"/>
    <w:tmpl w:val="2418F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F43262C"/>
    <w:multiLevelType w:val="hybridMultilevel"/>
    <w:tmpl w:val="4B44D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0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426C3"/>
    <w:rsid w:val="000B029A"/>
    <w:rsid w:val="000C1AC0"/>
    <w:rsid w:val="000C7EE6"/>
    <w:rsid w:val="000D7BBC"/>
    <w:rsid w:val="000E2853"/>
    <w:rsid w:val="000E3FBC"/>
    <w:rsid w:val="000E5F0C"/>
    <w:rsid w:val="000E64E3"/>
    <w:rsid w:val="00102565"/>
    <w:rsid w:val="00112AD5"/>
    <w:rsid w:val="00137694"/>
    <w:rsid w:val="001D497F"/>
    <w:rsid w:val="001F3D30"/>
    <w:rsid w:val="00211D53"/>
    <w:rsid w:val="00235BA5"/>
    <w:rsid w:val="00255E1B"/>
    <w:rsid w:val="0025668F"/>
    <w:rsid w:val="00274187"/>
    <w:rsid w:val="0028566C"/>
    <w:rsid w:val="00293ED8"/>
    <w:rsid w:val="002A19BF"/>
    <w:rsid w:val="002B32F0"/>
    <w:rsid w:val="00323EFA"/>
    <w:rsid w:val="00331443"/>
    <w:rsid w:val="00341B09"/>
    <w:rsid w:val="0034544C"/>
    <w:rsid w:val="00366264"/>
    <w:rsid w:val="00372B4E"/>
    <w:rsid w:val="00376291"/>
    <w:rsid w:val="003837C3"/>
    <w:rsid w:val="00393AF2"/>
    <w:rsid w:val="003A10F3"/>
    <w:rsid w:val="003C6AAD"/>
    <w:rsid w:val="003D377B"/>
    <w:rsid w:val="003D437B"/>
    <w:rsid w:val="003E44EB"/>
    <w:rsid w:val="00401107"/>
    <w:rsid w:val="00420241"/>
    <w:rsid w:val="00424175"/>
    <w:rsid w:val="0042609D"/>
    <w:rsid w:val="004468CA"/>
    <w:rsid w:val="00450A2D"/>
    <w:rsid w:val="00483060"/>
    <w:rsid w:val="004A4977"/>
    <w:rsid w:val="004B2855"/>
    <w:rsid w:val="004B4467"/>
    <w:rsid w:val="004B60F1"/>
    <w:rsid w:val="004C1781"/>
    <w:rsid w:val="004D0195"/>
    <w:rsid w:val="004D27A1"/>
    <w:rsid w:val="004F3F53"/>
    <w:rsid w:val="005101F3"/>
    <w:rsid w:val="005254EC"/>
    <w:rsid w:val="00542A2D"/>
    <w:rsid w:val="0055540E"/>
    <w:rsid w:val="005976E1"/>
    <w:rsid w:val="005A5C81"/>
    <w:rsid w:val="005B4260"/>
    <w:rsid w:val="005E0208"/>
    <w:rsid w:val="005E1593"/>
    <w:rsid w:val="005F487B"/>
    <w:rsid w:val="00631A54"/>
    <w:rsid w:val="00636A87"/>
    <w:rsid w:val="006419CA"/>
    <w:rsid w:val="0064407B"/>
    <w:rsid w:val="006508E7"/>
    <w:rsid w:val="0065784C"/>
    <w:rsid w:val="00663704"/>
    <w:rsid w:val="006664A0"/>
    <w:rsid w:val="006A233C"/>
    <w:rsid w:val="006A7E32"/>
    <w:rsid w:val="006B7E55"/>
    <w:rsid w:val="006E3B22"/>
    <w:rsid w:val="006F0D89"/>
    <w:rsid w:val="006F324C"/>
    <w:rsid w:val="00701D62"/>
    <w:rsid w:val="00743E89"/>
    <w:rsid w:val="00764762"/>
    <w:rsid w:val="00782838"/>
    <w:rsid w:val="007925A7"/>
    <w:rsid w:val="007947A3"/>
    <w:rsid w:val="007A002D"/>
    <w:rsid w:val="007A054B"/>
    <w:rsid w:val="007B1901"/>
    <w:rsid w:val="007B5F63"/>
    <w:rsid w:val="007C5D4C"/>
    <w:rsid w:val="007D2516"/>
    <w:rsid w:val="007E7ADD"/>
    <w:rsid w:val="00801732"/>
    <w:rsid w:val="00804EDF"/>
    <w:rsid w:val="00806A9D"/>
    <w:rsid w:val="00810358"/>
    <w:rsid w:val="008237DF"/>
    <w:rsid w:val="00842903"/>
    <w:rsid w:val="00844A17"/>
    <w:rsid w:val="008532F1"/>
    <w:rsid w:val="00871E89"/>
    <w:rsid w:val="008843C9"/>
    <w:rsid w:val="00884911"/>
    <w:rsid w:val="008A799F"/>
    <w:rsid w:val="008C5F52"/>
    <w:rsid w:val="008C7AE8"/>
    <w:rsid w:val="008E61D8"/>
    <w:rsid w:val="00905C63"/>
    <w:rsid w:val="00933E13"/>
    <w:rsid w:val="0093422C"/>
    <w:rsid w:val="00936BE8"/>
    <w:rsid w:val="00952A34"/>
    <w:rsid w:val="00957346"/>
    <w:rsid w:val="009A3D1F"/>
    <w:rsid w:val="009A7E37"/>
    <w:rsid w:val="009B3F5D"/>
    <w:rsid w:val="009B5B6C"/>
    <w:rsid w:val="00A00699"/>
    <w:rsid w:val="00A156E7"/>
    <w:rsid w:val="00A366D7"/>
    <w:rsid w:val="00A47ED6"/>
    <w:rsid w:val="00A6020B"/>
    <w:rsid w:val="00A86EF8"/>
    <w:rsid w:val="00AB7E54"/>
    <w:rsid w:val="00AD2B0A"/>
    <w:rsid w:val="00AE1992"/>
    <w:rsid w:val="00AF6D5F"/>
    <w:rsid w:val="00B664DF"/>
    <w:rsid w:val="00BC5600"/>
    <w:rsid w:val="00BD61A8"/>
    <w:rsid w:val="00C06005"/>
    <w:rsid w:val="00C3375F"/>
    <w:rsid w:val="00C44A30"/>
    <w:rsid w:val="00C52528"/>
    <w:rsid w:val="00C6217F"/>
    <w:rsid w:val="00C635C6"/>
    <w:rsid w:val="00C63B67"/>
    <w:rsid w:val="00C82EBE"/>
    <w:rsid w:val="00C928A3"/>
    <w:rsid w:val="00C95DE9"/>
    <w:rsid w:val="00C968A3"/>
    <w:rsid w:val="00CC15AA"/>
    <w:rsid w:val="00CC49D5"/>
    <w:rsid w:val="00CE2B3B"/>
    <w:rsid w:val="00CF2315"/>
    <w:rsid w:val="00CF27C3"/>
    <w:rsid w:val="00D1088B"/>
    <w:rsid w:val="00D11D75"/>
    <w:rsid w:val="00D133F5"/>
    <w:rsid w:val="00D37957"/>
    <w:rsid w:val="00D76C8F"/>
    <w:rsid w:val="00D80127"/>
    <w:rsid w:val="00E10611"/>
    <w:rsid w:val="00E1503D"/>
    <w:rsid w:val="00E2037A"/>
    <w:rsid w:val="00E319F6"/>
    <w:rsid w:val="00E34C15"/>
    <w:rsid w:val="00E443CD"/>
    <w:rsid w:val="00E92FCB"/>
    <w:rsid w:val="00E94091"/>
    <w:rsid w:val="00EB0330"/>
    <w:rsid w:val="00EB2A3C"/>
    <w:rsid w:val="00EB5A30"/>
    <w:rsid w:val="00EC3752"/>
    <w:rsid w:val="00F042E7"/>
    <w:rsid w:val="00F61057"/>
    <w:rsid w:val="00F62051"/>
    <w:rsid w:val="00F93C54"/>
    <w:rsid w:val="00FA7BA1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94B84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6B7E55"/>
    <w:rPr>
      <w:rFonts w:asciiTheme="minorHAnsi" w:hAnsiTheme="minorHAnsi"/>
      <w:color w:val="FF0000"/>
      <w:lang w:val="pt-BR"/>
    </w:rPr>
  </w:style>
  <w:style w:type="character" w:customStyle="1" w:styleId="CommentsChar">
    <w:name w:val="Comments Char"/>
    <w:basedOn w:val="Fontepargpadro"/>
    <w:link w:val="Comments"/>
    <w:rsid w:val="006B7E55"/>
    <w:rPr>
      <w:rFonts w:eastAsia="Times" w:cs="Times New Roman"/>
      <w:color w:val="FF0000"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5A5C81"/>
    <w:pPr>
      <w:numPr>
        <w:ilvl w:val="2"/>
      </w:numPr>
    </w:p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E591-3544-44BE-87DA-F8776BAB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54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571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 Massa</dc:creator>
  <cp:keywords>Template Gerenciamento de Projetos</cp:keywords>
  <cp:lastModifiedBy>Marco Dittrichi</cp:lastModifiedBy>
  <cp:revision>43</cp:revision>
  <dcterms:created xsi:type="dcterms:W3CDTF">2018-03-23T14:30:00Z</dcterms:created>
  <dcterms:modified xsi:type="dcterms:W3CDTF">2022-02-06T11:06:00Z</dcterms:modified>
</cp:coreProperties>
</file>