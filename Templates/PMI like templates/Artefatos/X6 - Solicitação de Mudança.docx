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744D" w14:textId="77777777" w:rsidR="00A86EF8" w:rsidRPr="00E50B93" w:rsidRDefault="00844B95" w:rsidP="00A86EF8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Solicitação de Mudança</w:t>
      </w:r>
    </w:p>
    <w:p w14:paraId="737A905A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E50B93" w14:paraId="12A2D7A5" w14:textId="77777777" w:rsidTr="002409A2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9534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630"/>
            </w:tblGrid>
            <w:tr w:rsidR="00A86EF8" w:rsidRPr="00E50B93" w14:paraId="285F637A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0B991" w14:textId="77777777" w:rsidR="00A86EF8" w:rsidRPr="00E50B93" w:rsidRDefault="004D5A81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Código</w:t>
                  </w:r>
                  <w:r w:rsidR="00A86EF8"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DBC6AA" w14:textId="77777777" w:rsidR="00A86EF8" w:rsidRPr="0019635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61638A" w14:textId="77777777" w:rsidR="00A86EF8" w:rsidRPr="00196354" w:rsidRDefault="00A86EF8" w:rsidP="002409A2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9635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Data</w:t>
                  </w:r>
                  <w:r w:rsidRPr="00196354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3481AA" w14:textId="77777777" w:rsidR="00A86EF8" w:rsidRPr="0019635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54114432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7F797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Nome do projeto: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624582" w14:textId="77777777" w:rsidR="00A86EF8" w:rsidRPr="0019635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2B86E64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2264E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Área diretoria: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3446A4" w14:textId="77777777" w:rsidR="00A86EF8" w:rsidRPr="00196354" w:rsidRDefault="00A86EF8" w:rsidP="002409A2">
                  <w:pPr>
                    <w:ind w:right="-24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46A58A3E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D36CA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</w:t>
                  </w:r>
                  <w:r w:rsidR="005D7466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Patrocinador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46BCD08" w14:textId="77777777" w:rsidR="00A86EF8" w:rsidRPr="0019635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7E35DC7E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53A4C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Líder</w:t>
                  </w:r>
                  <w:r w:rsidR="004D5A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de Projeto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E8A6447" w14:textId="77777777" w:rsidR="00A86EF8" w:rsidRPr="0019635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4D5A81" w:rsidRPr="00E50B93" w14:paraId="17C3311D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8D2C5" w14:textId="77777777" w:rsidR="004D5A81" w:rsidRPr="004D5A81" w:rsidRDefault="004D5A81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D5A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Técnico de TI: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9AB94B" w14:textId="77777777" w:rsidR="004D5A81" w:rsidRPr="00196354" w:rsidRDefault="004D5A81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4D5A81" w:rsidRPr="00E50B93" w14:paraId="7B401F08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FE839" w14:textId="77777777" w:rsidR="004D5A81" w:rsidRPr="004D5A81" w:rsidRDefault="004D5A81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4D5A8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CBC9F82" w14:textId="77777777" w:rsidR="004D5A81" w:rsidRPr="00196354" w:rsidRDefault="004D5A81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25F9FEA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369D1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               PMO: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62F7721" w14:textId="77777777" w:rsidR="00A86EF8" w:rsidRPr="00196354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02AB72CA" w14:textId="77777777" w:rsidR="00A86EF8" w:rsidRPr="00E50B93" w:rsidRDefault="00A86EF8" w:rsidP="002409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065F5740" w14:textId="77777777" w:rsidR="00A86EF8" w:rsidRPr="00E50B93" w:rsidRDefault="00A86EF8" w:rsidP="002409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C37918D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p w14:paraId="4AD796CA" w14:textId="77777777" w:rsidR="00A86EF8" w:rsidRDefault="00A86EF8" w:rsidP="00A86EF8">
      <w:pPr>
        <w:jc w:val="both"/>
        <w:rPr>
          <w:rFonts w:asciiTheme="minorHAnsi" w:hAnsiTheme="minorHAnsi" w:cstheme="minorHAnsi"/>
        </w:rPr>
      </w:pPr>
    </w:p>
    <w:p w14:paraId="4BC0AD4B" w14:textId="77777777" w:rsidR="005D7466" w:rsidRDefault="005D7466" w:rsidP="005D7466">
      <w:pPr>
        <w:rPr>
          <w:rFonts w:asciiTheme="minorHAnsi" w:hAnsiTheme="minorHAnsi"/>
        </w:rPr>
      </w:pPr>
      <w:bookmarkStart w:id="0" w:name="_Toc519065011"/>
    </w:p>
    <w:p w14:paraId="39C4F99A" w14:textId="77777777" w:rsidR="0026034A" w:rsidRPr="008843C9" w:rsidRDefault="0026034A" w:rsidP="0026034A">
      <w:pPr>
        <w:pStyle w:val="Autopass-1"/>
        <w:numPr>
          <w:ilvl w:val="0"/>
          <w:numId w:val="1"/>
        </w:numPr>
      </w:pPr>
      <w:bookmarkStart w:id="1" w:name="_Toc510525963"/>
      <w:r w:rsidRPr="00C6217F">
        <w:t>Objetivos</w:t>
      </w:r>
      <w:r w:rsidRPr="008843C9">
        <w:t xml:space="preserve"> deste documento</w:t>
      </w:r>
      <w:bookmarkEnd w:id="1"/>
    </w:p>
    <w:p w14:paraId="54A85D3D" w14:textId="77777777" w:rsidR="0026034A" w:rsidRPr="009E5C12" w:rsidRDefault="0026034A" w:rsidP="0026034A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5A0DD443" w14:textId="77777777" w:rsidR="0026034A" w:rsidRDefault="0026034A" w:rsidP="0026034A">
      <w:pPr>
        <w:ind w:left="426"/>
        <w:jc w:val="both"/>
        <w:rPr>
          <w:rFonts w:asciiTheme="minorHAnsi" w:hAnsiTheme="minorHAnsi"/>
        </w:rPr>
      </w:pPr>
      <w:r w:rsidRPr="0026034A">
        <w:rPr>
          <w:rFonts w:cstheme="minorHAnsi"/>
        </w:rPr>
        <w:t>Registrar as informações da solicitação de mudança. Contém os motivos, benefícios, impactos e riscos da mudança solicitada. Toda solicitação de mudança deve ser avaliada antes de passar por aprovação para análise dos impactos e riscos no projeto, devendo seguir o plano de gerenciamento de mudanças.</w:t>
      </w:r>
    </w:p>
    <w:p w14:paraId="5F94E5C8" w14:textId="77777777" w:rsidR="0026034A" w:rsidRDefault="0026034A" w:rsidP="005D7466">
      <w:pPr>
        <w:rPr>
          <w:rFonts w:asciiTheme="minorHAnsi" w:hAnsiTheme="minorHAnsi"/>
        </w:rPr>
      </w:pPr>
    </w:p>
    <w:p w14:paraId="6E400285" w14:textId="77777777" w:rsidR="0026034A" w:rsidRDefault="0026034A" w:rsidP="005D7466">
      <w:pPr>
        <w:rPr>
          <w:rFonts w:asciiTheme="minorHAnsi" w:hAnsiTheme="minorHAnsi"/>
        </w:rPr>
      </w:pPr>
    </w:p>
    <w:p w14:paraId="28AD927E" w14:textId="77777777" w:rsidR="0026034A" w:rsidRDefault="0026034A" w:rsidP="005D7466">
      <w:pPr>
        <w:rPr>
          <w:rFonts w:asciiTheme="minorHAnsi" w:hAnsiTheme="minorHAnsi"/>
        </w:rPr>
      </w:pPr>
    </w:p>
    <w:p w14:paraId="25D9AE16" w14:textId="77777777" w:rsidR="005D7466" w:rsidRDefault="005D7466" w:rsidP="005D7466">
      <w:pPr>
        <w:pStyle w:val="Ttulo1"/>
        <w:spacing w:before="0"/>
        <w:rPr>
          <w:rFonts w:cstheme="minorHAnsi"/>
        </w:rPr>
      </w:pPr>
      <w:r>
        <w:rPr>
          <w:rFonts w:cstheme="minorHAnsi"/>
        </w:rPr>
        <w:t>Informações Gerais</w:t>
      </w:r>
    </w:p>
    <w:tbl>
      <w:tblPr>
        <w:tblW w:w="9494" w:type="dxa"/>
        <w:tblInd w:w="4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226"/>
      </w:tblGrid>
      <w:tr w:rsidR="005D7466" w14:paraId="137ABC7A" w14:textId="77777777" w:rsidTr="00C853C7">
        <w:trPr>
          <w:trHeight w:val="377"/>
        </w:trPr>
        <w:tc>
          <w:tcPr>
            <w:tcW w:w="94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14:paraId="2AF85251" w14:textId="77777777" w:rsidR="005D7466" w:rsidRDefault="005D7466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D7466" w14:paraId="355F22BB" w14:textId="77777777" w:rsidTr="00C853C7">
        <w:trPr>
          <w:trHeight w:val="377"/>
        </w:trPr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69D5FFF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72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E78A502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</w:tr>
      <w:tr w:rsidR="005D7466" w14:paraId="4F5FA7A5" w14:textId="77777777" w:rsidTr="00C853C7">
        <w:trPr>
          <w:trHeight w:val="377"/>
        </w:trPr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DC43415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72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0EBC6F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</w:tr>
      <w:tr w:rsidR="005D7466" w14:paraId="12AAFC6C" w14:textId="77777777" w:rsidTr="00C853C7">
        <w:trPr>
          <w:trHeight w:val="377"/>
        </w:trPr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3AF3D0F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Data da Solicitação</w:t>
            </w:r>
          </w:p>
        </w:tc>
        <w:tc>
          <w:tcPr>
            <w:tcW w:w="72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C6334E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</w:tr>
      <w:tr w:rsidR="005D7466" w14:paraId="0B73F151" w14:textId="77777777" w:rsidTr="00C853C7">
        <w:trPr>
          <w:trHeight w:val="377"/>
        </w:trPr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A280D8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Data Requerida da Implementação</w:t>
            </w:r>
          </w:p>
        </w:tc>
        <w:tc>
          <w:tcPr>
            <w:tcW w:w="72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5AE7E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</w:tr>
      <w:tr w:rsidR="005D7466" w14:paraId="17695AEF" w14:textId="77777777" w:rsidTr="00C853C7">
        <w:trPr>
          <w:trHeight w:val="377"/>
        </w:trPr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9FD6639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Tipo de Solicitação</w:t>
            </w:r>
          </w:p>
        </w:tc>
        <w:tc>
          <w:tcPr>
            <w:tcW w:w="72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9478296" w14:textId="77777777" w:rsidR="005D7466" w:rsidRDefault="00E81D2D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93669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Corretiva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571343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Requerimento Legal    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243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MS Gothic" w:eastAsia="MS Gothic" w:hAnsi="MS Gothic" w:cs="Arial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Melhoria</w:t>
            </w:r>
          </w:p>
        </w:tc>
      </w:tr>
      <w:tr w:rsidR="005D7466" w14:paraId="37FF802A" w14:textId="77777777" w:rsidTr="00C853C7">
        <w:trPr>
          <w:trHeight w:val="377"/>
        </w:trPr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FD23D45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72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854D9D" w14:textId="77777777" w:rsidR="005D7466" w:rsidRDefault="00E81D2D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0252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Necessário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54273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Desejável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74298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Essencial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63947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Legal </w:t>
            </w:r>
          </w:p>
        </w:tc>
      </w:tr>
      <w:tr w:rsidR="005D7466" w14:paraId="71E1E85E" w14:textId="77777777" w:rsidTr="00C853C7">
        <w:trPr>
          <w:trHeight w:val="377"/>
        </w:trPr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FE4961C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Impacto Operacional</w:t>
            </w:r>
          </w:p>
        </w:tc>
        <w:tc>
          <w:tcPr>
            <w:tcW w:w="72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5F9B9E" w14:textId="77777777" w:rsidR="005D7466" w:rsidRDefault="00E81D2D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6827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Baixo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69368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Médio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047749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Alto 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060635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Urgente </w:t>
            </w:r>
          </w:p>
        </w:tc>
      </w:tr>
      <w:tr w:rsidR="005D7466" w14:paraId="0D60E3DE" w14:textId="77777777" w:rsidTr="00C853C7">
        <w:trPr>
          <w:trHeight w:val="377"/>
        </w:trPr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29C548A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72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263E54F" w14:textId="77777777" w:rsidR="005D7466" w:rsidRDefault="00E81D2D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02136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Baixa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52423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Média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42348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Alta           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193230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466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D7466">
              <w:rPr>
                <w:rFonts w:ascii="Arial" w:hAnsi="Arial" w:cs="Arial"/>
                <w:sz w:val="20"/>
                <w:szCs w:val="20"/>
              </w:rPr>
              <w:t xml:space="preserve"> Urgente</w:t>
            </w:r>
          </w:p>
        </w:tc>
      </w:tr>
      <w:tr w:rsidR="005D7466" w14:paraId="4AB22604" w14:textId="77777777" w:rsidTr="00C853C7">
        <w:trPr>
          <w:trHeight w:val="377"/>
        </w:trPr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9126FCC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Histórico</w:t>
            </w:r>
          </w:p>
        </w:tc>
        <w:tc>
          <w:tcPr>
            <w:tcW w:w="72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357CF22" w14:textId="77777777" w:rsidR="005D7466" w:rsidRDefault="005D7466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&lt;versão&gt; - &lt;data&gt; - &lt;autor&gt; - &lt;motivo&gt;</w:t>
            </w:r>
          </w:p>
        </w:tc>
      </w:tr>
    </w:tbl>
    <w:p w14:paraId="2F69390D" w14:textId="77777777" w:rsidR="005D7466" w:rsidRDefault="005D7466" w:rsidP="005D7466">
      <w:pPr>
        <w:jc w:val="both"/>
        <w:rPr>
          <w:rFonts w:asciiTheme="minorHAnsi" w:hAnsiTheme="minorHAnsi" w:cstheme="minorHAnsi"/>
        </w:rPr>
      </w:pPr>
    </w:p>
    <w:p w14:paraId="72BE7A24" w14:textId="77777777" w:rsidR="005D7466" w:rsidRDefault="005D7466" w:rsidP="005D7466">
      <w:pPr>
        <w:jc w:val="both"/>
        <w:rPr>
          <w:rFonts w:cstheme="minorHAnsi"/>
        </w:rPr>
      </w:pPr>
    </w:p>
    <w:p w14:paraId="1060AFCA" w14:textId="77777777" w:rsidR="00C853C7" w:rsidRPr="00765120" w:rsidRDefault="005D7466" w:rsidP="00765120">
      <w:pPr>
        <w:pStyle w:val="Ttulo1"/>
        <w:spacing w:before="0"/>
        <w:rPr>
          <w:rFonts w:cstheme="minorHAnsi"/>
        </w:rPr>
      </w:pPr>
      <w:r>
        <w:rPr>
          <w:rFonts w:cstheme="minorHAnsi"/>
        </w:rPr>
        <w:t>Visão Geral</w:t>
      </w:r>
      <w:r w:rsidR="00765120">
        <w:rPr>
          <w:rFonts w:cstheme="minorHAnsi"/>
        </w:rPr>
        <w:t xml:space="preserve"> </w:t>
      </w:r>
      <w:r w:rsidR="00765120" w:rsidRPr="00765120">
        <w:rPr>
          <w:b w:val="0"/>
          <w:i/>
          <w:color w:val="auto"/>
          <w:sz w:val="16"/>
          <w:szCs w:val="16"/>
        </w:rPr>
        <w:t>[sessão obrigatória a ser preenchida pelo solicitante]</w:t>
      </w:r>
    </w:p>
    <w:p w14:paraId="6844A3D5" w14:textId="77777777" w:rsidR="005D7466" w:rsidRPr="00C853C7" w:rsidRDefault="005D7466" w:rsidP="00C853C7">
      <w:pPr>
        <w:pStyle w:val="Autopass-02"/>
      </w:pPr>
      <w:r w:rsidRPr="00C853C7">
        <w:t>Descrição da Mudança Solicitada</w:t>
      </w:r>
    </w:p>
    <w:p w14:paraId="2C4E1F36" w14:textId="77777777" w:rsidR="005D7466" w:rsidRPr="00C853C7" w:rsidRDefault="00D92499" w:rsidP="00C853C7">
      <w:pPr>
        <w:tabs>
          <w:tab w:val="left" w:pos="567"/>
        </w:tabs>
        <w:ind w:left="567"/>
        <w:jc w:val="both"/>
        <w:rPr>
          <w:i/>
          <w:sz w:val="16"/>
          <w:szCs w:val="16"/>
        </w:rPr>
      </w:pPr>
      <w:r w:rsidRPr="00C853C7">
        <w:rPr>
          <w:i/>
          <w:sz w:val="16"/>
          <w:szCs w:val="16"/>
        </w:rPr>
        <w:t xml:space="preserve"> </w:t>
      </w:r>
      <w:r w:rsidR="00C853C7" w:rsidRPr="00C853C7">
        <w:rPr>
          <w:i/>
          <w:sz w:val="16"/>
          <w:szCs w:val="16"/>
        </w:rPr>
        <w:t>[d</w:t>
      </w:r>
      <w:r w:rsidRPr="00C853C7">
        <w:rPr>
          <w:i/>
          <w:sz w:val="16"/>
          <w:szCs w:val="16"/>
        </w:rPr>
        <w:t>escreva a mudança</w:t>
      </w:r>
      <w:r w:rsidR="00C853C7" w:rsidRPr="00C853C7">
        <w:rPr>
          <w:i/>
          <w:sz w:val="16"/>
          <w:szCs w:val="16"/>
        </w:rPr>
        <w:t xml:space="preserve"> solicitada, </w:t>
      </w:r>
      <w:r w:rsidRPr="00C853C7">
        <w:rPr>
          <w:i/>
          <w:sz w:val="16"/>
          <w:szCs w:val="16"/>
        </w:rPr>
        <w:t>os requisitos e características dos produtos a serem entregues</w:t>
      </w:r>
      <w:r w:rsidR="00C853C7" w:rsidRPr="00C853C7">
        <w:rPr>
          <w:i/>
          <w:sz w:val="16"/>
          <w:szCs w:val="16"/>
        </w:rPr>
        <w:t>]</w:t>
      </w:r>
    </w:p>
    <w:p w14:paraId="4C10259F" w14:textId="77777777" w:rsidR="00D92499" w:rsidRDefault="00D92499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228017C9" w14:textId="77777777" w:rsidR="00C853C7" w:rsidRP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271D3763" w14:textId="77777777" w:rsidR="00D92499" w:rsidRPr="00C853C7" w:rsidRDefault="00D92499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26E2A1BD" w14:textId="77777777" w:rsidR="005D7466" w:rsidRDefault="005D7466" w:rsidP="00C853C7">
      <w:pPr>
        <w:pStyle w:val="Autopass-02"/>
      </w:pPr>
      <w:r>
        <w:t>Principais Motivos da Mudança</w:t>
      </w:r>
    </w:p>
    <w:p w14:paraId="5F63A228" w14:textId="77777777" w:rsidR="00D92499" w:rsidRPr="00C853C7" w:rsidRDefault="00D92499" w:rsidP="0026034A">
      <w:pPr>
        <w:pStyle w:val="Comments"/>
      </w:pPr>
      <w:r w:rsidRPr="00C853C7">
        <w:t xml:space="preserve"> [</w:t>
      </w:r>
      <w:r w:rsidR="00C853C7">
        <w:t>descreva a j</w:t>
      </w:r>
      <w:r w:rsidRPr="00C853C7">
        <w:t>ustifi</w:t>
      </w:r>
      <w:r w:rsidR="00C853C7">
        <w:t>cativa</w:t>
      </w:r>
      <w:r w:rsidRPr="00C853C7">
        <w:t xml:space="preserve"> porque a mudança é necessária]</w:t>
      </w:r>
    </w:p>
    <w:p w14:paraId="0C50B1D9" w14:textId="77777777" w:rsidR="005D7466" w:rsidRDefault="005D7466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0EC39918" w14:textId="77777777" w:rsid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00D4D73C" w14:textId="77777777" w:rsidR="00D92499" w:rsidRDefault="00D92499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0051BE0A" w14:textId="77777777" w:rsidR="005D7466" w:rsidRPr="00301D1B" w:rsidRDefault="005D7466" w:rsidP="00C853C7">
      <w:pPr>
        <w:pStyle w:val="Autopass-02"/>
        <w:ind w:left="567" w:hanging="567"/>
      </w:pPr>
      <w:r w:rsidRPr="00301D1B">
        <w:t>Principais Benefícios da Mudança</w:t>
      </w:r>
    </w:p>
    <w:p w14:paraId="5AF443AC" w14:textId="77777777" w:rsidR="005D7466" w:rsidRPr="00D92499" w:rsidRDefault="00C853C7" w:rsidP="0026034A">
      <w:pPr>
        <w:pStyle w:val="Comments"/>
      </w:pPr>
      <w:r>
        <w:t>[descreva</w:t>
      </w:r>
      <w:r w:rsidR="005D7466" w:rsidRPr="00D92499">
        <w:t xml:space="preserve"> detalhadamente os benefícios da mudança</w:t>
      </w:r>
      <w:r>
        <w:t>]</w:t>
      </w:r>
    </w:p>
    <w:p w14:paraId="67D5121B" w14:textId="77777777" w:rsidR="005D7466" w:rsidRDefault="005D7466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74248A78" w14:textId="77777777" w:rsidR="00D92499" w:rsidRDefault="00D92499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38E116AE" w14:textId="77777777" w:rsidR="005D7466" w:rsidRDefault="005D7466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2E2FD912" w14:textId="77777777" w:rsidR="005D7466" w:rsidRDefault="005D7466" w:rsidP="005D7466">
      <w:pPr>
        <w:pStyle w:val="Ttulo1"/>
        <w:spacing w:before="0"/>
        <w:rPr>
          <w:rFonts w:cstheme="minorHAnsi"/>
        </w:rPr>
      </w:pPr>
      <w:bookmarkStart w:id="2" w:name="_Toc385235062"/>
      <w:r w:rsidRPr="005D7466">
        <w:rPr>
          <w:rFonts w:cstheme="minorHAnsi"/>
        </w:rPr>
        <w:t xml:space="preserve">Análise de </w:t>
      </w:r>
      <w:proofErr w:type="gramStart"/>
      <w:r w:rsidRPr="005D7466">
        <w:rPr>
          <w:rFonts w:cstheme="minorHAnsi"/>
        </w:rPr>
        <w:t>Impacto</w:t>
      </w:r>
      <w:bookmarkEnd w:id="2"/>
      <w:r w:rsidR="00765120">
        <w:rPr>
          <w:rFonts w:cstheme="minorHAnsi"/>
        </w:rPr>
        <w:t xml:space="preserve">  </w:t>
      </w:r>
      <w:r w:rsidR="00765120" w:rsidRPr="00765120">
        <w:rPr>
          <w:b w:val="0"/>
          <w:i/>
          <w:color w:val="auto"/>
          <w:sz w:val="16"/>
          <w:szCs w:val="16"/>
        </w:rPr>
        <w:t>[</w:t>
      </w:r>
      <w:proofErr w:type="gramEnd"/>
      <w:r w:rsidR="00765120" w:rsidRPr="00765120">
        <w:rPr>
          <w:b w:val="0"/>
          <w:i/>
          <w:color w:val="auto"/>
          <w:sz w:val="16"/>
          <w:szCs w:val="16"/>
        </w:rPr>
        <w:t xml:space="preserve">sessão obrigatória a ser preenchida líder do projeto ou a quem </w:t>
      </w:r>
      <w:r w:rsidR="00E96A46">
        <w:rPr>
          <w:b w:val="0"/>
          <w:i/>
          <w:color w:val="auto"/>
          <w:sz w:val="16"/>
          <w:szCs w:val="16"/>
        </w:rPr>
        <w:t xml:space="preserve">ele </w:t>
      </w:r>
      <w:r w:rsidR="00765120" w:rsidRPr="00765120">
        <w:rPr>
          <w:b w:val="0"/>
          <w:i/>
          <w:color w:val="auto"/>
          <w:sz w:val="16"/>
          <w:szCs w:val="16"/>
        </w:rPr>
        <w:t>delegar]</w:t>
      </w:r>
    </w:p>
    <w:p w14:paraId="7CA7426E" w14:textId="77777777" w:rsidR="005D7466" w:rsidRPr="00301D1B" w:rsidRDefault="005D7466" w:rsidP="00C853C7">
      <w:pPr>
        <w:pStyle w:val="Autopass-02"/>
      </w:pPr>
      <w:r w:rsidRPr="00301D1B">
        <w:t>Impacto no Escopo do Projeto</w:t>
      </w:r>
    </w:p>
    <w:p w14:paraId="37AC6D53" w14:textId="77777777" w:rsidR="005D7466" w:rsidRP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  <w:i/>
          <w:noProof/>
          <w:sz w:val="16"/>
          <w:szCs w:val="16"/>
        </w:rPr>
      </w:pPr>
      <w:r w:rsidRPr="00C853C7">
        <w:rPr>
          <w:rFonts w:cstheme="minorHAnsi"/>
          <w:i/>
          <w:noProof/>
          <w:sz w:val="16"/>
          <w:szCs w:val="16"/>
        </w:rPr>
        <w:t xml:space="preserve">[descreva </w:t>
      </w:r>
      <w:r w:rsidR="005D7466" w:rsidRPr="00C853C7">
        <w:rPr>
          <w:rFonts w:cstheme="minorHAnsi"/>
          <w:i/>
          <w:noProof/>
          <w:sz w:val="16"/>
          <w:szCs w:val="16"/>
        </w:rPr>
        <w:t>detalhadamente o impacto desta solicitação de mudança no escopo do projeto</w:t>
      </w:r>
      <w:r w:rsidRPr="00C853C7">
        <w:rPr>
          <w:rFonts w:cstheme="minorHAnsi"/>
          <w:i/>
          <w:noProof/>
          <w:sz w:val="16"/>
          <w:szCs w:val="16"/>
        </w:rPr>
        <w:t>]</w:t>
      </w:r>
    </w:p>
    <w:p w14:paraId="6CEACA43" w14:textId="77777777" w:rsidR="005D7466" w:rsidRDefault="005D7466" w:rsidP="00C853C7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065E66A0" w14:textId="77777777" w:rsid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6E93CC62" w14:textId="77777777" w:rsidR="00D92499" w:rsidRDefault="00D92499" w:rsidP="00C853C7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3714B7A6" w14:textId="77777777" w:rsidR="005D7466" w:rsidRPr="00301D1B" w:rsidRDefault="005D7466" w:rsidP="00C853C7">
      <w:pPr>
        <w:pStyle w:val="Autopass-02"/>
      </w:pPr>
      <w:r w:rsidRPr="00301D1B">
        <w:t>Impacto no Prazo do Projeto</w:t>
      </w:r>
    </w:p>
    <w:p w14:paraId="30D63273" w14:textId="77777777" w:rsidR="005D7466" w:rsidRP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  <w:i/>
          <w:noProof/>
          <w:sz w:val="16"/>
          <w:szCs w:val="16"/>
        </w:rPr>
      </w:pPr>
      <w:r w:rsidRPr="00C853C7">
        <w:rPr>
          <w:rFonts w:cstheme="minorHAnsi"/>
          <w:i/>
          <w:noProof/>
          <w:sz w:val="16"/>
          <w:szCs w:val="16"/>
        </w:rPr>
        <w:t xml:space="preserve">[descreva </w:t>
      </w:r>
      <w:r w:rsidR="005D7466" w:rsidRPr="00C853C7">
        <w:rPr>
          <w:rFonts w:cstheme="minorHAnsi"/>
          <w:i/>
          <w:noProof/>
          <w:sz w:val="16"/>
          <w:szCs w:val="16"/>
        </w:rPr>
        <w:t>detalhadamente o impacto</w:t>
      </w:r>
      <w:r w:rsidR="00D92499" w:rsidRPr="00C853C7">
        <w:rPr>
          <w:rFonts w:cstheme="minorHAnsi"/>
          <w:i/>
          <w:noProof/>
          <w:sz w:val="16"/>
          <w:szCs w:val="16"/>
        </w:rPr>
        <w:t xml:space="preserve"> </w:t>
      </w:r>
      <w:r w:rsidR="005D7466" w:rsidRPr="00C853C7">
        <w:rPr>
          <w:rFonts w:cstheme="minorHAnsi"/>
          <w:i/>
          <w:noProof/>
          <w:sz w:val="16"/>
          <w:szCs w:val="16"/>
        </w:rPr>
        <w:t xml:space="preserve"> desta solicitação de mudança no prazo do projeto</w:t>
      </w:r>
      <w:r w:rsidRPr="00C853C7">
        <w:rPr>
          <w:rFonts w:cstheme="minorHAnsi"/>
          <w:i/>
          <w:noProof/>
          <w:sz w:val="16"/>
          <w:szCs w:val="16"/>
        </w:rPr>
        <w:t>]</w:t>
      </w:r>
    </w:p>
    <w:p w14:paraId="245A22C5" w14:textId="77777777" w:rsidR="005D7466" w:rsidRDefault="005D7466" w:rsidP="00C853C7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30F4B3DD" w14:textId="77777777" w:rsid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36A4E606" w14:textId="77777777" w:rsidR="00D92499" w:rsidRDefault="00D92499" w:rsidP="00C853C7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6F194B9E" w14:textId="77777777" w:rsidR="005D7466" w:rsidRPr="00301D1B" w:rsidRDefault="005D7466" w:rsidP="00C853C7">
      <w:pPr>
        <w:pStyle w:val="Autopass-02"/>
      </w:pPr>
      <w:r w:rsidRPr="00301D1B">
        <w:t>Impacto nos Recursos do Projeto</w:t>
      </w:r>
    </w:p>
    <w:p w14:paraId="3876EBA1" w14:textId="77777777" w:rsidR="005D7466" w:rsidRP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  <w:i/>
          <w:noProof/>
          <w:sz w:val="16"/>
          <w:szCs w:val="16"/>
        </w:rPr>
      </w:pPr>
      <w:r w:rsidRPr="00C853C7">
        <w:rPr>
          <w:rFonts w:cstheme="minorHAnsi"/>
          <w:i/>
          <w:noProof/>
          <w:sz w:val="16"/>
          <w:szCs w:val="16"/>
        </w:rPr>
        <w:t>[descreva</w:t>
      </w:r>
      <w:r w:rsidR="005D7466" w:rsidRPr="00C853C7">
        <w:rPr>
          <w:rFonts w:cstheme="minorHAnsi"/>
          <w:i/>
          <w:noProof/>
          <w:sz w:val="16"/>
          <w:szCs w:val="16"/>
        </w:rPr>
        <w:t xml:space="preserve"> detalhadamente o impacto desta solicitação de mudança nos recursos do projeto</w:t>
      </w:r>
      <w:r w:rsidRPr="00C853C7">
        <w:rPr>
          <w:rFonts w:cstheme="minorHAnsi"/>
          <w:i/>
          <w:noProof/>
          <w:sz w:val="16"/>
          <w:szCs w:val="16"/>
        </w:rPr>
        <w:t>]</w:t>
      </w:r>
    </w:p>
    <w:p w14:paraId="453A4373" w14:textId="77777777" w:rsidR="005D7466" w:rsidRDefault="005D7466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673A62F3" w14:textId="77777777" w:rsid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45F2EBC1" w14:textId="77777777" w:rsidR="00D92499" w:rsidRDefault="00D92499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134B1F09" w14:textId="77777777" w:rsidR="005D7466" w:rsidRPr="00301D1B" w:rsidRDefault="005D7466" w:rsidP="00C853C7">
      <w:pPr>
        <w:pStyle w:val="Autopass-02"/>
      </w:pPr>
      <w:r w:rsidRPr="00301D1B">
        <w:t>Impacto no Custo do Projeto</w:t>
      </w:r>
    </w:p>
    <w:p w14:paraId="43F26087" w14:textId="77777777" w:rsidR="005D7466" w:rsidRP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  <w:i/>
          <w:noProof/>
          <w:sz w:val="16"/>
          <w:szCs w:val="16"/>
        </w:rPr>
      </w:pPr>
      <w:r w:rsidRPr="00C853C7">
        <w:rPr>
          <w:rFonts w:cstheme="minorHAnsi"/>
          <w:i/>
          <w:noProof/>
          <w:sz w:val="16"/>
          <w:szCs w:val="16"/>
        </w:rPr>
        <w:t xml:space="preserve">[descreva </w:t>
      </w:r>
      <w:r w:rsidR="005D7466" w:rsidRPr="00C853C7">
        <w:rPr>
          <w:rFonts w:cstheme="minorHAnsi"/>
          <w:i/>
          <w:noProof/>
          <w:sz w:val="16"/>
          <w:szCs w:val="16"/>
        </w:rPr>
        <w:t>detalhadamente o impacto desta solicitação de mudança no custo do projeto</w:t>
      </w:r>
      <w:r w:rsidRPr="00C853C7">
        <w:rPr>
          <w:rFonts w:cstheme="minorHAnsi"/>
          <w:i/>
          <w:noProof/>
          <w:sz w:val="16"/>
          <w:szCs w:val="16"/>
        </w:rPr>
        <w:t>]</w:t>
      </w:r>
    </w:p>
    <w:p w14:paraId="446E0717" w14:textId="77777777" w:rsidR="005D7466" w:rsidRDefault="005D7466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4C12D459" w14:textId="77777777" w:rsidR="00C853C7" w:rsidRDefault="00C853C7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09692FC1" w14:textId="77777777" w:rsidR="00D92499" w:rsidRDefault="00D92499" w:rsidP="00C853C7">
      <w:pPr>
        <w:tabs>
          <w:tab w:val="left" w:pos="567"/>
        </w:tabs>
        <w:ind w:left="567"/>
        <w:jc w:val="both"/>
        <w:rPr>
          <w:rFonts w:cstheme="minorHAnsi"/>
        </w:rPr>
      </w:pPr>
    </w:p>
    <w:p w14:paraId="2359B54A" w14:textId="77777777" w:rsidR="005D7466" w:rsidRDefault="005D7466" w:rsidP="00C853C7">
      <w:pPr>
        <w:tabs>
          <w:tab w:val="left" w:pos="567"/>
        </w:tabs>
        <w:ind w:left="567"/>
        <w:rPr>
          <w:rFonts w:cstheme="minorHAnsi"/>
        </w:rPr>
      </w:pPr>
    </w:p>
    <w:p w14:paraId="438C97DF" w14:textId="77777777" w:rsidR="005D7466" w:rsidRDefault="005D7466" w:rsidP="00D92499">
      <w:pPr>
        <w:pStyle w:val="Ttulo1"/>
        <w:spacing w:before="0"/>
        <w:rPr>
          <w:rFonts w:cstheme="minorHAnsi"/>
        </w:rPr>
      </w:pPr>
      <w:bookmarkStart w:id="3" w:name="_Toc385235063"/>
      <w:r w:rsidRPr="005D7466">
        <w:rPr>
          <w:rFonts w:cstheme="minorHAnsi"/>
        </w:rPr>
        <w:t>Análise de Risco</w:t>
      </w:r>
      <w:bookmarkEnd w:id="3"/>
      <w:r w:rsidR="00E96A46">
        <w:rPr>
          <w:rFonts w:cstheme="minorHAnsi"/>
        </w:rPr>
        <w:t xml:space="preserve"> </w:t>
      </w:r>
      <w:r w:rsidR="00E96A46" w:rsidRPr="00765120">
        <w:rPr>
          <w:b w:val="0"/>
          <w:i/>
          <w:color w:val="auto"/>
          <w:sz w:val="16"/>
          <w:szCs w:val="16"/>
        </w:rPr>
        <w:t xml:space="preserve">[sessão obrigatória a ser preenchida líder do projeto ou a quem </w:t>
      </w:r>
      <w:r w:rsidR="00E96A46">
        <w:rPr>
          <w:b w:val="0"/>
          <w:i/>
          <w:color w:val="auto"/>
          <w:sz w:val="16"/>
          <w:szCs w:val="16"/>
        </w:rPr>
        <w:t xml:space="preserve">ele </w:t>
      </w:r>
      <w:r w:rsidR="00E96A46" w:rsidRPr="00765120">
        <w:rPr>
          <w:b w:val="0"/>
          <w:i/>
          <w:color w:val="auto"/>
          <w:sz w:val="16"/>
          <w:szCs w:val="16"/>
        </w:rPr>
        <w:t>delegar]</w:t>
      </w:r>
    </w:p>
    <w:p w14:paraId="03AB2480" w14:textId="77777777" w:rsidR="005D7466" w:rsidRPr="00301D1B" w:rsidRDefault="005D7466" w:rsidP="00C853C7">
      <w:pPr>
        <w:pStyle w:val="Autopass-02"/>
      </w:pPr>
      <w:r w:rsidRPr="00301D1B">
        <w:t xml:space="preserve">Riscos Caso a Mudança </w:t>
      </w:r>
      <w:proofErr w:type="gramStart"/>
      <w:r w:rsidRPr="00301D1B">
        <w:t>seja Executada</w:t>
      </w:r>
      <w:proofErr w:type="gramEnd"/>
    </w:p>
    <w:p w14:paraId="57A3F7D9" w14:textId="77777777" w:rsidR="005D7466" w:rsidRPr="00E96A46" w:rsidRDefault="005D7466" w:rsidP="00C853C7">
      <w:pPr>
        <w:tabs>
          <w:tab w:val="left" w:pos="567"/>
        </w:tabs>
        <w:ind w:left="567"/>
        <w:jc w:val="both"/>
        <w:rPr>
          <w:rFonts w:cstheme="minorHAnsi"/>
          <w:i/>
          <w:noProof/>
          <w:sz w:val="16"/>
          <w:szCs w:val="16"/>
        </w:rPr>
      </w:pPr>
      <w:r w:rsidRPr="00E96A46">
        <w:rPr>
          <w:rFonts w:cstheme="minorHAnsi"/>
          <w:i/>
          <w:noProof/>
          <w:sz w:val="16"/>
          <w:szCs w:val="16"/>
        </w:rPr>
        <w:t>&lt;</w:t>
      </w:r>
      <w:r w:rsidR="00765120" w:rsidRPr="00E96A46">
        <w:rPr>
          <w:rFonts w:cstheme="minorHAnsi"/>
          <w:i/>
          <w:noProof/>
          <w:sz w:val="16"/>
          <w:szCs w:val="16"/>
        </w:rPr>
        <w:t xml:space="preserve">descreva </w:t>
      </w:r>
      <w:r w:rsidRPr="00E96A46">
        <w:rPr>
          <w:rFonts w:cstheme="minorHAnsi"/>
          <w:i/>
          <w:noProof/>
          <w:sz w:val="16"/>
          <w:szCs w:val="16"/>
        </w:rPr>
        <w:t>detalhadamente os riscos caso esta solicitação de mudança seja executada&gt;</w:t>
      </w:r>
    </w:p>
    <w:p w14:paraId="48682642" w14:textId="77777777" w:rsidR="005D7466" w:rsidRDefault="005D7466" w:rsidP="00C853C7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5E90976E" w14:textId="77777777" w:rsidR="00765120" w:rsidRDefault="00765120" w:rsidP="00C853C7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6C0E2E8D" w14:textId="77777777" w:rsidR="00D92499" w:rsidRDefault="00D92499" w:rsidP="00C853C7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771CBE05" w14:textId="77777777" w:rsidR="005D7466" w:rsidRPr="00301D1B" w:rsidRDefault="005D7466" w:rsidP="00765120">
      <w:pPr>
        <w:pStyle w:val="Autopass-02"/>
      </w:pPr>
      <w:r w:rsidRPr="00301D1B">
        <w:t xml:space="preserve">Riscos Caso a Mudança Não </w:t>
      </w:r>
      <w:proofErr w:type="gramStart"/>
      <w:r w:rsidRPr="00301D1B">
        <w:t>seja Executada</w:t>
      </w:r>
      <w:proofErr w:type="gramEnd"/>
    </w:p>
    <w:p w14:paraId="24B2CE1D" w14:textId="77777777" w:rsidR="005D7466" w:rsidRPr="00765120" w:rsidRDefault="005D7466" w:rsidP="00765120">
      <w:pPr>
        <w:tabs>
          <w:tab w:val="left" w:pos="567"/>
        </w:tabs>
        <w:ind w:left="567"/>
        <w:jc w:val="both"/>
        <w:rPr>
          <w:rFonts w:cstheme="minorHAnsi"/>
          <w:i/>
          <w:noProof/>
          <w:sz w:val="16"/>
          <w:szCs w:val="16"/>
        </w:rPr>
      </w:pPr>
      <w:r w:rsidRPr="00765120">
        <w:rPr>
          <w:rFonts w:cstheme="minorHAnsi"/>
          <w:i/>
          <w:noProof/>
          <w:sz w:val="16"/>
          <w:szCs w:val="16"/>
        </w:rPr>
        <w:t>&lt;</w:t>
      </w:r>
      <w:r w:rsidR="00765120">
        <w:rPr>
          <w:rFonts w:cstheme="minorHAnsi"/>
          <w:i/>
          <w:noProof/>
          <w:sz w:val="16"/>
          <w:szCs w:val="16"/>
        </w:rPr>
        <w:t xml:space="preserve">descreva </w:t>
      </w:r>
      <w:r w:rsidRPr="00765120">
        <w:rPr>
          <w:rFonts w:cstheme="minorHAnsi"/>
          <w:i/>
          <w:noProof/>
          <w:sz w:val="16"/>
          <w:szCs w:val="16"/>
        </w:rPr>
        <w:t>detalhadamente os riscos caso esta solicitação de mudança não seja executada&gt;</w:t>
      </w:r>
    </w:p>
    <w:p w14:paraId="7A99F198" w14:textId="77777777" w:rsidR="005D7466" w:rsidRDefault="005D7466" w:rsidP="00765120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7ED643DC" w14:textId="77777777" w:rsidR="00765120" w:rsidRDefault="00765120" w:rsidP="00765120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7CF641A2" w14:textId="77777777" w:rsidR="00D92499" w:rsidRDefault="00D92499" w:rsidP="00765120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0E40E7A7" w14:textId="77777777" w:rsidR="005D7466" w:rsidRDefault="005D7466" w:rsidP="00765120">
      <w:pPr>
        <w:tabs>
          <w:tab w:val="left" w:pos="567"/>
        </w:tabs>
        <w:ind w:left="567"/>
        <w:jc w:val="both"/>
        <w:rPr>
          <w:rFonts w:cstheme="minorHAnsi"/>
          <w:noProof/>
        </w:rPr>
      </w:pPr>
    </w:p>
    <w:p w14:paraId="6B03B89F" w14:textId="77777777" w:rsidR="005D7466" w:rsidRPr="005D7466" w:rsidRDefault="005D7466" w:rsidP="005D7466">
      <w:pPr>
        <w:pStyle w:val="Ttulo1"/>
        <w:spacing w:before="0"/>
        <w:rPr>
          <w:rFonts w:cstheme="minorHAnsi"/>
        </w:rPr>
      </w:pPr>
      <w:bookmarkStart w:id="4" w:name="_Toc385235064"/>
      <w:r w:rsidRPr="005D7466">
        <w:rPr>
          <w:rFonts w:cstheme="minorHAnsi"/>
        </w:rPr>
        <w:t>Recomendações</w:t>
      </w:r>
      <w:bookmarkEnd w:id="4"/>
    </w:p>
    <w:p w14:paraId="08CEAC7E" w14:textId="77777777" w:rsidR="005D7466" w:rsidRPr="0022793A" w:rsidRDefault="005D7466" w:rsidP="00E96A46">
      <w:pPr>
        <w:tabs>
          <w:tab w:val="left" w:pos="567"/>
        </w:tabs>
        <w:ind w:left="426"/>
        <w:jc w:val="both"/>
        <w:rPr>
          <w:rFonts w:cstheme="minorHAnsi"/>
          <w:i/>
          <w:noProof/>
          <w:sz w:val="16"/>
          <w:szCs w:val="16"/>
        </w:rPr>
      </w:pPr>
      <w:r w:rsidRPr="0022793A">
        <w:rPr>
          <w:rFonts w:cstheme="minorHAnsi"/>
          <w:i/>
          <w:noProof/>
          <w:sz w:val="16"/>
          <w:szCs w:val="16"/>
        </w:rPr>
        <w:t>&lt;</w:t>
      </w:r>
      <w:r w:rsidR="0022793A">
        <w:rPr>
          <w:rFonts w:cstheme="minorHAnsi"/>
          <w:i/>
          <w:noProof/>
          <w:sz w:val="16"/>
          <w:szCs w:val="16"/>
        </w:rPr>
        <w:t xml:space="preserve">descreva </w:t>
      </w:r>
      <w:r w:rsidRPr="0022793A">
        <w:rPr>
          <w:rFonts w:cstheme="minorHAnsi"/>
          <w:i/>
          <w:noProof/>
          <w:sz w:val="16"/>
          <w:szCs w:val="16"/>
        </w:rPr>
        <w:t>detalhadamente as recomendações</w:t>
      </w:r>
      <w:r w:rsidR="0022793A">
        <w:rPr>
          <w:rFonts w:cstheme="minorHAnsi"/>
          <w:i/>
          <w:noProof/>
          <w:sz w:val="16"/>
          <w:szCs w:val="16"/>
        </w:rPr>
        <w:t>, observações ou considerações gerais, seja do solicitante ou do líder do projeto]</w:t>
      </w:r>
    </w:p>
    <w:p w14:paraId="7BBC13A5" w14:textId="77777777" w:rsidR="005D7466" w:rsidRDefault="005D7466" w:rsidP="00E96A46">
      <w:pPr>
        <w:ind w:left="426"/>
        <w:jc w:val="both"/>
        <w:rPr>
          <w:rFonts w:cstheme="minorHAnsi"/>
        </w:rPr>
      </w:pPr>
    </w:p>
    <w:p w14:paraId="794A91C8" w14:textId="77777777" w:rsidR="00D92499" w:rsidRDefault="00D92499" w:rsidP="00E96A46">
      <w:pPr>
        <w:ind w:left="426"/>
        <w:jc w:val="both"/>
        <w:rPr>
          <w:rFonts w:cstheme="minorHAnsi"/>
        </w:rPr>
      </w:pPr>
    </w:p>
    <w:p w14:paraId="3CC794C7" w14:textId="77777777" w:rsidR="0022793A" w:rsidRDefault="0022793A" w:rsidP="00E96A46">
      <w:pPr>
        <w:ind w:left="426"/>
        <w:jc w:val="both"/>
        <w:rPr>
          <w:rFonts w:cstheme="minorHAnsi"/>
        </w:rPr>
      </w:pPr>
    </w:p>
    <w:p w14:paraId="4FA35828" w14:textId="77777777" w:rsidR="0022793A" w:rsidRDefault="0022793A" w:rsidP="00E96A46">
      <w:pPr>
        <w:ind w:left="426"/>
        <w:jc w:val="both"/>
        <w:rPr>
          <w:rFonts w:cstheme="minorHAnsi"/>
        </w:rPr>
      </w:pPr>
    </w:p>
    <w:p w14:paraId="4879C368" w14:textId="77777777" w:rsidR="005D7466" w:rsidRDefault="005D7466" w:rsidP="00E96A46">
      <w:pPr>
        <w:ind w:left="426"/>
        <w:jc w:val="both"/>
        <w:rPr>
          <w:rFonts w:cstheme="minorHAnsi"/>
        </w:rPr>
      </w:pPr>
    </w:p>
    <w:p w14:paraId="024A5490" w14:textId="77777777" w:rsidR="005D7466" w:rsidRPr="005D7466" w:rsidRDefault="005D7466" w:rsidP="005D7466">
      <w:pPr>
        <w:pStyle w:val="Ttulo1"/>
        <w:spacing w:before="0"/>
        <w:rPr>
          <w:rFonts w:cstheme="minorHAnsi"/>
        </w:rPr>
      </w:pPr>
      <w:r w:rsidRPr="005D7466">
        <w:rPr>
          <w:rFonts w:cstheme="minorHAnsi"/>
        </w:rPr>
        <w:lastRenderedPageBreak/>
        <w:t>Aprovação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2267"/>
        <w:gridCol w:w="1889"/>
        <w:gridCol w:w="3070"/>
      </w:tblGrid>
      <w:tr w:rsidR="005D7466" w14:paraId="3FCBB33C" w14:textId="77777777" w:rsidTr="005D7466">
        <w:trPr>
          <w:trHeight w:val="377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14:paraId="789ABB60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bookmarkStart w:id="5" w:name="_Hlk509608129"/>
            <w:r>
              <w:rPr>
                <w:b/>
              </w:rPr>
              <w:t>Nome</w:t>
            </w:r>
          </w:p>
        </w:tc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14:paraId="63135261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14:paraId="774C316C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3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14:paraId="4110E270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873F2A">
              <w:rPr>
                <w:b/>
              </w:rPr>
              <w:t>/</w:t>
            </w:r>
            <w:proofErr w:type="spellStart"/>
            <w:r w:rsidR="00873F2A">
              <w:rPr>
                <w:b/>
              </w:rPr>
              <w:t>email</w:t>
            </w:r>
            <w:proofErr w:type="spellEnd"/>
          </w:p>
        </w:tc>
      </w:tr>
      <w:tr w:rsidR="005D7466" w14:paraId="64A63996" w14:textId="77777777" w:rsidTr="005D7466">
        <w:trPr>
          <w:trHeight w:val="377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A7E8C1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98F36E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  <w:tc>
          <w:tcPr>
            <w:tcW w:w="1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F8918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  <w:tc>
          <w:tcPr>
            <w:tcW w:w="3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FB3827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</w:tr>
      <w:tr w:rsidR="005D7466" w14:paraId="6CB5350D" w14:textId="77777777" w:rsidTr="005D7466">
        <w:trPr>
          <w:trHeight w:val="377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FC0E6D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C24AC1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  <w:tc>
          <w:tcPr>
            <w:tcW w:w="1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BAC22D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  <w:tc>
          <w:tcPr>
            <w:tcW w:w="3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B82021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</w:tr>
      <w:tr w:rsidR="005D7466" w14:paraId="016203CE" w14:textId="77777777" w:rsidTr="005D7466">
        <w:trPr>
          <w:trHeight w:val="377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C13439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D7341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  <w:tc>
          <w:tcPr>
            <w:tcW w:w="1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3B6AE5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  <w:tc>
          <w:tcPr>
            <w:tcW w:w="3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808457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</w:tr>
      <w:tr w:rsidR="005D7466" w14:paraId="72F82FB4" w14:textId="77777777" w:rsidTr="005D7466">
        <w:trPr>
          <w:trHeight w:val="377"/>
        </w:trPr>
        <w:tc>
          <w:tcPr>
            <w:tcW w:w="26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38B59A" w14:textId="77777777" w:rsidR="005D7466" w:rsidRDefault="005D7466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9B9E87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  <w:tc>
          <w:tcPr>
            <w:tcW w:w="1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D6E42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  <w:tc>
          <w:tcPr>
            <w:tcW w:w="30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1BA790" w14:textId="77777777" w:rsidR="005D7466" w:rsidRDefault="005D7466">
            <w:pPr>
              <w:pStyle w:val="Verses"/>
              <w:spacing w:line="276" w:lineRule="auto"/>
              <w:jc w:val="left"/>
            </w:pPr>
          </w:p>
        </w:tc>
      </w:tr>
      <w:bookmarkEnd w:id="5"/>
    </w:tbl>
    <w:p w14:paraId="364AF7EA" w14:textId="77777777" w:rsidR="005D7466" w:rsidRDefault="005D7466" w:rsidP="005D7466">
      <w:pPr>
        <w:jc w:val="both"/>
        <w:rPr>
          <w:rFonts w:cstheme="minorHAnsi"/>
        </w:rPr>
      </w:pPr>
    </w:p>
    <w:p w14:paraId="751598A8" w14:textId="77777777" w:rsidR="005D7466" w:rsidRDefault="005D7466" w:rsidP="005D7466">
      <w:pPr>
        <w:pStyle w:val="Corpodetexto"/>
        <w:tabs>
          <w:tab w:val="left" w:pos="567"/>
        </w:tabs>
        <w:rPr>
          <w:rFonts w:asciiTheme="minorHAnsi" w:hAnsiTheme="minorHAnsi" w:cstheme="minorHAnsi"/>
        </w:rPr>
      </w:pPr>
    </w:p>
    <w:p w14:paraId="588E5E44" w14:textId="77777777" w:rsidR="005D7466" w:rsidRPr="005D7466" w:rsidRDefault="005D7466" w:rsidP="005D7466"/>
    <w:p w14:paraId="68C32CA5" w14:textId="77777777" w:rsidR="005D7466" w:rsidRDefault="005D7466" w:rsidP="005D7466"/>
    <w:p w14:paraId="22949CE5" w14:textId="77777777" w:rsidR="00844A17" w:rsidRPr="005D7466" w:rsidRDefault="005D7466" w:rsidP="005D7466">
      <w:pPr>
        <w:tabs>
          <w:tab w:val="left" w:pos="945"/>
        </w:tabs>
      </w:pPr>
      <w:r>
        <w:tab/>
      </w:r>
      <w:bookmarkEnd w:id="0"/>
    </w:p>
    <w:sectPr w:rsidR="00844A17" w:rsidRPr="005D7466" w:rsidSect="00401107">
      <w:headerReference w:type="default" r:id="rId8"/>
      <w:footerReference w:type="default" r:id="rId9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A687" w14:textId="77777777" w:rsidR="00E81D2D" w:rsidRDefault="00E81D2D" w:rsidP="005E1593">
      <w:r>
        <w:separator/>
      </w:r>
    </w:p>
  </w:endnote>
  <w:endnote w:type="continuationSeparator" w:id="0">
    <w:p w14:paraId="691327B4" w14:textId="77777777" w:rsidR="00E81D2D" w:rsidRDefault="00E81D2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53F7F2C6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15A35222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359298AD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57A8E4CC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6A296C2B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5227B072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055E48B8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F4C48" w14:textId="77777777" w:rsidR="00E81D2D" w:rsidRDefault="00E81D2D" w:rsidP="005E1593">
      <w:r>
        <w:separator/>
      </w:r>
    </w:p>
  </w:footnote>
  <w:footnote w:type="continuationSeparator" w:id="0">
    <w:p w14:paraId="2A759C74" w14:textId="77777777" w:rsidR="00E81D2D" w:rsidRDefault="00E81D2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F066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5954"/>
    </w:tblGrid>
    <w:tr w:rsidR="005101F3" w14:paraId="0EA117B7" w14:textId="77777777" w:rsidTr="006A7E32">
      <w:trPr>
        <w:trHeight w:val="699"/>
      </w:trPr>
      <w:tc>
        <w:tcPr>
          <w:tcW w:w="3652" w:type="dxa"/>
          <w:vMerge w:val="restart"/>
          <w:vAlign w:val="center"/>
        </w:tcPr>
        <w:p w14:paraId="212D5DD6" w14:textId="6137E53E" w:rsidR="005101F3" w:rsidRPr="005101F3" w:rsidRDefault="005101F3" w:rsidP="005101F3">
          <w:pPr>
            <w:pStyle w:val="Cabealho"/>
            <w:jc w:val="center"/>
            <w:rPr>
              <w:b/>
            </w:rPr>
          </w:pPr>
        </w:p>
      </w:tc>
      <w:tc>
        <w:tcPr>
          <w:tcW w:w="5954" w:type="dxa"/>
          <w:vAlign w:val="center"/>
        </w:tcPr>
        <w:p w14:paraId="647599FB" w14:textId="77777777" w:rsidR="005101F3" w:rsidRPr="005101F3" w:rsidRDefault="005D7466" w:rsidP="00A86EF8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/>
              <w:b/>
              <w:sz w:val="32"/>
              <w:szCs w:val="24"/>
            </w:rPr>
            <w:t>SOLICITAÇÃO DE MUDANÇA</w:t>
          </w:r>
        </w:p>
      </w:tc>
    </w:tr>
    <w:tr w:rsidR="005101F3" w14:paraId="242A075A" w14:textId="77777777" w:rsidTr="006A7E32">
      <w:trPr>
        <w:trHeight w:val="414"/>
      </w:trPr>
      <w:tc>
        <w:tcPr>
          <w:tcW w:w="3652" w:type="dxa"/>
          <w:vMerge/>
          <w:vAlign w:val="center"/>
        </w:tcPr>
        <w:p w14:paraId="55177FAD" w14:textId="77777777" w:rsidR="005101F3" w:rsidRDefault="005101F3">
          <w:pPr>
            <w:pStyle w:val="Cabealho"/>
            <w:rPr>
              <w:noProof/>
            </w:rPr>
          </w:pPr>
        </w:p>
      </w:tc>
      <w:tc>
        <w:tcPr>
          <w:tcW w:w="5954" w:type="dxa"/>
          <w:vAlign w:val="center"/>
        </w:tcPr>
        <w:p w14:paraId="0189F288" w14:textId="77777777" w:rsidR="005101F3" w:rsidRPr="005101F3" w:rsidRDefault="005101F3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7B68C728" w14:textId="77777777" w:rsidR="005101F3" w:rsidRPr="005101F3" w:rsidRDefault="005101F3">
    <w:pPr>
      <w:pStyle w:val="Cabealho"/>
      <w:rPr>
        <w:sz w:val="8"/>
        <w:szCs w:val="8"/>
      </w:rPr>
    </w:pPr>
  </w:p>
  <w:p w14:paraId="7DAD4F76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82751"/>
    <w:multiLevelType w:val="multilevel"/>
    <w:tmpl w:val="E5F212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34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0"/>
  </w:num>
  <w:num w:numId="14">
    <w:abstractNumId w:val="3"/>
  </w:num>
  <w:num w:numId="15">
    <w:abstractNumId w:val="6"/>
  </w:num>
  <w:num w:numId="16">
    <w:abstractNumId w:val="7"/>
  </w:num>
  <w:num w:numId="17">
    <w:abstractNumId w:val="7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426C3"/>
    <w:rsid w:val="000B029A"/>
    <w:rsid w:val="000C1AC0"/>
    <w:rsid w:val="000D7BBC"/>
    <w:rsid w:val="000E2853"/>
    <w:rsid w:val="000E3FBC"/>
    <w:rsid w:val="000E79E3"/>
    <w:rsid w:val="00102565"/>
    <w:rsid w:val="00112AD5"/>
    <w:rsid w:val="00137694"/>
    <w:rsid w:val="00196354"/>
    <w:rsid w:val="001D497F"/>
    <w:rsid w:val="001E62A2"/>
    <w:rsid w:val="001F3D30"/>
    <w:rsid w:val="00211D53"/>
    <w:rsid w:val="0022793A"/>
    <w:rsid w:val="00235BA5"/>
    <w:rsid w:val="0025668F"/>
    <w:rsid w:val="0026034A"/>
    <w:rsid w:val="00274187"/>
    <w:rsid w:val="0028566C"/>
    <w:rsid w:val="00293ED8"/>
    <w:rsid w:val="002A19BF"/>
    <w:rsid w:val="002B32F0"/>
    <w:rsid w:val="00301D1B"/>
    <w:rsid w:val="00323EFA"/>
    <w:rsid w:val="00331443"/>
    <w:rsid w:val="00341B09"/>
    <w:rsid w:val="0034544C"/>
    <w:rsid w:val="00366264"/>
    <w:rsid w:val="00376291"/>
    <w:rsid w:val="00393AF2"/>
    <w:rsid w:val="003C6AAD"/>
    <w:rsid w:val="003D377B"/>
    <w:rsid w:val="003D437B"/>
    <w:rsid w:val="003E44EB"/>
    <w:rsid w:val="00401107"/>
    <w:rsid w:val="00424175"/>
    <w:rsid w:val="0042609D"/>
    <w:rsid w:val="004468CA"/>
    <w:rsid w:val="00450A2D"/>
    <w:rsid w:val="00483060"/>
    <w:rsid w:val="004A4977"/>
    <w:rsid w:val="004B2855"/>
    <w:rsid w:val="004B60F1"/>
    <w:rsid w:val="004C1781"/>
    <w:rsid w:val="004D0195"/>
    <w:rsid w:val="004D27A1"/>
    <w:rsid w:val="004D5A81"/>
    <w:rsid w:val="004F3F53"/>
    <w:rsid w:val="005101F3"/>
    <w:rsid w:val="005254EC"/>
    <w:rsid w:val="0055540E"/>
    <w:rsid w:val="00565D5F"/>
    <w:rsid w:val="005976E1"/>
    <w:rsid w:val="005A5C81"/>
    <w:rsid w:val="005B4260"/>
    <w:rsid w:val="005D7466"/>
    <w:rsid w:val="005E0208"/>
    <w:rsid w:val="005E1593"/>
    <w:rsid w:val="005F487B"/>
    <w:rsid w:val="00631A54"/>
    <w:rsid w:val="006326ED"/>
    <w:rsid w:val="006419CA"/>
    <w:rsid w:val="00643A85"/>
    <w:rsid w:val="0064407B"/>
    <w:rsid w:val="006508E7"/>
    <w:rsid w:val="0065784C"/>
    <w:rsid w:val="00663704"/>
    <w:rsid w:val="006664A0"/>
    <w:rsid w:val="00690D67"/>
    <w:rsid w:val="006A233C"/>
    <w:rsid w:val="006A7E32"/>
    <w:rsid w:val="006B7E55"/>
    <w:rsid w:val="006E3B22"/>
    <w:rsid w:val="006F0D89"/>
    <w:rsid w:val="006F231F"/>
    <w:rsid w:val="006F324C"/>
    <w:rsid w:val="00701D62"/>
    <w:rsid w:val="00743E89"/>
    <w:rsid w:val="00764762"/>
    <w:rsid w:val="00765120"/>
    <w:rsid w:val="007925A7"/>
    <w:rsid w:val="007947A3"/>
    <w:rsid w:val="007A002D"/>
    <w:rsid w:val="007A054B"/>
    <w:rsid w:val="007B1901"/>
    <w:rsid w:val="007B5F63"/>
    <w:rsid w:val="007C5D4C"/>
    <w:rsid w:val="007D2516"/>
    <w:rsid w:val="007E7ADD"/>
    <w:rsid w:val="00804EDF"/>
    <w:rsid w:val="008237DF"/>
    <w:rsid w:val="00842903"/>
    <w:rsid w:val="00844A17"/>
    <w:rsid w:val="00844B95"/>
    <w:rsid w:val="00871E89"/>
    <w:rsid w:val="00873F2A"/>
    <w:rsid w:val="008843C9"/>
    <w:rsid w:val="00884911"/>
    <w:rsid w:val="00894E30"/>
    <w:rsid w:val="008A799F"/>
    <w:rsid w:val="008C5F52"/>
    <w:rsid w:val="008C7AE8"/>
    <w:rsid w:val="008E61D8"/>
    <w:rsid w:val="0093422C"/>
    <w:rsid w:val="00936BE8"/>
    <w:rsid w:val="00952A34"/>
    <w:rsid w:val="00957346"/>
    <w:rsid w:val="009A3D1F"/>
    <w:rsid w:val="009A7E37"/>
    <w:rsid w:val="009B5B6C"/>
    <w:rsid w:val="00A00699"/>
    <w:rsid w:val="00A156E7"/>
    <w:rsid w:val="00A366D7"/>
    <w:rsid w:val="00A47ED6"/>
    <w:rsid w:val="00A86EF8"/>
    <w:rsid w:val="00AB7E54"/>
    <w:rsid w:val="00AE1992"/>
    <w:rsid w:val="00AF6D5F"/>
    <w:rsid w:val="00BA2DAA"/>
    <w:rsid w:val="00BC5600"/>
    <w:rsid w:val="00BD61A8"/>
    <w:rsid w:val="00C06005"/>
    <w:rsid w:val="00C3375F"/>
    <w:rsid w:val="00C52528"/>
    <w:rsid w:val="00C6217F"/>
    <w:rsid w:val="00C635C6"/>
    <w:rsid w:val="00C63B67"/>
    <w:rsid w:val="00C853C7"/>
    <w:rsid w:val="00C928A3"/>
    <w:rsid w:val="00C968A3"/>
    <w:rsid w:val="00CC15AA"/>
    <w:rsid w:val="00CE2B3B"/>
    <w:rsid w:val="00CF2315"/>
    <w:rsid w:val="00D1088B"/>
    <w:rsid w:val="00D11D75"/>
    <w:rsid w:val="00D125CF"/>
    <w:rsid w:val="00D133F5"/>
    <w:rsid w:val="00D37957"/>
    <w:rsid w:val="00D80127"/>
    <w:rsid w:val="00D92499"/>
    <w:rsid w:val="00DD7B24"/>
    <w:rsid w:val="00E10611"/>
    <w:rsid w:val="00E1503D"/>
    <w:rsid w:val="00E2037A"/>
    <w:rsid w:val="00E319F6"/>
    <w:rsid w:val="00E34C15"/>
    <w:rsid w:val="00E81D2D"/>
    <w:rsid w:val="00E92FCB"/>
    <w:rsid w:val="00E94091"/>
    <w:rsid w:val="00E96A46"/>
    <w:rsid w:val="00EB0330"/>
    <w:rsid w:val="00EB2A3C"/>
    <w:rsid w:val="00EB5A30"/>
    <w:rsid w:val="00EC3752"/>
    <w:rsid w:val="00F042E7"/>
    <w:rsid w:val="00F61057"/>
    <w:rsid w:val="00F93C54"/>
    <w:rsid w:val="00F96CE2"/>
    <w:rsid w:val="00FA7BA1"/>
    <w:rsid w:val="00FB5A09"/>
    <w:rsid w:val="00FD670C"/>
    <w:rsid w:val="00FD7A5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FDF2F0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6034A"/>
    <w:pPr>
      <w:ind w:left="426"/>
    </w:pPr>
    <w:rPr>
      <w:rFonts w:asciiTheme="minorHAnsi" w:hAnsiTheme="minorHAnsi" w:cs="Arial"/>
      <w:i/>
      <w:szCs w:val="16"/>
      <w:lang w:val="pt-BR"/>
    </w:rPr>
  </w:style>
  <w:style w:type="character" w:customStyle="1" w:styleId="CommentsChar">
    <w:name w:val="Comments Char"/>
    <w:basedOn w:val="Fontepargpadro"/>
    <w:link w:val="Comments"/>
    <w:rsid w:val="0026034A"/>
    <w:rPr>
      <w:rFonts w:eastAsia="Times" w:cs="Arial"/>
      <w:i/>
      <w:sz w:val="16"/>
      <w:szCs w:val="16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301D1B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301D1B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  <w:style w:type="paragraph" w:customStyle="1" w:styleId="Autopass-1">
    <w:name w:val="Autopass-1"/>
    <w:basedOn w:val="Autopass-01"/>
    <w:link w:val="Autopass-1Char"/>
    <w:qFormat/>
    <w:rsid w:val="0026034A"/>
    <w:pPr>
      <w:numPr>
        <w:numId w:val="0"/>
      </w:numPr>
      <w:ind w:left="432" w:hanging="432"/>
    </w:pPr>
  </w:style>
  <w:style w:type="character" w:customStyle="1" w:styleId="Autopass-1Char">
    <w:name w:val="Autopass-1 Char"/>
    <w:basedOn w:val="Autopass-01Char"/>
    <w:link w:val="Autopass-1"/>
    <w:rsid w:val="00260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B34B-695F-4317-BA2C-15274010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55</TotalTime>
  <Pages>1</Pages>
  <Words>426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2727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Marco Dittrichi</dc:creator>
  <cp:keywords>Template Gerenciamento de Projetos</cp:keywords>
  <cp:lastModifiedBy>Marco Dittrichi</cp:lastModifiedBy>
  <cp:revision>41</cp:revision>
  <dcterms:created xsi:type="dcterms:W3CDTF">2018-03-23T14:30:00Z</dcterms:created>
  <dcterms:modified xsi:type="dcterms:W3CDTF">2022-02-06T11:07:00Z</dcterms:modified>
</cp:coreProperties>
</file>