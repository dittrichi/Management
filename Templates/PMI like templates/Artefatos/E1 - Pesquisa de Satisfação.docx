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2FDB6" w14:textId="77777777" w:rsidR="00A86EF8" w:rsidRPr="00E50B93" w:rsidRDefault="008D3B1F" w:rsidP="00A86EF8">
      <w:pPr>
        <w:pStyle w:val="Ttulo1"/>
        <w:numPr>
          <w:ilvl w:val="0"/>
          <w:numId w:val="0"/>
        </w:numPr>
        <w:rPr>
          <w:rFonts w:cstheme="minorHAnsi"/>
        </w:rPr>
      </w:pPr>
      <w:r>
        <w:rPr>
          <w:rFonts w:cstheme="minorHAnsi"/>
        </w:rPr>
        <w:t>Pesquisa de Satisfação</w:t>
      </w:r>
    </w:p>
    <w:p w14:paraId="79CC04FB" w14:textId="77777777" w:rsidR="00A86EF8" w:rsidRPr="00E50B93" w:rsidRDefault="00A86EF8" w:rsidP="00A86EF8">
      <w:pPr>
        <w:rPr>
          <w:rFonts w:asciiTheme="minorHAnsi" w:hAnsiTheme="minorHAnsi" w:cstheme="minorHAnsi"/>
        </w:rPr>
      </w:pPr>
    </w:p>
    <w:tbl>
      <w:tblPr>
        <w:tblStyle w:val="Tabelacomgrade"/>
        <w:tblW w:w="10094" w:type="dxa"/>
        <w:tblLook w:val="04A0" w:firstRow="1" w:lastRow="0" w:firstColumn="1" w:lastColumn="0" w:noHBand="0" w:noVBand="1"/>
      </w:tblPr>
      <w:tblGrid>
        <w:gridCol w:w="9870"/>
        <w:gridCol w:w="224"/>
      </w:tblGrid>
      <w:tr w:rsidR="00A86EF8" w:rsidRPr="00E50B93" w14:paraId="5C652A61" w14:textId="77777777" w:rsidTr="002409A2">
        <w:tc>
          <w:tcPr>
            <w:tcW w:w="987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acomgrade"/>
              <w:tblW w:w="9534" w:type="dxa"/>
              <w:tblLook w:val="04A0" w:firstRow="1" w:lastRow="0" w:firstColumn="1" w:lastColumn="0" w:noHBand="0" w:noVBand="1"/>
            </w:tblPr>
            <w:tblGrid>
              <w:gridCol w:w="2405"/>
              <w:gridCol w:w="4366"/>
              <w:gridCol w:w="1133"/>
              <w:gridCol w:w="1630"/>
            </w:tblGrid>
            <w:tr w:rsidR="00A86EF8" w:rsidRPr="00E50B93" w14:paraId="477AA1FB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E81788" w14:textId="77777777" w:rsidR="00A86EF8" w:rsidRPr="00E50B93" w:rsidRDefault="009F136F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Código</w:t>
                  </w:r>
                  <w:r w:rsidR="00A86EF8"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do projeto:</w:t>
                  </w:r>
                </w:p>
              </w:tc>
              <w:tc>
                <w:tcPr>
                  <w:tcW w:w="436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CDB8A1B" w14:textId="77777777" w:rsidR="00A86EF8" w:rsidRPr="002A49F2" w:rsidRDefault="00A86EF8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4E1582" w14:textId="77777777" w:rsidR="00A86EF8" w:rsidRPr="002A49F2" w:rsidRDefault="00A86EF8" w:rsidP="002409A2">
                  <w:pPr>
                    <w:jc w:val="righ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A49F2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 Data</w:t>
                  </w:r>
                  <w:r w:rsidRPr="002A49F2">
                    <w:rPr>
                      <w:rFonts w:asciiTheme="minorHAnsi" w:hAnsiTheme="minorHAnsi" w:cstheme="minorHAnsi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163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79C050D" w14:textId="77777777" w:rsidR="00A86EF8" w:rsidRPr="002A49F2" w:rsidRDefault="00A86EF8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A86EF8" w:rsidRPr="00E50B93" w14:paraId="66F14B60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A5075B" w14:textId="77777777" w:rsidR="00A86EF8" w:rsidRPr="00E50B93" w:rsidRDefault="00A86EF8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Nome do projeto: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417FA7C" w14:textId="77777777" w:rsidR="00A86EF8" w:rsidRPr="002A49F2" w:rsidRDefault="00A86EF8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A86EF8" w:rsidRPr="00E50B93" w14:paraId="4069B46C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E58408" w14:textId="77777777" w:rsidR="00A86EF8" w:rsidRPr="00E50B93" w:rsidRDefault="00A86EF8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Área diretoria: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D06FECB" w14:textId="77777777" w:rsidR="00A86EF8" w:rsidRPr="002A49F2" w:rsidRDefault="00A86EF8" w:rsidP="002409A2">
                  <w:pPr>
                    <w:ind w:right="-249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A86EF8" w:rsidRPr="00E50B93" w14:paraId="2762E40A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3B64AF" w14:textId="77777777" w:rsidR="00A86EF8" w:rsidRPr="00E50B93" w:rsidRDefault="00A86EF8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            </w:t>
                  </w:r>
                  <w:r w:rsidR="00AB0587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Patrocinador</w:t>
                  </w:r>
                  <w:r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B92520F" w14:textId="77777777" w:rsidR="00A86EF8" w:rsidRPr="002A49F2" w:rsidRDefault="00A86EF8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A86EF8" w:rsidRPr="00E50B93" w14:paraId="4BA69E13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D31E44" w14:textId="77777777" w:rsidR="00A86EF8" w:rsidRPr="009F136F" w:rsidRDefault="00A86EF8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F136F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        Líder</w:t>
                  </w:r>
                  <w:r w:rsidR="009F136F" w:rsidRPr="009F136F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do Projeto</w:t>
                  </w:r>
                  <w:r w:rsidRPr="009F136F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93CC6E2" w14:textId="77777777" w:rsidR="00A86EF8" w:rsidRPr="002A49F2" w:rsidRDefault="00A86EF8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9F136F" w:rsidRPr="00E50B93" w14:paraId="3968DC04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0B0DCD" w14:textId="77777777" w:rsidR="009F136F" w:rsidRPr="009F136F" w:rsidRDefault="009F136F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9F136F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Líder Técnico de TI: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D1D5595" w14:textId="77777777" w:rsidR="009F136F" w:rsidRPr="002A49F2" w:rsidRDefault="009F136F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9F136F" w:rsidRPr="00E50B93" w14:paraId="3C9F3C90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CD69B6" w14:textId="77777777" w:rsidR="009F136F" w:rsidRPr="009F136F" w:rsidRDefault="009F136F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9F136F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Líder de Frente: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15D1FF2" w14:textId="77777777" w:rsidR="009F136F" w:rsidRPr="002A49F2" w:rsidRDefault="009F136F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A86EF8" w:rsidRPr="00E50B93" w14:paraId="1AF89570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E33C40" w14:textId="77777777" w:rsidR="00A86EF8" w:rsidRPr="00E50B93" w:rsidRDefault="00A86EF8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                           PMO: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F8B3837" w14:textId="77777777" w:rsidR="00A86EF8" w:rsidRPr="002A49F2" w:rsidRDefault="00A86EF8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</w:tbl>
          <w:p w14:paraId="4D899C1D" w14:textId="77777777" w:rsidR="00A86EF8" w:rsidRPr="00E50B93" w:rsidRDefault="00A86EF8" w:rsidP="002409A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14:paraId="3336E7BE" w14:textId="77777777" w:rsidR="00A86EF8" w:rsidRPr="00E50B93" w:rsidRDefault="00A86EF8" w:rsidP="002409A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017BA95" w14:textId="77777777" w:rsidR="00A86EF8" w:rsidRPr="00E50B93" w:rsidRDefault="00A86EF8" w:rsidP="00A86EF8">
      <w:pPr>
        <w:jc w:val="both"/>
        <w:rPr>
          <w:rFonts w:asciiTheme="minorHAnsi" w:hAnsiTheme="minorHAnsi" w:cstheme="minorHAnsi"/>
        </w:rPr>
      </w:pPr>
    </w:p>
    <w:p w14:paraId="195DBCD3" w14:textId="77777777" w:rsidR="00A86EF8" w:rsidRPr="00E50B93" w:rsidRDefault="00A86EF8" w:rsidP="00A86EF8">
      <w:pPr>
        <w:jc w:val="both"/>
        <w:rPr>
          <w:rFonts w:asciiTheme="minorHAnsi" w:hAnsiTheme="minorHAnsi" w:cstheme="minorHAnsi"/>
        </w:rPr>
      </w:pPr>
    </w:p>
    <w:tbl>
      <w:tblPr>
        <w:tblW w:w="9530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592"/>
        <w:gridCol w:w="1129"/>
        <w:gridCol w:w="2666"/>
        <w:gridCol w:w="4143"/>
      </w:tblGrid>
      <w:tr w:rsidR="00A86EF8" w:rsidRPr="000F71E0" w14:paraId="71A4FF2F" w14:textId="77777777" w:rsidTr="002409A2">
        <w:trPr>
          <w:trHeight w:val="377"/>
        </w:trPr>
        <w:tc>
          <w:tcPr>
            <w:tcW w:w="9530" w:type="dxa"/>
            <w:gridSpan w:val="4"/>
            <w:shd w:val="clear" w:color="auto" w:fill="17365D" w:themeFill="text2" w:themeFillShade="BF"/>
            <w:vAlign w:val="center"/>
          </w:tcPr>
          <w:p w14:paraId="3C21A433" w14:textId="77777777" w:rsidR="00A86EF8" w:rsidRPr="000F71E0" w:rsidRDefault="00A86EF8" w:rsidP="00240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A86EF8" w:rsidRPr="000F71E0" w14:paraId="46E4B662" w14:textId="77777777" w:rsidTr="002409A2">
        <w:trPr>
          <w:trHeight w:val="283"/>
        </w:trPr>
        <w:tc>
          <w:tcPr>
            <w:tcW w:w="1592" w:type="dxa"/>
            <w:shd w:val="clear" w:color="auto" w:fill="17365D" w:themeFill="text2" w:themeFillShade="BF"/>
            <w:vAlign w:val="center"/>
          </w:tcPr>
          <w:p w14:paraId="61DE92ED" w14:textId="77777777" w:rsidR="00A86EF8" w:rsidRPr="000F71E0" w:rsidRDefault="00A86EF8" w:rsidP="00240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17365D" w:themeFill="text2" w:themeFillShade="BF"/>
            <w:vAlign w:val="center"/>
          </w:tcPr>
          <w:p w14:paraId="32B77AD2" w14:textId="77777777" w:rsidR="00A86EF8" w:rsidRPr="000F71E0" w:rsidRDefault="00A86EF8" w:rsidP="00240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666" w:type="dxa"/>
            <w:shd w:val="clear" w:color="auto" w:fill="17365D" w:themeFill="text2" w:themeFillShade="BF"/>
            <w:vAlign w:val="center"/>
          </w:tcPr>
          <w:p w14:paraId="43EF9345" w14:textId="77777777" w:rsidR="00A86EF8" w:rsidRPr="000F71E0" w:rsidRDefault="00A86EF8" w:rsidP="00240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143" w:type="dxa"/>
            <w:shd w:val="clear" w:color="auto" w:fill="17365D" w:themeFill="text2" w:themeFillShade="BF"/>
            <w:vAlign w:val="center"/>
          </w:tcPr>
          <w:p w14:paraId="58F194C2" w14:textId="77777777" w:rsidR="00A86EF8" w:rsidRPr="000F71E0" w:rsidRDefault="00A86EF8" w:rsidP="00240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A86EF8" w:rsidRPr="00C52528" w14:paraId="40F7D76A" w14:textId="77777777" w:rsidTr="002409A2">
        <w:trPr>
          <w:trHeight w:val="340"/>
        </w:trPr>
        <w:tc>
          <w:tcPr>
            <w:tcW w:w="1592" w:type="dxa"/>
            <w:vAlign w:val="center"/>
          </w:tcPr>
          <w:p w14:paraId="4F35BA9F" w14:textId="77777777" w:rsidR="00A86EF8" w:rsidRPr="00C52528" w:rsidRDefault="00A86EF8" w:rsidP="002409A2">
            <w:pPr>
              <w:pStyle w:val="Verses"/>
            </w:pPr>
          </w:p>
        </w:tc>
        <w:tc>
          <w:tcPr>
            <w:tcW w:w="1129" w:type="dxa"/>
            <w:vAlign w:val="center"/>
          </w:tcPr>
          <w:p w14:paraId="5B454A9D" w14:textId="77777777" w:rsidR="00A86EF8" w:rsidRPr="00C52528" w:rsidRDefault="00A86EF8" w:rsidP="002409A2">
            <w:pPr>
              <w:pStyle w:val="Verses"/>
            </w:pPr>
          </w:p>
        </w:tc>
        <w:tc>
          <w:tcPr>
            <w:tcW w:w="2666" w:type="dxa"/>
            <w:vAlign w:val="center"/>
          </w:tcPr>
          <w:p w14:paraId="0C4C559C" w14:textId="77777777" w:rsidR="00A86EF8" w:rsidRPr="00C52528" w:rsidRDefault="00A86EF8" w:rsidP="002409A2">
            <w:pPr>
              <w:pStyle w:val="Verses"/>
            </w:pPr>
          </w:p>
        </w:tc>
        <w:tc>
          <w:tcPr>
            <w:tcW w:w="4143" w:type="dxa"/>
            <w:vAlign w:val="center"/>
          </w:tcPr>
          <w:p w14:paraId="677CFCB7" w14:textId="77777777" w:rsidR="00A86EF8" w:rsidRPr="00C52528" w:rsidRDefault="00A86EF8" w:rsidP="002409A2">
            <w:pPr>
              <w:pStyle w:val="Verses"/>
            </w:pPr>
          </w:p>
        </w:tc>
      </w:tr>
    </w:tbl>
    <w:p w14:paraId="7F0FDCAA" w14:textId="77777777" w:rsidR="00A86EF8" w:rsidRPr="00E50B93" w:rsidRDefault="00A86EF8" w:rsidP="00A86EF8">
      <w:pPr>
        <w:rPr>
          <w:rFonts w:asciiTheme="minorHAnsi" w:hAnsiTheme="minorHAnsi" w:cstheme="minorHAnsi"/>
        </w:rPr>
      </w:pPr>
    </w:p>
    <w:p w14:paraId="1E9159D3" w14:textId="77777777" w:rsidR="0065784C" w:rsidRDefault="0065784C"/>
    <w:p w14:paraId="492FB511" w14:textId="77777777" w:rsidR="00E92FCB" w:rsidRDefault="00E92FCB"/>
    <w:p w14:paraId="4642169B" w14:textId="77777777" w:rsidR="00E92FCB" w:rsidRDefault="00E92FCB" w:rsidP="00E92FCB">
      <w:pPr>
        <w:rPr>
          <w:b/>
          <w:color w:val="0070C0"/>
        </w:rPr>
      </w:pPr>
      <w:r w:rsidRPr="000A4893">
        <w:rPr>
          <w:b/>
          <w:color w:val="0070C0"/>
        </w:rPr>
        <w:t>Sumário</w:t>
      </w:r>
    </w:p>
    <w:p w14:paraId="706A1272" w14:textId="77777777" w:rsidR="00E92FCB" w:rsidRDefault="00E92FCB" w:rsidP="00E92FCB">
      <w:pPr>
        <w:jc w:val="center"/>
      </w:pPr>
    </w:p>
    <w:sdt>
      <w:sdtPr>
        <w:rPr>
          <w:rFonts w:asciiTheme="minorHAnsi" w:eastAsiaTheme="minorEastAsia" w:hAnsiTheme="minorHAnsi"/>
          <w:sz w:val="24"/>
          <w:szCs w:val="24"/>
        </w:rPr>
        <w:id w:val="1217087691"/>
        <w:docPartObj>
          <w:docPartGallery w:val="Table of Contents"/>
          <w:docPartUnique/>
        </w:docPartObj>
      </w:sdtPr>
      <w:sdtEndPr>
        <w:rPr>
          <w:rFonts w:ascii="Calibri" w:eastAsiaTheme="minorHAnsi" w:hAnsi="Calibri"/>
          <w:b/>
          <w:bCs/>
          <w:sz w:val="22"/>
          <w:szCs w:val="22"/>
        </w:rPr>
      </w:sdtEndPr>
      <w:sdtContent>
        <w:p w14:paraId="30528CF6" w14:textId="77777777" w:rsidR="00777790" w:rsidRDefault="005A5C81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\h \z \t "Autopass-01;1;Autopass-02;2;Autopass-03;3" </w:instrText>
          </w:r>
          <w:r>
            <w:fldChar w:fldCharType="separate"/>
          </w:r>
          <w:hyperlink w:anchor="_Toc512852047" w:history="1">
            <w:r w:rsidR="00777790" w:rsidRPr="00E33C7B">
              <w:rPr>
                <w:rStyle w:val="Hyperlink"/>
                <w:noProof/>
              </w:rPr>
              <w:t>1</w:t>
            </w:r>
            <w:r w:rsidR="00777790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77790" w:rsidRPr="00E33C7B">
              <w:rPr>
                <w:rStyle w:val="Hyperlink"/>
                <w:noProof/>
              </w:rPr>
              <w:t>Objetivos deste documento</w:t>
            </w:r>
            <w:r w:rsidR="00777790">
              <w:rPr>
                <w:noProof/>
                <w:webHidden/>
              </w:rPr>
              <w:tab/>
            </w:r>
            <w:r w:rsidR="00777790">
              <w:rPr>
                <w:noProof/>
                <w:webHidden/>
              </w:rPr>
              <w:fldChar w:fldCharType="begin"/>
            </w:r>
            <w:r w:rsidR="00777790">
              <w:rPr>
                <w:noProof/>
                <w:webHidden/>
              </w:rPr>
              <w:instrText xml:space="preserve"> PAGEREF _Toc512852047 \h </w:instrText>
            </w:r>
            <w:r w:rsidR="00777790">
              <w:rPr>
                <w:noProof/>
                <w:webHidden/>
              </w:rPr>
            </w:r>
            <w:r w:rsidR="00777790">
              <w:rPr>
                <w:noProof/>
                <w:webHidden/>
              </w:rPr>
              <w:fldChar w:fldCharType="separate"/>
            </w:r>
            <w:r w:rsidR="00777790">
              <w:rPr>
                <w:noProof/>
                <w:webHidden/>
              </w:rPr>
              <w:t>2</w:t>
            </w:r>
            <w:r w:rsidR="00777790">
              <w:rPr>
                <w:noProof/>
                <w:webHidden/>
              </w:rPr>
              <w:fldChar w:fldCharType="end"/>
            </w:r>
          </w:hyperlink>
        </w:p>
        <w:p w14:paraId="69F6826C" w14:textId="77777777" w:rsidR="00777790" w:rsidRDefault="00564391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2852048" w:history="1">
            <w:r w:rsidR="00777790" w:rsidRPr="00E33C7B">
              <w:rPr>
                <w:rStyle w:val="Hyperlink"/>
                <w:noProof/>
              </w:rPr>
              <w:t>2</w:t>
            </w:r>
            <w:r w:rsidR="00777790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77790" w:rsidRPr="00E33C7B">
              <w:rPr>
                <w:rStyle w:val="Hyperlink"/>
                <w:noProof/>
              </w:rPr>
              <w:t>Questionário</w:t>
            </w:r>
            <w:r w:rsidR="00777790">
              <w:rPr>
                <w:noProof/>
                <w:webHidden/>
              </w:rPr>
              <w:tab/>
            </w:r>
            <w:r w:rsidR="00777790">
              <w:rPr>
                <w:noProof/>
                <w:webHidden/>
              </w:rPr>
              <w:fldChar w:fldCharType="begin"/>
            </w:r>
            <w:r w:rsidR="00777790">
              <w:rPr>
                <w:noProof/>
                <w:webHidden/>
              </w:rPr>
              <w:instrText xml:space="preserve"> PAGEREF _Toc512852048 \h </w:instrText>
            </w:r>
            <w:r w:rsidR="00777790">
              <w:rPr>
                <w:noProof/>
                <w:webHidden/>
              </w:rPr>
            </w:r>
            <w:r w:rsidR="00777790">
              <w:rPr>
                <w:noProof/>
                <w:webHidden/>
              </w:rPr>
              <w:fldChar w:fldCharType="separate"/>
            </w:r>
            <w:r w:rsidR="00777790">
              <w:rPr>
                <w:noProof/>
                <w:webHidden/>
              </w:rPr>
              <w:t>2</w:t>
            </w:r>
            <w:r w:rsidR="00777790">
              <w:rPr>
                <w:noProof/>
                <w:webHidden/>
              </w:rPr>
              <w:fldChar w:fldCharType="end"/>
            </w:r>
          </w:hyperlink>
        </w:p>
        <w:p w14:paraId="30F646E5" w14:textId="77777777" w:rsidR="008C5F52" w:rsidRDefault="005A5C81" w:rsidP="005A5C81">
          <w:pPr>
            <w:pStyle w:val="Sumrio1"/>
            <w:tabs>
              <w:tab w:val="left" w:pos="440"/>
              <w:tab w:val="right" w:leader="dot" w:pos="9628"/>
            </w:tabs>
            <w:rPr>
              <w:b/>
              <w:bCs/>
            </w:rPr>
          </w:pPr>
          <w:r>
            <w:fldChar w:fldCharType="end"/>
          </w:r>
        </w:p>
      </w:sdtContent>
    </w:sdt>
    <w:p w14:paraId="730A9AFA" w14:textId="77777777" w:rsidR="00E92FCB" w:rsidRDefault="00E92FCB" w:rsidP="00E92FCB"/>
    <w:p w14:paraId="78E85636" w14:textId="77777777" w:rsidR="00C6217F" w:rsidRDefault="00C6217F" w:rsidP="00C6217F"/>
    <w:p w14:paraId="04405D51" w14:textId="77777777" w:rsidR="00E92FCB" w:rsidRDefault="00E92FCB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509562333"/>
    </w:p>
    <w:p w14:paraId="34489E1B" w14:textId="77777777" w:rsidR="007A7DB6" w:rsidRDefault="007A7DB6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" w:name="_Toc510525963"/>
      <w:bookmarkStart w:id="2" w:name="_Toc509567608"/>
      <w:bookmarkEnd w:id="0"/>
      <w:r>
        <w:br w:type="page"/>
      </w:r>
    </w:p>
    <w:p w14:paraId="60E635B1" w14:textId="77777777" w:rsidR="003E219E" w:rsidRPr="008843C9" w:rsidRDefault="003E219E" w:rsidP="003E219E">
      <w:pPr>
        <w:pStyle w:val="Autopass-01"/>
      </w:pPr>
      <w:bookmarkStart w:id="3" w:name="_Toc512852047"/>
      <w:r w:rsidRPr="00C6217F">
        <w:lastRenderedPageBreak/>
        <w:t>Objetivos</w:t>
      </w:r>
      <w:r w:rsidRPr="008843C9">
        <w:t xml:space="preserve"> deste documento</w:t>
      </w:r>
      <w:bookmarkEnd w:id="1"/>
      <w:bookmarkEnd w:id="3"/>
    </w:p>
    <w:p w14:paraId="7AA6B6DE" w14:textId="77777777" w:rsidR="003E219E" w:rsidRPr="009E5C12" w:rsidRDefault="003E219E" w:rsidP="003E219E">
      <w:pPr>
        <w:pStyle w:val="Comments"/>
      </w:pPr>
      <w:r w:rsidRPr="009E5C12">
        <w:t>[descrev</w:t>
      </w:r>
      <w:r>
        <w:t>e</w:t>
      </w:r>
      <w:r w:rsidRPr="009E5C12">
        <w:t xml:space="preserve"> o motivo pelo qual esse documento será usado]</w:t>
      </w:r>
    </w:p>
    <w:p w14:paraId="68C24E3E" w14:textId="77777777" w:rsidR="00260F1E" w:rsidRPr="00260F1E" w:rsidRDefault="00260F1E" w:rsidP="00260F1E">
      <w:pPr>
        <w:ind w:left="426"/>
        <w:jc w:val="both"/>
        <w:rPr>
          <w:rFonts w:asciiTheme="minorHAnsi" w:hAnsiTheme="minorHAnsi" w:cstheme="minorHAnsi"/>
        </w:rPr>
      </w:pPr>
      <w:r w:rsidRPr="00260F1E">
        <w:rPr>
          <w:rFonts w:asciiTheme="minorHAnsi" w:hAnsiTheme="minorHAnsi" w:cstheme="minorHAnsi"/>
        </w:rPr>
        <w:t>Documentar a</w:t>
      </w:r>
      <w:r w:rsidR="00777790">
        <w:rPr>
          <w:rFonts w:asciiTheme="minorHAnsi" w:hAnsiTheme="minorHAnsi" w:cstheme="minorHAnsi"/>
        </w:rPr>
        <w:t xml:space="preserve"> satisfação do cliente com a solução implantada</w:t>
      </w:r>
      <w:r>
        <w:rPr>
          <w:rFonts w:asciiTheme="minorHAnsi" w:hAnsiTheme="minorHAnsi" w:cstheme="minorHAnsi"/>
        </w:rPr>
        <w:t>.</w:t>
      </w:r>
      <w:r w:rsidR="00777790">
        <w:rPr>
          <w:rFonts w:asciiTheme="minorHAnsi" w:hAnsiTheme="minorHAnsi" w:cstheme="minorHAnsi"/>
        </w:rPr>
        <w:t xml:space="preserve"> Montar </w:t>
      </w:r>
      <w:r w:rsidR="009E4EEA">
        <w:rPr>
          <w:rFonts w:asciiTheme="minorHAnsi" w:hAnsiTheme="minorHAnsi" w:cstheme="minorHAnsi"/>
        </w:rPr>
        <w:t>as perguntas pertinentes conforme o projeto.</w:t>
      </w:r>
    </w:p>
    <w:p w14:paraId="01409A70" w14:textId="77777777" w:rsidR="00C14838" w:rsidRDefault="00C14838" w:rsidP="00C14838">
      <w:pPr>
        <w:ind w:left="426"/>
        <w:jc w:val="both"/>
      </w:pPr>
    </w:p>
    <w:p w14:paraId="26715C1B" w14:textId="77777777" w:rsidR="00C14838" w:rsidRDefault="00C14838" w:rsidP="00777790">
      <w:pPr>
        <w:ind w:left="426"/>
        <w:jc w:val="both"/>
      </w:pPr>
    </w:p>
    <w:p w14:paraId="65E75219" w14:textId="77777777" w:rsidR="00D11D75" w:rsidRDefault="001715BD" w:rsidP="00260F1E">
      <w:pPr>
        <w:pStyle w:val="Autopass-01"/>
      </w:pPr>
      <w:bookmarkStart w:id="4" w:name="_Toc512852048"/>
      <w:bookmarkEnd w:id="2"/>
      <w:r>
        <w:t>Questionário</w:t>
      </w:r>
      <w:bookmarkEnd w:id="4"/>
    </w:p>
    <w:p w14:paraId="764569B3" w14:textId="77777777" w:rsidR="00260F1E" w:rsidRPr="00844A17" w:rsidRDefault="00260F1E" w:rsidP="00260F1E">
      <w:pPr>
        <w:pStyle w:val="Comments"/>
      </w:pPr>
      <w:r>
        <w:t>[</w:t>
      </w:r>
      <w:r w:rsidR="001715BD">
        <w:t>responda segundo a sua visão</w:t>
      </w:r>
      <w:r>
        <w:t>]</w:t>
      </w:r>
    </w:p>
    <w:tbl>
      <w:tblPr>
        <w:tblW w:w="9213" w:type="dxa"/>
        <w:tblInd w:w="418" w:type="dxa"/>
        <w:tbl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9213"/>
      </w:tblGrid>
      <w:tr w:rsidR="00260F1E" w:rsidRPr="00C968A3" w14:paraId="524E737D" w14:textId="77777777" w:rsidTr="00260F1E">
        <w:trPr>
          <w:trHeight w:val="366"/>
          <w:tblHeader/>
        </w:trPr>
        <w:tc>
          <w:tcPr>
            <w:tcW w:w="9213" w:type="dxa"/>
            <w:tcBorders>
              <w:bottom w:val="single" w:sz="6" w:space="0" w:color="808080" w:themeColor="background1" w:themeShade="80"/>
            </w:tcBorders>
            <w:shd w:val="clear" w:color="auto" w:fill="DBE5F1" w:themeFill="accent1" w:themeFillTint="33"/>
          </w:tcPr>
          <w:p w14:paraId="5FF4EDAA" w14:textId="77777777" w:rsidR="00260F1E" w:rsidRPr="00C968A3" w:rsidRDefault="001715BD" w:rsidP="00844A17">
            <w:pPr>
              <w:pStyle w:val="TableHeading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1. </w:t>
            </w:r>
            <w:r w:rsidR="00A84BAA">
              <w:rPr>
                <w:rFonts w:asciiTheme="minorHAnsi" w:hAnsiTheme="minorHAnsi" w:cstheme="minorHAnsi"/>
                <w:bCs/>
                <w:sz w:val="22"/>
                <w:szCs w:val="22"/>
              </w:rPr>
              <w:t>Como foi o r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elacionamento entre a com a equipe do projeto</w:t>
            </w:r>
            <w:r w:rsidR="00A84BAA">
              <w:rPr>
                <w:rFonts w:asciiTheme="minorHAnsi" w:hAnsiTheme="minorHAnsi" w:cstheme="minorHAnsi"/>
                <w:bCs/>
                <w:sz w:val="22"/>
                <w:szCs w:val="22"/>
              </w:rPr>
              <w:t>?</w:t>
            </w:r>
          </w:p>
        </w:tc>
      </w:tr>
      <w:tr w:rsidR="00260F1E" w:rsidRPr="00C968A3" w14:paraId="7979EC8E" w14:textId="77777777" w:rsidTr="00260F1E">
        <w:trPr>
          <w:trHeight w:val="20"/>
        </w:trPr>
        <w:tc>
          <w:tcPr>
            <w:tcW w:w="9213" w:type="dxa"/>
            <w:tcBorders>
              <w:bottom w:val="nil"/>
            </w:tcBorders>
          </w:tcPr>
          <w:p w14:paraId="26B16F5C" w14:textId="77777777" w:rsidR="001715BD" w:rsidRPr="00CC7799" w:rsidRDefault="00564391" w:rsidP="001715BD">
            <w:pPr>
              <w:spacing w:before="60" w:after="6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056934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15BD" w:rsidRPr="00CC779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715BD" w:rsidRPr="00CC7799">
              <w:rPr>
                <w:rFonts w:asciiTheme="minorHAnsi" w:hAnsiTheme="minorHAnsi" w:cstheme="minorHAnsi"/>
              </w:rPr>
              <w:t xml:space="preserve"> Bom</w:t>
            </w:r>
          </w:p>
          <w:p w14:paraId="0009D3F3" w14:textId="77777777" w:rsidR="001715BD" w:rsidRPr="00CC7799" w:rsidRDefault="00564391" w:rsidP="001715BD">
            <w:pPr>
              <w:spacing w:before="60" w:after="6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1710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15BD" w:rsidRPr="00CC779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715BD" w:rsidRPr="00CC7799">
              <w:rPr>
                <w:rFonts w:asciiTheme="minorHAnsi" w:hAnsiTheme="minorHAnsi" w:cstheme="minorHAnsi"/>
              </w:rPr>
              <w:t xml:space="preserve"> Médio</w:t>
            </w:r>
          </w:p>
          <w:p w14:paraId="1414B53F" w14:textId="77777777" w:rsidR="00260F1E" w:rsidRPr="00CC7799" w:rsidRDefault="00564391" w:rsidP="00844A17">
            <w:pPr>
              <w:jc w:val="both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22276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15BD" w:rsidRPr="00CC779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715BD" w:rsidRPr="00CC7799">
              <w:rPr>
                <w:rFonts w:asciiTheme="minorHAnsi" w:hAnsiTheme="minorHAnsi" w:cstheme="minorHAnsi"/>
              </w:rPr>
              <w:t xml:space="preserve"> Ruim</w:t>
            </w:r>
          </w:p>
        </w:tc>
      </w:tr>
      <w:tr w:rsidR="00260F1E" w:rsidRPr="00C968A3" w14:paraId="325AA66C" w14:textId="77777777" w:rsidTr="00260F1E">
        <w:trPr>
          <w:trHeight w:val="20"/>
        </w:trPr>
        <w:tc>
          <w:tcPr>
            <w:tcW w:w="9213" w:type="dxa"/>
            <w:tcBorders>
              <w:top w:val="nil"/>
            </w:tcBorders>
          </w:tcPr>
          <w:p w14:paraId="5574F3B2" w14:textId="77777777" w:rsidR="00260F1E" w:rsidRPr="00CC7799" w:rsidRDefault="001715BD" w:rsidP="00844A17">
            <w:pPr>
              <w:jc w:val="both"/>
              <w:rPr>
                <w:rFonts w:asciiTheme="minorHAnsi" w:hAnsiTheme="minorHAnsi" w:cstheme="minorHAnsi"/>
              </w:rPr>
            </w:pPr>
            <w:r w:rsidRPr="00CC7799">
              <w:rPr>
                <w:rFonts w:asciiTheme="minorHAnsi" w:hAnsiTheme="minorHAnsi" w:cstheme="minorHAnsi"/>
              </w:rPr>
              <w:t>Comentário:</w:t>
            </w:r>
          </w:p>
          <w:p w14:paraId="02B5E1E3" w14:textId="77777777" w:rsidR="001715BD" w:rsidRPr="00CC7799" w:rsidRDefault="001715BD" w:rsidP="00844A17">
            <w:pPr>
              <w:jc w:val="both"/>
              <w:rPr>
                <w:rFonts w:asciiTheme="minorHAnsi" w:hAnsiTheme="minorHAnsi" w:cstheme="minorHAnsi"/>
              </w:rPr>
            </w:pPr>
          </w:p>
          <w:p w14:paraId="16A77C5D" w14:textId="77777777" w:rsidR="001715BD" w:rsidRPr="00CC7799" w:rsidRDefault="001715BD" w:rsidP="00844A1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60F1E" w:rsidRPr="00260F1E" w14:paraId="136748AE" w14:textId="77777777" w:rsidTr="00260F1E">
        <w:trPr>
          <w:trHeight w:val="20"/>
        </w:trPr>
        <w:tc>
          <w:tcPr>
            <w:tcW w:w="9213" w:type="dxa"/>
            <w:tcBorders>
              <w:top w:val="nil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DBE5F1" w:themeFill="accent1" w:themeFillTint="33"/>
          </w:tcPr>
          <w:p w14:paraId="5AAF5546" w14:textId="77777777" w:rsidR="00260F1E" w:rsidRPr="00260F1E" w:rsidRDefault="00CC7799" w:rsidP="00260F1E">
            <w:pPr>
              <w:pStyle w:val="TableHeading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bookmarkStart w:id="5" w:name="_Toc519065011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2. Como você avalia a </w:t>
            </w:r>
            <w:r w:rsidR="006A3F5E">
              <w:rPr>
                <w:rFonts w:asciiTheme="minorHAnsi" w:hAnsiTheme="minorHAnsi" w:cstheme="minorHAnsi"/>
                <w:bCs/>
                <w:sz w:val="22"/>
                <w:szCs w:val="22"/>
              </w:rPr>
              <w:t>satisfação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do atendimento da equipe de TI?</w:t>
            </w:r>
          </w:p>
        </w:tc>
      </w:tr>
      <w:tr w:rsidR="00260F1E" w:rsidRPr="00C968A3" w14:paraId="34FA546E" w14:textId="77777777" w:rsidTr="00260F1E">
        <w:trPr>
          <w:trHeight w:val="20"/>
        </w:trPr>
        <w:tc>
          <w:tcPr>
            <w:tcW w:w="9213" w:type="dxa"/>
            <w:tcBorders>
              <w:top w:val="nil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C5C046A" w14:textId="77777777" w:rsidR="00CC7799" w:rsidRPr="00CC7799" w:rsidRDefault="00564391" w:rsidP="00CC7799">
            <w:pPr>
              <w:spacing w:before="60" w:after="6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965009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7799" w:rsidRPr="00CC779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C7799" w:rsidRPr="00CC7799">
              <w:rPr>
                <w:rFonts w:asciiTheme="minorHAnsi" w:hAnsiTheme="minorHAnsi" w:cstheme="minorHAnsi"/>
              </w:rPr>
              <w:t xml:space="preserve"> Bom</w:t>
            </w:r>
          </w:p>
          <w:p w14:paraId="7122421A" w14:textId="77777777" w:rsidR="00CC7799" w:rsidRPr="00CC7799" w:rsidRDefault="00564391" w:rsidP="00CC7799">
            <w:pPr>
              <w:spacing w:before="60" w:after="6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5144459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7799" w:rsidRPr="00CC779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C7799" w:rsidRPr="00CC7799">
              <w:rPr>
                <w:rFonts w:asciiTheme="minorHAnsi" w:hAnsiTheme="minorHAnsi" w:cstheme="minorHAnsi"/>
              </w:rPr>
              <w:t xml:space="preserve"> Médio</w:t>
            </w:r>
          </w:p>
          <w:p w14:paraId="4A4ED95A" w14:textId="77777777" w:rsidR="00260F1E" w:rsidRPr="00CC7799" w:rsidRDefault="00564391" w:rsidP="00CC7799">
            <w:pPr>
              <w:jc w:val="both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604617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7799" w:rsidRPr="00CC779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C7799" w:rsidRPr="00CC7799">
              <w:rPr>
                <w:rFonts w:asciiTheme="minorHAnsi" w:hAnsiTheme="minorHAnsi" w:cstheme="minorHAnsi"/>
              </w:rPr>
              <w:t xml:space="preserve"> Ruim</w:t>
            </w:r>
          </w:p>
          <w:p w14:paraId="4DF53FEA" w14:textId="77777777" w:rsidR="00CC7799" w:rsidRPr="00CC7799" w:rsidRDefault="00CC7799" w:rsidP="00CC7799">
            <w:pPr>
              <w:jc w:val="both"/>
              <w:rPr>
                <w:rFonts w:asciiTheme="minorHAnsi" w:hAnsiTheme="minorHAnsi" w:cstheme="minorHAnsi"/>
              </w:rPr>
            </w:pPr>
            <w:r w:rsidRPr="00CC7799">
              <w:rPr>
                <w:rFonts w:asciiTheme="minorHAnsi" w:hAnsiTheme="minorHAnsi" w:cstheme="minorHAnsi"/>
              </w:rPr>
              <w:t>Comentário:</w:t>
            </w:r>
          </w:p>
          <w:p w14:paraId="54A1D544" w14:textId="77777777" w:rsidR="00CC7799" w:rsidRPr="00CC7799" w:rsidRDefault="00CC7799" w:rsidP="00CC7799">
            <w:pPr>
              <w:jc w:val="both"/>
              <w:rPr>
                <w:rFonts w:asciiTheme="minorHAnsi" w:hAnsiTheme="minorHAnsi" w:cstheme="minorHAnsi"/>
              </w:rPr>
            </w:pPr>
          </w:p>
          <w:p w14:paraId="5F7F62B3" w14:textId="77777777" w:rsidR="00CC7799" w:rsidRPr="00CC7799" w:rsidRDefault="00CC7799" w:rsidP="006F5E5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60F1E" w:rsidRPr="00260F1E" w14:paraId="6212F563" w14:textId="77777777" w:rsidTr="00260F1E">
        <w:trPr>
          <w:trHeight w:val="20"/>
        </w:trPr>
        <w:tc>
          <w:tcPr>
            <w:tcW w:w="9213" w:type="dxa"/>
            <w:tcBorders>
              <w:top w:val="nil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DBE5F1" w:themeFill="accent1" w:themeFillTint="33"/>
          </w:tcPr>
          <w:p w14:paraId="0285CCEB" w14:textId="77777777" w:rsidR="00260F1E" w:rsidRPr="00260F1E" w:rsidRDefault="00CC7799" w:rsidP="00260F1E">
            <w:pPr>
              <w:pStyle w:val="TableHeading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3. Como você avalia a </w:t>
            </w:r>
            <w:r w:rsidR="006A3F5E">
              <w:rPr>
                <w:rFonts w:asciiTheme="minorHAnsi" w:hAnsiTheme="minorHAnsi" w:cstheme="minorHAnsi"/>
                <w:bCs/>
                <w:sz w:val="22"/>
                <w:szCs w:val="22"/>
              </w:rPr>
              <w:t>satisfação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da atuação da área de negócio?</w:t>
            </w:r>
          </w:p>
        </w:tc>
      </w:tr>
      <w:tr w:rsidR="00260F1E" w:rsidRPr="00C968A3" w14:paraId="61C0F74A" w14:textId="77777777" w:rsidTr="00260F1E">
        <w:trPr>
          <w:trHeight w:val="20"/>
        </w:trPr>
        <w:tc>
          <w:tcPr>
            <w:tcW w:w="9213" w:type="dxa"/>
            <w:tcBorders>
              <w:top w:val="nil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C5CC2A5" w14:textId="77777777" w:rsidR="00CC7799" w:rsidRPr="00CC7799" w:rsidRDefault="00564391" w:rsidP="00CC7799">
            <w:pPr>
              <w:spacing w:before="60" w:after="6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69481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7799" w:rsidRPr="00CC779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C7799" w:rsidRPr="00CC7799">
              <w:rPr>
                <w:rFonts w:asciiTheme="minorHAnsi" w:hAnsiTheme="minorHAnsi" w:cstheme="minorHAnsi"/>
              </w:rPr>
              <w:t xml:space="preserve"> Bom</w:t>
            </w:r>
          </w:p>
          <w:p w14:paraId="5DA3D8BB" w14:textId="77777777" w:rsidR="00CC7799" w:rsidRPr="00CC7799" w:rsidRDefault="00564391" w:rsidP="00CC7799">
            <w:pPr>
              <w:spacing w:before="60" w:after="6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519352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7799" w:rsidRPr="00CC779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C7799" w:rsidRPr="00CC7799">
              <w:rPr>
                <w:rFonts w:asciiTheme="minorHAnsi" w:hAnsiTheme="minorHAnsi" w:cstheme="minorHAnsi"/>
              </w:rPr>
              <w:t xml:space="preserve"> Médio</w:t>
            </w:r>
          </w:p>
          <w:p w14:paraId="71BE5EE3" w14:textId="77777777" w:rsidR="00260F1E" w:rsidRPr="00CC7799" w:rsidRDefault="00564391" w:rsidP="00CC7799">
            <w:pPr>
              <w:jc w:val="both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5889692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7799" w:rsidRPr="00CC779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C7799" w:rsidRPr="00CC7799">
              <w:rPr>
                <w:rFonts w:asciiTheme="minorHAnsi" w:hAnsiTheme="minorHAnsi" w:cstheme="minorHAnsi"/>
              </w:rPr>
              <w:t xml:space="preserve"> Ruim</w:t>
            </w:r>
          </w:p>
          <w:p w14:paraId="2F4B2C51" w14:textId="77777777" w:rsidR="00CC7799" w:rsidRPr="00CC7799" w:rsidRDefault="00CC7799" w:rsidP="00CC7799">
            <w:pPr>
              <w:jc w:val="both"/>
              <w:rPr>
                <w:rFonts w:asciiTheme="minorHAnsi" w:hAnsiTheme="minorHAnsi" w:cstheme="minorHAnsi"/>
              </w:rPr>
            </w:pPr>
            <w:r w:rsidRPr="00CC7799">
              <w:rPr>
                <w:rFonts w:asciiTheme="minorHAnsi" w:hAnsiTheme="minorHAnsi" w:cstheme="minorHAnsi"/>
              </w:rPr>
              <w:t>Comentário</w:t>
            </w:r>
            <w:r w:rsidR="00F52360">
              <w:rPr>
                <w:rFonts w:asciiTheme="minorHAnsi" w:hAnsiTheme="minorHAnsi" w:cstheme="minorHAnsi"/>
              </w:rPr>
              <w:t>:</w:t>
            </w:r>
          </w:p>
          <w:p w14:paraId="71EFF105" w14:textId="77777777" w:rsidR="00CC7799" w:rsidRPr="00CC7799" w:rsidRDefault="00CC7799" w:rsidP="00CC7799">
            <w:pPr>
              <w:jc w:val="both"/>
              <w:rPr>
                <w:rFonts w:asciiTheme="minorHAnsi" w:hAnsiTheme="minorHAnsi" w:cstheme="minorHAnsi"/>
              </w:rPr>
            </w:pPr>
          </w:p>
          <w:p w14:paraId="1CFE459A" w14:textId="77777777" w:rsidR="00260F1E" w:rsidRPr="00CC7799" w:rsidRDefault="00260F1E" w:rsidP="006F5E5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60F1E" w:rsidRPr="00260F1E" w14:paraId="03ECA0A1" w14:textId="77777777" w:rsidTr="00260F1E">
        <w:trPr>
          <w:trHeight w:val="20"/>
        </w:trPr>
        <w:tc>
          <w:tcPr>
            <w:tcW w:w="9213" w:type="dxa"/>
            <w:tcBorders>
              <w:top w:val="nil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DBE5F1" w:themeFill="accent1" w:themeFillTint="33"/>
          </w:tcPr>
          <w:p w14:paraId="42DBC3A0" w14:textId="77777777" w:rsidR="00260F1E" w:rsidRPr="00260F1E" w:rsidRDefault="006A3F5E" w:rsidP="00260F1E">
            <w:pPr>
              <w:pStyle w:val="TableHeading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4. Como você avalia a satisfação da atuação dos fornecedores?</w:t>
            </w:r>
          </w:p>
        </w:tc>
      </w:tr>
      <w:tr w:rsidR="00260F1E" w:rsidRPr="00C968A3" w14:paraId="25FBD50E" w14:textId="77777777" w:rsidTr="00260F1E">
        <w:trPr>
          <w:trHeight w:val="20"/>
        </w:trPr>
        <w:tc>
          <w:tcPr>
            <w:tcW w:w="921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nil"/>
              <w:right w:val="single" w:sz="6" w:space="0" w:color="808080" w:themeColor="background1" w:themeShade="80"/>
            </w:tcBorders>
          </w:tcPr>
          <w:p w14:paraId="27DAE940" w14:textId="77777777" w:rsidR="006A3F5E" w:rsidRDefault="00564391" w:rsidP="006A3F5E">
            <w:pPr>
              <w:spacing w:before="60" w:after="60"/>
              <w:rPr>
                <w:rFonts w:cstheme="minorHAnsi"/>
              </w:rPr>
            </w:pPr>
            <w:sdt>
              <w:sdtPr>
                <w:rPr>
                  <w:rFonts w:cstheme="minorHAnsi"/>
                  <w:sz w:val="26"/>
                  <w:szCs w:val="26"/>
                </w:rPr>
                <w:id w:val="1928157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3F5E" w:rsidRPr="00554727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6A3F5E" w:rsidRPr="00554727">
              <w:rPr>
                <w:rFonts w:cstheme="minorHAnsi"/>
                <w:sz w:val="26"/>
                <w:szCs w:val="26"/>
              </w:rPr>
              <w:t xml:space="preserve"> </w:t>
            </w:r>
            <w:r w:rsidR="006A3F5E">
              <w:rPr>
                <w:rFonts w:cstheme="minorHAnsi"/>
              </w:rPr>
              <w:t>Bom</w:t>
            </w:r>
          </w:p>
          <w:p w14:paraId="14330EE6" w14:textId="77777777" w:rsidR="006A3F5E" w:rsidRDefault="00564391" w:rsidP="006A3F5E">
            <w:pPr>
              <w:spacing w:before="60" w:after="60"/>
              <w:rPr>
                <w:rFonts w:cstheme="minorHAnsi"/>
              </w:rPr>
            </w:pPr>
            <w:sdt>
              <w:sdtPr>
                <w:rPr>
                  <w:rFonts w:cstheme="minorHAnsi"/>
                  <w:sz w:val="26"/>
                  <w:szCs w:val="26"/>
                </w:rPr>
                <w:id w:val="1351069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3F5E" w:rsidRPr="00554727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6A3F5E" w:rsidRPr="00554727">
              <w:rPr>
                <w:rFonts w:cstheme="minorHAnsi"/>
                <w:sz w:val="26"/>
                <w:szCs w:val="26"/>
              </w:rPr>
              <w:t xml:space="preserve"> </w:t>
            </w:r>
            <w:r w:rsidR="006A3F5E">
              <w:rPr>
                <w:rFonts w:cstheme="minorHAnsi"/>
              </w:rPr>
              <w:t>Médio</w:t>
            </w:r>
          </w:p>
          <w:p w14:paraId="05CF4E72" w14:textId="77777777" w:rsidR="00260F1E" w:rsidRDefault="00564391" w:rsidP="006A3F5E">
            <w:pPr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  <w:sz w:val="26"/>
                  <w:szCs w:val="26"/>
                </w:rPr>
                <w:id w:val="1211387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3F5E" w:rsidRPr="00554727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6A3F5E" w:rsidRPr="00554727">
              <w:rPr>
                <w:rFonts w:cstheme="minorHAnsi"/>
                <w:sz w:val="26"/>
                <w:szCs w:val="26"/>
              </w:rPr>
              <w:t xml:space="preserve"> </w:t>
            </w:r>
            <w:r w:rsidR="006A3F5E">
              <w:rPr>
                <w:rFonts w:cstheme="minorHAnsi"/>
              </w:rPr>
              <w:t>Ruim</w:t>
            </w:r>
          </w:p>
          <w:p w14:paraId="7D012A6D" w14:textId="77777777" w:rsidR="006A3F5E" w:rsidRPr="006A3F5E" w:rsidRDefault="006A3F5E" w:rsidP="006A3F5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Comentário:</w:t>
            </w:r>
          </w:p>
          <w:p w14:paraId="30C58E96" w14:textId="77777777" w:rsidR="00260F1E" w:rsidRPr="006A3F5E" w:rsidRDefault="00260F1E" w:rsidP="006F5E5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60F1E" w:rsidRPr="00C968A3" w14:paraId="4CEDD1AA" w14:textId="77777777" w:rsidTr="00260F1E">
        <w:trPr>
          <w:trHeight w:val="20"/>
        </w:trPr>
        <w:tc>
          <w:tcPr>
            <w:tcW w:w="9213" w:type="dxa"/>
            <w:tcBorders>
              <w:top w:val="nil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9293547" w14:textId="77777777" w:rsidR="00260F1E" w:rsidRPr="00C968A3" w:rsidRDefault="00260F1E" w:rsidP="006F5E51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5A913DAC" w14:textId="77777777" w:rsidR="00622621" w:rsidRDefault="00622621">
      <w:r>
        <w:rPr>
          <w:b/>
        </w:rPr>
        <w:br w:type="page"/>
      </w:r>
    </w:p>
    <w:tbl>
      <w:tblPr>
        <w:tblW w:w="9213" w:type="dxa"/>
        <w:tblInd w:w="418" w:type="dxa"/>
        <w:tbl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9213"/>
      </w:tblGrid>
      <w:tr w:rsidR="008F5E16" w:rsidRPr="00260F1E" w14:paraId="10FE1845" w14:textId="77777777" w:rsidTr="008F5E16">
        <w:trPr>
          <w:trHeight w:val="20"/>
        </w:trPr>
        <w:tc>
          <w:tcPr>
            <w:tcW w:w="9213" w:type="dxa"/>
            <w:tcBorders>
              <w:top w:val="nil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DBE5F1" w:themeFill="accent1" w:themeFillTint="33"/>
          </w:tcPr>
          <w:p w14:paraId="10F7E44D" w14:textId="77777777" w:rsidR="008F5E16" w:rsidRPr="00622621" w:rsidRDefault="00E37BDA" w:rsidP="008F5E16">
            <w:pPr>
              <w:pStyle w:val="TableHeading"/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5</w:t>
            </w:r>
            <w:r w:rsidR="008F5E16" w:rsidRPr="008F5E16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  <w:r w:rsidR="0062262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Qual a probabilidade de fazer tudo igual novamente? </w:t>
            </w:r>
          </w:p>
        </w:tc>
      </w:tr>
      <w:tr w:rsidR="008F5E16" w:rsidRPr="00C968A3" w14:paraId="793C90D7" w14:textId="77777777" w:rsidTr="008F5E16">
        <w:trPr>
          <w:trHeight w:val="20"/>
        </w:trPr>
        <w:tc>
          <w:tcPr>
            <w:tcW w:w="9213" w:type="dxa"/>
            <w:tcBorders>
              <w:top w:val="nil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EF5CEAD" w14:textId="77777777" w:rsidR="008F5E16" w:rsidRPr="008F5E16" w:rsidRDefault="00564391" w:rsidP="008F5E16">
            <w:pPr>
              <w:jc w:val="both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56753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E16" w:rsidRPr="008F5E16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622621">
              <w:rPr>
                <w:rFonts w:asciiTheme="minorHAnsi" w:hAnsiTheme="minorHAnsi" w:cstheme="minorHAnsi"/>
              </w:rPr>
              <w:t xml:space="preserve"> Alta</w:t>
            </w:r>
          </w:p>
          <w:p w14:paraId="3706CB38" w14:textId="77777777" w:rsidR="008F5E16" w:rsidRPr="008F5E16" w:rsidRDefault="00564391" w:rsidP="008F5E16">
            <w:pPr>
              <w:jc w:val="both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283839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E16" w:rsidRPr="008F5E16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8F5E16" w:rsidRPr="008F5E16">
              <w:rPr>
                <w:rFonts w:asciiTheme="minorHAnsi" w:hAnsiTheme="minorHAnsi" w:cstheme="minorHAnsi"/>
              </w:rPr>
              <w:t xml:space="preserve"> Médi</w:t>
            </w:r>
            <w:r w:rsidR="00622621">
              <w:rPr>
                <w:rFonts w:asciiTheme="minorHAnsi" w:hAnsiTheme="minorHAnsi" w:cstheme="minorHAnsi"/>
              </w:rPr>
              <w:t>a</w:t>
            </w:r>
          </w:p>
          <w:p w14:paraId="1AAEED4D" w14:textId="77777777" w:rsidR="008F5E16" w:rsidRPr="008F5E16" w:rsidRDefault="00564391" w:rsidP="0049587D">
            <w:pPr>
              <w:jc w:val="both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387487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E16" w:rsidRPr="008F5E16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8F5E16" w:rsidRPr="008F5E16">
              <w:rPr>
                <w:rFonts w:asciiTheme="minorHAnsi" w:hAnsiTheme="minorHAnsi" w:cstheme="minorHAnsi"/>
              </w:rPr>
              <w:t xml:space="preserve"> </w:t>
            </w:r>
            <w:r w:rsidR="00622621">
              <w:rPr>
                <w:rFonts w:asciiTheme="minorHAnsi" w:hAnsiTheme="minorHAnsi" w:cstheme="minorHAnsi"/>
              </w:rPr>
              <w:t>Baixa</w:t>
            </w:r>
          </w:p>
          <w:p w14:paraId="43D2612A" w14:textId="77777777" w:rsidR="008F5E16" w:rsidRDefault="00622621" w:rsidP="0049587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Justifique:</w:t>
            </w:r>
          </w:p>
          <w:p w14:paraId="78E658F4" w14:textId="77777777" w:rsidR="00622621" w:rsidRPr="006A3F5E" w:rsidRDefault="00622621" w:rsidP="0049587D">
            <w:pPr>
              <w:jc w:val="both"/>
              <w:rPr>
                <w:rFonts w:asciiTheme="minorHAnsi" w:hAnsiTheme="minorHAnsi" w:cstheme="minorHAnsi"/>
              </w:rPr>
            </w:pPr>
          </w:p>
          <w:p w14:paraId="37EF7A88" w14:textId="77777777" w:rsidR="008F5E16" w:rsidRPr="006A3F5E" w:rsidRDefault="008F5E16" w:rsidP="0049587D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238D755A" w14:textId="77777777" w:rsidR="00D11D75" w:rsidRDefault="00D11D75" w:rsidP="00D11D75">
      <w:pPr>
        <w:rPr>
          <w:rFonts w:asciiTheme="minorHAnsi" w:hAnsiTheme="minorHAnsi" w:cstheme="minorHAnsi"/>
        </w:rPr>
      </w:pPr>
    </w:p>
    <w:bookmarkEnd w:id="5"/>
    <w:p w14:paraId="04DBD13F" w14:textId="77777777" w:rsidR="00622621" w:rsidRPr="00C968A3" w:rsidRDefault="00622621" w:rsidP="00D11D75">
      <w:pPr>
        <w:rPr>
          <w:rFonts w:asciiTheme="minorHAnsi" w:hAnsiTheme="minorHAnsi" w:cstheme="minorHAnsi"/>
        </w:rPr>
      </w:pPr>
    </w:p>
    <w:sectPr w:rsidR="00622621" w:rsidRPr="00C968A3" w:rsidSect="00401107">
      <w:headerReference w:type="default" r:id="rId8"/>
      <w:footerReference w:type="default" r:id="rId9"/>
      <w:pgSz w:w="11906" w:h="16838" w:code="9"/>
      <w:pgMar w:top="426" w:right="1134" w:bottom="992" w:left="1134" w:header="47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EA11E" w14:textId="77777777" w:rsidR="00564391" w:rsidRDefault="00564391" w:rsidP="005E1593">
      <w:r>
        <w:separator/>
      </w:r>
    </w:p>
  </w:endnote>
  <w:endnote w:type="continuationSeparator" w:id="0">
    <w:p w14:paraId="14896EA6" w14:textId="77777777" w:rsidR="00564391" w:rsidRDefault="00564391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49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7"/>
      <w:gridCol w:w="3444"/>
      <w:gridCol w:w="297"/>
      <w:gridCol w:w="5302"/>
      <w:gridCol w:w="9"/>
    </w:tblGrid>
    <w:tr w:rsidR="006419CA" w:rsidRPr="006419CA" w14:paraId="66B55B7F" w14:textId="77777777" w:rsidTr="006A7E32">
      <w:trPr>
        <w:trHeight w:val="275"/>
        <w:jc w:val="center"/>
      </w:trPr>
      <w:tc>
        <w:tcPr>
          <w:tcW w:w="3741" w:type="dxa"/>
          <w:gridSpan w:val="2"/>
          <w:tcBorders>
            <w:top w:val="single" w:sz="4" w:space="0" w:color="808080" w:themeColor="background1" w:themeShade="80"/>
          </w:tcBorders>
          <w:vAlign w:val="center"/>
        </w:tcPr>
        <w:p w14:paraId="408B0D5A" w14:textId="77777777" w:rsidR="006419CA" w:rsidRPr="006419CA" w:rsidRDefault="006419CA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608" w:type="dxa"/>
          <w:gridSpan w:val="3"/>
          <w:tcBorders>
            <w:top w:val="single" w:sz="4" w:space="0" w:color="808080" w:themeColor="background1" w:themeShade="80"/>
          </w:tcBorders>
          <w:vAlign w:val="center"/>
        </w:tcPr>
        <w:p w14:paraId="318C195A" w14:textId="77777777" w:rsidR="006419CA" w:rsidRPr="006419CA" w:rsidRDefault="006419CA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E44EB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E44EB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14:paraId="5FDB51E2" w14:textId="77777777" w:rsidTr="00A366D7">
      <w:trPr>
        <w:gridBefore w:val="1"/>
        <w:gridAfter w:val="1"/>
        <w:wBefore w:w="297" w:type="dxa"/>
        <w:wAfter w:w="9" w:type="dxa"/>
        <w:trHeight w:val="179"/>
        <w:jc w:val="center"/>
      </w:trPr>
      <w:tc>
        <w:tcPr>
          <w:tcW w:w="3741" w:type="dxa"/>
          <w:gridSpan w:val="2"/>
          <w:vAlign w:val="center"/>
        </w:tcPr>
        <w:p w14:paraId="5684141E" w14:textId="77777777" w:rsidR="00957346" w:rsidRPr="006419CA" w:rsidRDefault="00957346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14:paraId="24049BD7" w14:textId="77777777" w:rsidR="00957346" w:rsidRPr="006419CA" w:rsidRDefault="00957346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14:paraId="7BE12F94" w14:textId="77777777" w:rsidR="006419CA" w:rsidRPr="007B1901" w:rsidRDefault="006419CA" w:rsidP="006419CA">
    <w:pPr>
      <w:pStyle w:val="Rodap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474E8" w14:textId="77777777" w:rsidR="00564391" w:rsidRDefault="00564391" w:rsidP="005E1593">
      <w:r>
        <w:separator/>
      </w:r>
    </w:p>
  </w:footnote>
  <w:footnote w:type="continuationSeparator" w:id="0">
    <w:p w14:paraId="51098641" w14:textId="77777777" w:rsidR="00564391" w:rsidRDefault="00564391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4E2FE" w14:textId="77777777" w:rsidR="005101F3" w:rsidRPr="005101F3" w:rsidRDefault="005101F3">
    <w:pPr>
      <w:pStyle w:val="Cabealho"/>
      <w:rPr>
        <w:sz w:val="8"/>
        <w:szCs w:val="8"/>
      </w:rPr>
    </w:pPr>
  </w:p>
  <w:tbl>
    <w:tblPr>
      <w:tblStyle w:val="Tabelacomgrade"/>
      <w:tblW w:w="0" w:type="auto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3652"/>
      <w:gridCol w:w="5954"/>
    </w:tblGrid>
    <w:tr w:rsidR="005101F3" w14:paraId="36692BF6" w14:textId="77777777" w:rsidTr="006A7E32">
      <w:trPr>
        <w:trHeight w:val="699"/>
      </w:trPr>
      <w:tc>
        <w:tcPr>
          <w:tcW w:w="3652" w:type="dxa"/>
          <w:vMerge w:val="restart"/>
          <w:vAlign w:val="center"/>
        </w:tcPr>
        <w:p w14:paraId="65950CCD" w14:textId="12804B7C" w:rsidR="005101F3" w:rsidRPr="005101F3" w:rsidRDefault="005101F3" w:rsidP="005101F3">
          <w:pPr>
            <w:pStyle w:val="Cabealho"/>
            <w:jc w:val="center"/>
            <w:rPr>
              <w:b/>
            </w:rPr>
          </w:pPr>
        </w:p>
      </w:tc>
      <w:tc>
        <w:tcPr>
          <w:tcW w:w="5954" w:type="dxa"/>
          <w:vAlign w:val="center"/>
        </w:tcPr>
        <w:p w14:paraId="22190F35" w14:textId="77777777" w:rsidR="005101F3" w:rsidRPr="005101F3" w:rsidRDefault="008D3B1F" w:rsidP="00A86EF8">
          <w:pPr>
            <w:pStyle w:val="Cabealho"/>
            <w:jc w:val="right"/>
            <w:rPr>
              <w:rFonts w:asciiTheme="minorHAnsi" w:eastAsiaTheme="minorEastAsia" w:hAnsiTheme="minorHAnsi" w:cstheme="minorBidi"/>
              <w:b/>
              <w:sz w:val="32"/>
              <w:szCs w:val="24"/>
              <w:lang w:eastAsia="en-US"/>
            </w:rPr>
          </w:pPr>
          <w:r>
            <w:rPr>
              <w:rFonts w:asciiTheme="minorHAnsi" w:eastAsiaTheme="minorEastAsia" w:hAnsiTheme="minorHAnsi" w:cstheme="minorBidi"/>
              <w:b/>
              <w:sz w:val="32"/>
              <w:szCs w:val="24"/>
              <w:lang w:eastAsia="en-US"/>
            </w:rPr>
            <w:t>PESQUISA DE SATISFAÇÃO</w:t>
          </w:r>
        </w:p>
      </w:tc>
    </w:tr>
    <w:tr w:rsidR="005101F3" w14:paraId="4E626113" w14:textId="77777777" w:rsidTr="006A7E32">
      <w:trPr>
        <w:trHeight w:val="414"/>
      </w:trPr>
      <w:tc>
        <w:tcPr>
          <w:tcW w:w="3652" w:type="dxa"/>
          <w:vMerge/>
          <w:vAlign w:val="center"/>
        </w:tcPr>
        <w:p w14:paraId="7BC84FAF" w14:textId="77777777" w:rsidR="005101F3" w:rsidRDefault="005101F3">
          <w:pPr>
            <w:pStyle w:val="Cabealho"/>
            <w:rPr>
              <w:noProof/>
            </w:rPr>
          </w:pPr>
        </w:p>
      </w:tc>
      <w:tc>
        <w:tcPr>
          <w:tcW w:w="5954" w:type="dxa"/>
          <w:vAlign w:val="center"/>
        </w:tcPr>
        <w:p w14:paraId="4EA5EC2D" w14:textId="77777777" w:rsidR="005101F3" w:rsidRPr="005101F3" w:rsidRDefault="005101F3" w:rsidP="005101F3">
          <w:pPr>
            <w:pStyle w:val="Cabealho"/>
            <w:jc w:val="right"/>
            <w:rPr>
              <w:sz w:val="24"/>
              <w:szCs w:val="24"/>
            </w:rPr>
          </w:pPr>
          <w:r w:rsidRPr="005101F3">
            <w:rPr>
              <w:sz w:val="24"/>
              <w:szCs w:val="24"/>
            </w:rPr>
            <w:t>&lt;&lt;NOME_DO_PROJETO&gt;&gt;</w:t>
          </w:r>
        </w:p>
      </w:tc>
    </w:tr>
  </w:tbl>
  <w:p w14:paraId="2F32F0DE" w14:textId="77777777" w:rsidR="005101F3" w:rsidRPr="005101F3" w:rsidRDefault="005101F3">
    <w:pPr>
      <w:pStyle w:val="Cabealho"/>
      <w:rPr>
        <w:sz w:val="8"/>
        <w:szCs w:val="8"/>
      </w:rPr>
    </w:pPr>
  </w:p>
  <w:p w14:paraId="504F3BC1" w14:textId="77777777" w:rsidR="005101F3" w:rsidRDefault="005101F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D80F6A"/>
    <w:multiLevelType w:val="hybridMultilevel"/>
    <w:tmpl w:val="B7CA7136"/>
    <w:lvl w:ilvl="0" w:tplc="3BB043E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3667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471B47"/>
    <w:multiLevelType w:val="hybridMultilevel"/>
    <w:tmpl w:val="5750F86A"/>
    <w:lvl w:ilvl="0" w:tplc="657817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E334736"/>
    <w:multiLevelType w:val="hybridMultilevel"/>
    <w:tmpl w:val="2AAC85AA"/>
    <w:lvl w:ilvl="0" w:tplc="904C42F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03A04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1F70AE1"/>
    <w:multiLevelType w:val="multilevel"/>
    <w:tmpl w:val="5DD6406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Autopass-0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8"/>
  </w:num>
  <w:num w:numId="5">
    <w:abstractNumId w:val="2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0"/>
  </w:num>
  <w:num w:numId="14">
    <w:abstractNumId w:val="4"/>
  </w:num>
  <w:num w:numId="15">
    <w:abstractNumId w:val="6"/>
  </w:num>
  <w:num w:numId="16">
    <w:abstractNumId w:val="8"/>
  </w:num>
  <w:num w:numId="17">
    <w:abstractNumId w:val="8"/>
  </w:num>
  <w:num w:numId="18">
    <w:abstractNumId w:val="1"/>
  </w:num>
  <w:num w:numId="19">
    <w:abstractNumId w:val="8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8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BF"/>
    <w:rsid w:val="0001360A"/>
    <w:rsid w:val="000426C3"/>
    <w:rsid w:val="00053A6D"/>
    <w:rsid w:val="00071E02"/>
    <w:rsid w:val="000B029A"/>
    <w:rsid w:val="000C1AC0"/>
    <w:rsid w:val="000D7BBC"/>
    <w:rsid w:val="000E2853"/>
    <w:rsid w:val="000E3FBC"/>
    <w:rsid w:val="00102565"/>
    <w:rsid w:val="00112AD5"/>
    <w:rsid w:val="00137694"/>
    <w:rsid w:val="00153621"/>
    <w:rsid w:val="001715BD"/>
    <w:rsid w:val="0018085A"/>
    <w:rsid w:val="00186475"/>
    <w:rsid w:val="001D497F"/>
    <w:rsid w:val="001F3D30"/>
    <w:rsid w:val="00211D53"/>
    <w:rsid w:val="00235BA5"/>
    <w:rsid w:val="00255696"/>
    <w:rsid w:val="0025668F"/>
    <w:rsid w:val="00260F1E"/>
    <w:rsid w:val="00263264"/>
    <w:rsid w:val="00274187"/>
    <w:rsid w:val="0028566C"/>
    <w:rsid w:val="00293D8E"/>
    <w:rsid w:val="00293ED8"/>
    <w:rsid w:val="002A19BF"/>
    <w:rsid w:val="002A49F2"/>
    <w:rsid w:val="002B32F0"/>
    <w:rsid w:val="00323EFA"/>
    <w:rsid w:val="00331443"/>
    <w:rsid w:val="00341B09"/>
    <w:rsid w:val="0034544C"/>
    <w:rsid w:val="00366264"/>
    <w:rsid w:val="00370B7C"/>
    <w:rsid w:val="00376291"/>
    <w:rsid w:val="00393AF2"/>
    <w:rsid w:val="003B7499"/>
    <w:rsid w:val="003C2663"/>
    <w:rsid w:val="003C6AAD"/>
    <w:rsid w:val="003D377B"/>
    <w:rsid w:val="003D437B"/>
    <w:rsid w:val="003E219E"/>
    <w:rsid w:val="003E44EB"/>
    <w:rsid w:val="00400632"/>
    <w:rsid w:val="00401107"/>
    <w:rsid w:val="00424175"/>
    <w:rsid w:val="0042609D"/>
    <w:rsid w:val="004468CA"/>
    <w:rsid w:val="00450A2D"/>
    <w:rsid w:val="00483060"/>
    <w:rsid w:val="004A4977"/>
    <w:rsid w:val="004B2855"/>
    <w:rsid w:val="004B60F1"/>
    <w:rsid w:val="004C1781"/>
    <w:rsid w:val="004D0195"/>
    <w:rsid w:val="004D1A20"/>
    <w:rsid w:val="004D27A1"/>
    <w:rsid w:val="004F3F53"/>
    <w:rsid w:val="005101F3"/>
    <w:rsid w:val="005254EC"/>
    <w:rsid w:val="00530AF2"/>
    <w:rsid w:val="005405D2"/>
    <w:rsid w:val="00545B14"/>
    <w:rsid w:val="0055540E"/>
    <w:rsid w:val="00564391"/>
    <w:rsid w:val="00592BC5"/>
    <w:rsid w:val="005976E1"/>
    <w:rsid w:val="005A5C81"/>
    <w:rsid w:val="005B4260"/>
    <w:rsid w:val="005E0208"/>
    <w:rsid w:val="005E09C9"/>
    <w:rsid w:val="005E1593"/>
    <w:rsid w:val="005F487B"/>
    <w:rsid w:val="006201F7"/>
    <w:rsid w:val="00622621"/>
    <w:rsid w:val="00631A54"/>
    <w:rsid w:val="006419CA"/>
    <w:rsid w:val="0064407B"/>
    <w:rsid w:val="006508E7"/>
    <w:rsid w:val="0065784C"/>
    <w:rsid w:val="00663704"/>
    <w:rsid w:val="006664A0"/>
    <w:rsid w:val="00684199"/>
    <w:rsid w:val="006963F4"/>
    <w:rsid w:val="006A0486"/>
    <w:rsid w:val="006A233C"/>
    <w:rsid w:val="006A3F5E"/>
    <w:rsid w:val="006A7E32"/>
    <w:rsid w:val="006B7E55"/>
    <w:rsid w:val="006E3B22"/>
    <w:rsid w:val="006F0D89"/>
    <w:rsid w:val="006F324C"/>
    <w:rsid w:val="00701D62"/>
    <w:rsid w:val="0071551B"/>
    <w:rsid w:val="00743E89"/>
    <w:rsid w:val="00764762"/>
    <w:rsid w:val="00774208"/>
    <w:rsid w:val="00777790"/>
    <w:rsid w:val="007925A7"/>
    <w:rsid w:val="007947A3"/>
    <w:rsid w:val="007A002D"/>
    <w:rsid w:val="007A054B"/>
    <w:rsid w:val="007A4AE3"/>
    <w:rsid w:val="007A7DB6"/>
    <w:rsid w:val="007B1764"/>
    <w:rsid w:val="007B1901"/>
    <w:rsid w:val="007B5F63"/>
    <w:rsid w:val="007C5D4C"/>
    <w:rsid w:val="007D2516"/>
    <w:rsid w:val="007E7ADD"/>
    <w:rsid w:val="00804EDF"/>
    <w:rsid w:val="00810821"/>
    <w:rsid w:val="008237DF"/>
    <w:rsid w:val="00842903"/>
    <w:rsid w:val="00844A17"/>
    <w:rsid w:val="00863584"/>
    <w:rsid w:val="00871E89"/>
    <w:rsid w:val="008843C9"/>
    <w:rsid w:val="00884911"/>
    <w:rsid w:val="008A799F"/>
    <w:rsid w:val="008C5F52"/>
    <w:rsid w:val="008C7AE8"/>
    <w:rsid w:val="008D3B1F"/>
    <w:rsid w:val="008E18A8"/>
    <w:rsid w:val="008E61D8"/>
    <w:rsid w:val="008E74BA"/>
    <w:rsid w:val="008F26C3"/>
    <w:rsid w:val="008F5E16"/>
    <w:rsid w:val="009150FF"/>
    <w:rsid w:val="0093422C"/>
    <w:rsid w:val="00936BE8"/>
    <w:rsid w:val="00952A34"/>
    <w:rsid w:val="00957346"/>
    <w:rsid w:val="00975BEE"/>
    <w:rsid w:val="009A3D1F"/>
    <w:rsid w:val="009A7E37"/>
    <w:rsid w:val="009B5B6C"/>
    <w:rsid w:val="009D224C"/>
    <w:rsid w:val="009E4EEA"/>
    <w:rsid w:val="009F136F"/>
    <w:rsid w:val="00A00699"/>
    <w:rsid w:val="00A156E7"/>
    <w:rsid w:val="00A366D7"/>
    <w:rsid w:val="00A47ED6"/>
    <w:rsid w:val="00A6314F"/>
    <w:rsid w:val="00A84BAA"/>
    <w:rsid w:val="00A86EF8"/>
    <w:rsid w:val="00AB0587"/>
    <w:rsid w:val="00AB7E54"/>
    <w:rsid w:val="00AC5387"/>
    <w:rsid w:val="00AE1992"/>
    <w:rsid w:val="00AF6D5F"/>
    <w:rsid w:val="00B06440"/>
    <w:rsid w:val="00B107BF"/>
    <w:rsid w:val="00B17F26"/>
    <w:rsid w:val="00B46C04"/>
    <w:rsid w:val="00B473BC"/>
    <w:rsid w:val="00BC5600"/>
    <w:rsid w:val="00BC62EB"/>
    <w:rsid w:val="00BD61A8"/>
    <w:rsid w:val="00C06005"/>
    <w:rsid w:val="00C14838"/>
    <w:rsid w:val="00C26209"/>
    <w:rsid w:val="00C3375F"/>
    <w:rsid w:val="00C52528"/>
    <w:rsid w:val="00C6217F"/>
    <w:rsid w:val="00C635C6"/>
    <w:rsid w:val="00C63B67"/>
    <w:rsid w:val="00C928A3"/>
    <w:rsid w:val="00C968A3"/>
    <w:rsid w:val="00CA7AAF"/>
    <w:rsid w:val="00CC15AA"/>
    <w:rsid w:val="00CC7799"/>
    <w:rsid w:val="00CD2DFF"/>
    <w:rsid w:val="00CE2B3B"/>
    <w:rsid w:val="00CF2315"/>
    <w:rsid w:val="00D1088B"/>
    <w:rsid w:val="00D11D75"/>
    <w:rsid w:val="00D133F5"/>
    <w:rsid w:val="00D37957"/>
    <w:rsid w:val="00D80127"/>
    <w:rsid w:val="00DC4FBF"/>
    <w:rsid w:val="00E0699A"/>
    <w:rsid w:val="00E10611"/>
    <w:rsid w:val="00E1503D"/>
    <w:rsid w:val="00E2037A"/>
    <w:rsid w:val="00E319F6"/>
    <w:rsid w:val="00E34C15"/>
    <w:rsid w:val="00E37BDA"/>
    <w:rsid w:val="00E54044"/>
    <w:rsid w:val="00E92FCB"/>
    <w:rsid w:val="00E94091"/>
    <w:rsid w:val="00EA2053"/>
    <w:rsid w:val="00EB0330"/>
    <w:rsid w:val="00EB2A3C"/>
    <w:rsid w:val="00EB5A30"/>
    <w:rsid w:val="00EC3752"/>
    <w:rsid w:val="00ED4C18"/>
    <w:rsid w:val="00F042E7"/>
    <w:rsid w:val="00F52360"/>
    <w:rsid w:val="00F61057"/>
    <w:rsid w:val="00F93C54"/>
    <w:rsid w:val="00FA7BA1"/>
    <w:rsid w:val="00FB5A09"/>
    <w:rsid w:val="00FC4701"/>
    <w:rsid w:val="00FC5729"/>
    <w:rsid w:val="00FC7997"/>
    <w:rsid w:val="00FD670C"/>
    <w:rsid w:val="00FE5E2E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8B09B7"/>
  <w15:docId w15:val="{31849C49-02C7-4E29-A7F0-A6EEDD69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aliases w:val="h1,1,Heading1"/>
    <w:basedOn w:val="Normal"/>
    <w:next w:val="Normal"/>
    <w:link w:val="Ttulo1Char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h2,2,H3,Heading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aliases w:val="h3,l3,H4,Heading3,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aliases w:val="h4,l4"/>
    <w:basedOn w:val="Normal"/>
    <w:next w:val="Normal"/>
    <w:link w:val="Ttulo4Char"/>
    <w:uiPriority w:val="9"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aliases w:val="H6"/>
    <w:basedOn w:val="Normal"/>
    <w:next w:val="Normal"/>
    <w:link w:val="Ttulo6Char"/>
    <w:uiPriority w:val="9"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aliases w:val="h8"/>
    <w:basedOn w:val="Normal"/>
    <w:next w:val="Normal"/>
    <w:link w:val="Ttulo8Char"/>
    <w:uiPriority w:val="9"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aliases w:val="h9,App Heading"/>
    <w:basedOn w:val="Normal"/>
    <w:next w:val="Normal"/>
    <w:link w:val="Ttulo9Char"/>
    <w:uiPriority w:val="9"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aliases w:val="h1 Char,1 Char,Heading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aliases w:val="h3 Char,l3 Char,H4 Char,Heading3 Char,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aliases w:val="h2 Char,2 Char,H3 Char,Heading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aliases w:val="h4 Char,l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aliases w:val="H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aliases w:val="h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aliases w:val="h9 Char,App Heading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3E219E"/>
    <w:pPr>
      <w:ind w:left="426"/>
      <w:jc w:val="both"/>
    </w:pPr>
    <w:rPr>
      <w:rFonts w:asciiTheme="minorHAnsi" w:hAnsiTheme="minorHAnsi"/>
      <w:i/>
      <w:lang w:val="pt-BR"/>
    </w:rPr>
  </w:style>
  <w:style w:type="character" w:customStyle="1" w:styleId="CommentsChar">
    <w:name w:val="Comments Char"/>
    <w:basedOn w:val="Fontepargpadro"/>
    <w:link w:val="Comments"/>
    <w:rsid w:val="003E219E"/>
    <w:rPr>
      <w:rFonts w:eastAsia="Times" w:cs="Times New Roman"/>
      <w:i/>
      <w:sz w:val="16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92FCB"/>
    <w:pPr>
      <w:spacing w:after="100"/>
      <w:ind w:left="440"/>
    </w:pPr>
  </w:style>
  <w:style w:type="paragraph" w:customStyle="1" w:styleId="Autopass-01">
    <w:name w:val="Autopass-01"/>
    <w:basedOn w:val="Ttulo1"/>
    <w:link w:val="Autopass-01Char"/>
    <w:qFormat/>
    <w:rsid w:val="005A5C81"/>
  </w:style>
  <w:style w:type="paragraph" w:customStyle="1" w:styleId="Autopass-02">
    <w:name w:val="Autopass-02"/>
    <w:basedOn w:val="Ttulo2"/>
    <w:link w:val="Autopass-02Char"/>
    <w:qFormat/>
    <w:rsid w:val="005A5C81"/>
    <w:pPr>
      <w:ind w:left="567" w:hanging="567"/>
    </w:pPr>
    <w:rPr>
      <w:b/>
      <w:sz w:val="28"/>
      <w:szCs w:val="28"/>
    </w:rPr>
  </w:style>
  <w:style w:type="character" w:customStyle="1" w:styleId="Autopass-01Char">
    <w:name w:val="Autopass-01 Char"/>
    <w:basedOn w:val="Ttulo1Char"/>
    <w:link w:val="Autopass-01"/>
    <w:rsid w:val="005A5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utopass-03">
    <w:name w:val="Autopass-03"/>
    <w:basedOn w:val="Autopass-02"/>
    <w:link w:val="Autopass-03Char"/>
    <w:qFormat/>
    <w:rsid w:val="007A4AE3"/>
    <w:pPr>
      <w:numPr>
        <w:ilvl w:val="2"/>
      </w:numPr>
    </w:pPr>
    <w:rPr>
      <w:color w:val="auto"/>
      <w:sz w:val="24"/>
    </w:rPr>
  </w:style>
  <w:style w:type="character" w:customStyle="1" w:styleId="Autopass-02Char">
    <w:name w:val="Autopass-02 Char"/>
    <w:basedOn w:val="Ttulo2Char"/>
    <w:link w:val="Autopass-02"/>
    <w:rsid w:val="005A5C81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paragraph" w:styleId="Corpodetexto">
    <w:name w:val="Body Text"/>
    <w:basedOn w:val="Normal"/>
    <w:link w:val="CorpodetextoChar"/>
    <w:rsid w:val="00D11D75"/>
    <w:rPr>
      <w:rFonts w:ascii="Times New Roman" w:eastAsia="Times New Roman" w:hAnsi="Times New Roman" w:cs="Times New Roman"/>
      <w:szCs w:val="20"/>
    </w:rPr>
  </w:style>
  <w:style w:type="character" w:customStyle="1" w:styleId="Autopass-03Char">
    <w:name w:val="Autopass-03 Char"/>
    <w:basedOn w:val="Autopass-02Char"/>
    <w:link w:val="Autopass-03"/>
    <w:rsid w:val="007A4AE3"/>
    <w:rPr>
      <w:rFonts w:asciiTheme="majorHAnsi" w:eastAsiaTheme="majorEastAsia" w:hAnsiTheme="majorHAnsi" w:cstheme="majorBidi"/>
      <w:b/>
      <w:color w:val="365F91" w:themeColor="accent1" w:themeShade="BF"/>
      <w:sz w:val="24"/>
      <w:szCs w:val="28"/>
    </w:rPr>
  </w:style>
  <w:style w:type="character" w:customStyle="1" w:styleId="CorpodetextoChar">
    <w:name w:val="Corpo de texto Char"/>
    <w:basedOn w:val="Fontepargpadro"/>
    <w:link w:val="Corpodetexto"/>
    <w:rsid w:val="00D11D75"/>
    <w:rPr>
      <w:rFonts w:ascii="Times New Roman" w:eastAsia="Times New Roman" w:hAnsi="Times New Roman" w:cs="Times New Roman"/>
      <w:szCs w:val="20"/>
    </w:rPr>
  </w:style>
  <w:style w:type="paragraph" w:customStyle="1" w:styleId="TableHeading">
    <w:name w:val="Table Heading"/>
    <w:basedOn w:val="Normal"/>
    <w:rsid w:val="00D11D75"/>
    <w:pPr>
      <w:keepNext/>
      <w:spacing w:before="60" w:after="60"/>
    </w:pPr>
    <w:rPr>
      <w:rFonts w:ascii="Arial" w:eastAsia="Times New Roman" w:hAnsi="Arial" w:cs="Times New Roman"/>
      <w:b/>
      <w:sz w:val="18"/>
      <w:szCs w:val="24"/>
    </w:rPr>
  </w:style>
  <w:style w:type="paragraph" w:customStyle="1" w:styleId="BodyTextTableText">
    <w:name w:val="Body Text Table Text"/>
    <w:basedOn w:val="Normal"/>
    <w:rsid w:val="00D11D75"/>
    <w:rPr>
      <w:rFonts w:eastAsia="Times New Roman" w:cs="Arial"/>
      <w:szCs w:val="20"/>
    </w:rPr>
  </w:style>
  <w:style w:type="paragraph" w:styleId="PargrafodaLista">
    <w:name w:val="List Paragraph"/>
    <w:basedOn w:val="Normal"/>
    <w:uiPriority w:val="34"/>
    <w:qFormat/>
    <w:rsid w:val="00C968A3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TableHeading">
    <w:name w:val="Body Text Table Heading"/>
    <w:next w:val="BodyTextTableText"/>
    <w:rsid w:val="00C968A3"/>
    <w:pPr>
      <w:spacing w:after="0" w:line="240" w:lineRule="auto"/>
    </w:pPr>
    <w:rPr>
      <w:rFonts w:ascii="Calibri" w:eastAsia="Times New Roman" w:hAnsi="Calibri" w:cs="Arial"/>
      <w:b/>
      <w:lang w:val="en-US"/>
    </w:rPr>
  </w:style>
  <w:style w:type="paragraph" w:customStyle="1" w:styleId="table">
    <w:name w:val="table"/>
    <w:basedOn w:val="Normal"/>
    <w:rsid w:val="00844A17"/>
    <w:p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CG Times" w:eastAsia="Times New Roman" w:hAnsi="CG Times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07FCF-B3F5-43BC-ACCA-E887E722B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157</TotalTime>
  <Pages>1</Pages>
  <Words>206</Words>
  <Characters>1115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Promobom Autopass S.A.</Company>
  <LinksUpToDate>false</LinksUpToDate>
  <CharactersWithSpaces>1319</CharactersWithSpaces>
  <SharedDoc>false</SharedDoc>
  <HyperlinkBase>http://escritoriodeprojetos.com.br/SharedFiles/Download.aspx?pageid=18&amp;mid=24&amp;fileid=19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Katia Massa</dc:creator>
  <cp:keywords>Template Gerenciamento de Projetos</cp:keywords>
  <cp:lastModifiedBy>Marco Dittrichi</cp:lastModifiedBy>
  <cp:revision>85</cp:revision>
  <dcterms:created xsi:type="dcterms:W3CDTF">2018-03-23T14:30:00Z</dcterms:created>
  <dcterms:modified xsi:type="dcterms:W3CDTF">2022-02-06T10:59:00Z</dcterms:modified>
</cp:coreProperties>
</file>