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1664" w14:textId="77777777" w:rsidR="00A86EF8" w:rsidRPr="00E50B93" w:rsidRDefault="00A86EF8" w:rsidP="00A86EF8">
      <w:pPr>
        <w:pStyle w:val="Ttulo1"/>
        <w:numPr>
          <w:ilvl w:val="0"/>
          <w:numId w:val="0"/>
        </w:numPr>
        <w:rPr>
          <w:rFonts w:cstheme="minorHAnsi"/>
        </w:rPr>
      </w:pPr>
      <w:bookmarkStart w:id="0" w:name="_Toc509563734"/>
      <w:bookmarkStart w:id="1" w:name="_Toc509567607"/>
      <w:r w:rsidRPr="00E50B93">
        <w:rPr>
          <w:rFonts w:cstheme="minorHAnsi"/>
        </w:rPr>
        <w:t>Requisitos</w:t>
      </w:r>
      <w:bookmarkEnd w:id="0"/>
      <w:bookmarkEnd w:id="1"/>
    </w:p>
    <w:p w14:paraId="0227D43F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E50B93" w14:paraId="25BDA969" w14:textId="77777777" w:rsidTr="009A0C4F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9534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630"/>
            </w:tblGrid>
            <w:tr w:rsidR="00A86EF8" w:rsidRPr="00E50B93" w14:paraId="431C41CA" w14:textId="77777777" w:rsidTr="009A0C4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6272A" w14:textId="77777777" w:rsidR="00A86EF8" w:rsidRPr="00E50B93" w:rsidRDefault="009F136F" w:rsidP="009A0C4F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Código</w:t>
                  </w:r>
                  <w:r w:rsidR="00A86EF8"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194B88" w14:textId="77777777" w:rsidR="00A86EF8" w:rsidRPr="00CD6528" w:rsidRDefault="00A86EF8" w:rsidP="009A0C4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35FA5" w14:textId="77777777" w:rsidR="00A86EF8" w:rsidRPr="00CD6528" w:rsidRDefault="00A86EF8" w:rsidP="009A0C4F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D652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Data</w:t>
                  </w:r>
                  <w:r w:rsidRPr="00CD6528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292279" w14:textId="77777777" w:rsidR="00A86EF8" w:rsidRPr="00CD6528" w:rsidRDefault="00A86EF8" w:rsidP="009A0C4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1F4EA273" w14:textId="77777777" w:rsidTr="009A0C4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4C750" w14:textId="77777777" w:rsidR="00A86EF8" w:rsidRPr="00E50B93" w:rsidRDefault="00A86EF8" w:rsidP="009A0C4F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Nome do projeto: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2F153C" w14:textId="77777777" w:rsidR="00A86EF8" w:rsidRPr="00CD6528" w:rsidRDefault="00A86EF8" w:rsidP="009A0C4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71EB29D1" w14:textId="77777777" w:rsidTr="009A0C4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ACECD" w14:textId="77777777" w:rsidR="00A86EF8" w:rsidRPr="00E50B93" w:rsidRDefault="00A86EF8" w:rsidP="009A0C4F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Área diretoria: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9C4AB7" w14:textId="77777777" w:rsidR="00A86EF8" w:rsidRPr="00CD6528" w:rsidRDefault="00A86EF8" w:rsidP="009A0C4F">
                  <w:pPr>
                    <w:ind w:right="-24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1CD71900" w14:textId="77777777" w:rsidTr="009A0C4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020DF" w14:textId="77777777" w:rsidR="00A86EF8" w:rsidRPr="00E50B93" w:rsidRDefault="00A86EF8" w:rsidP="009A0C4F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</w:t>
                  </w:r>
                  <w:r w:rsidR="00AB058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Patrocinador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0EA0539" w14:textId="77777777" w:rsidR="00A86EF8" w:rsidRPr="00CD6528" w:rsidRDefault="00A86EF8" w:rsidP="009A0C4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52074A15" w14:textId="77777777" w:rsidTr="009A0C4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6DECF" w14:textId="77777777" w:rsidR="00A86EF8" w:rsidRPr="009F136F" w:rsidRDefault="00A86EF8" w:rsidP="009A0C4F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Líder</w:t>
                  </w:r>
                  <w:r w:rsidR="009F136F"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</w:t>
                  </w: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DFE5B73" w14:textId="77777777" w:rsidR="00A86EF8" w:rsidRPr="00CD6528" w:rsidRDefault="00A86EF8" w:rsidP="009A0C4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E50B93" w14:paraId="4AA40481" w14:textId="77777777" w:rsidTr="009A0C4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1E968" w14:textId="77777777" w:rsidR="009F136F" w:rsidRPr="009F136F" w:rsidRDefault="009F136F" w:rsidP="009A0C4F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Técnico de TI: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543C8E" w14:textId="77777777" w:rsidR="009F136F" w:rsidRPr="00CD6528" w:rsidRDefault="009F136F" w:rsidP="009A0C4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E50B93" w14:paraId="2185852F" w14:textId="77777777" w:rsidTr="009A0C4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D9871" w14:textId="77777777" w:rsidR="009F136F" w:rsidRPr="009F136F" w:rsidRDefault="009F136F" w:rsidP="009A0C4F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8DDD6C7" w14:textId="77777777" w:rsidR="009F136F" w:rsidRPr="00CD6528" w:rsidRDefault="009F136F" w:rsidP="009A0C4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7155F776" w14:textId="77777777" w:rsidTr="009A0C4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31D57" w14:textId="77777777" w:rsidR="00A86EF8" w:rsidRPr="00E50B93" w:rsidRDefault="00A86EF8" w:rsidP="009A0C4F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               PMO: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994E1A" w14:textId="77777777" w:rsidR="00A86EF8" w:rsidRPr="00CD6528" w:rsidRDefault="00A86EF8" w:rsidP="009A0C4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0A0356AB" w14:textId="77777777" w:rsidR="00A86EF8" w:rsidRPr="00E50B93" w:rsidRDefault="00A86EF8" w:rsidP="009A0C4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3D20933F" w14:textId="77777777" w:rsidR="00A86EF8" w:rsidRPr="00E50B93" w:rsidRDefault="00A86EF8" w:rsidP="009A0C4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818EC98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p w14:paraId="6F39800C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tbl>
      <w:tblPr>
        <w:tblW w:w="953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143"/>
      </w:tblGrid>
      <w:tr w:rsidR="00A86EF8" w:rsidRPr="000F71E0" w14:paraId="673C9B68" w14:textId="77777777" w:rsidTr="009A0C4F">
        <w:trPr>
          <w:trHeight w:val="377"/>
        </w:trPr>
        <w:tc>
          <w:tcPr>
            <w:tcW w:w="9530" w:type="dxa"/>
            <w:gridSpan w:val="4"/>
            <w:shd w:val="clear" w:color="auto" w:fill="17365D" w:themeFill="text2" w:themeFillShade="BF"/>
            <w:vAlign w:val="center"/>
          </w:tcPr>
          <w:p w14:paraId="0BF23DE1" w14:textId="77777777" w:rsidR="00A86EF8" w:rsidRPr="000F71E0" w:rsidRDefault="00A86EF8" w:rsidP="009A0C4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86EF8" w:rsidRPr="000F71E0" w14:paraId="4804A6F1" w14:textId="77777777" w:rsidTr="009A0C4F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1B22C73D" w14:textId="77777777" w:rsidR="00A86EF8" w:rsidRPr="000F71E0" w:rsidRDefault="00A86EF8" w:rsidP="009A0C4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20423C90" w14:textId="77777777" w:rsidR="00A86EF8" w:rsidRPr="000F71E0" w:rsidRDefault="00A86EF8" w:rsidP="009A0C4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281A2C24" w14:textId="77777777" w:rsidR="00A86EF8" w:rsidRPr="000F71E0" w:rsidRDefault="00A86EF8" w:rsidP="009A0C4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143" w:type="dxa"/>
            <w:shd w:val="clear" w:color="auto" w:fill="17365D" w:themeFill="text2" w:themeFillShade="BF"/>
            <w:vAlign w:val="center"/>
          </w:tcPr>
          <w:p w14:paraId="0F1C3407" w14:textId="77777777" w:rsidR="00A86EF8" w:rsidRPr="000F71E0" w:rsidRDefault="00A86EF8" w:rsidP="009A0C4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86EF8" w:rsidRPr="00C52528" w14:paraId="3A15AAFC" w14:textId="77777777" w:rsidTr="009A0C4F">
        <w:trPr>
          <w:trHeight w:val="340"/>
        </w:trPr>
        <w:tc>
          <w:tcPr>
            <w:tcW w:w="1592" w:type="dxa"/>
            <w:vAlign w:val="center"/>
          </w:tcPr>
          <w:p w14:paraId="75854071" w14:textId="77777777" w:rsidR="00A86EF8" w:rsidRPr="00C52528" w:rsidRDefault="00A86EF8" w:rsidP="009A0C4F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1406278A" w14:textId="77777777" w:rsidR="00A86EF8" w:rsidRPr="00C52528" w:rsidRDefault="00A86EF8" w:rsidP="009A0C4F">
            <w:pPr>
              <w:pStyle w:val="Verses"/>
            </w:pPr>
          </w:p>
        </w:tc>
        <w:tc>
          <w:tcPr>
            <w:tcW w:w="2666" w:type="dxa"/>
            <w:vAlign w:val="center"/>
          </w:tcPr>
          <w:p w14:paraId="4B278F9B" w14:textId="77777777" w:rsidR="00A86EF8" w:rsidRPr="00C52528" w:rsidRDefault="00A86EF8" w:rsidP="009A0C4F">
            <w:pPr>
              <w:pStyle w:val="Verses"/>
            </w:pPr>
          </w:p>
        </w:tc>
        <w:tc>
          <w:tcPr>
            <w:tcW w:w="4143" w:type="dxa"/>
            <w:vAlign w:val="center"/>
          </w:tcPr>
          <w:p w14:paraId="47BD092C" w14:textId="77777777" w:rsidR="00A86EF8" w:rsidRPr="00C52528" w:rsidRDefault="00A86EF8" w:rsidP="009A0C4F">
            <w:pPr>
              <w:pStyle w:val="Verses"/>
            </w:pPr>
          </w:p>
        </w:tc>
      </w:tr>
    </w:tbl>
    <w:p w14:paraId="6C4D62C1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p w14:paraId="6FD284D0" w14:textId="77777777" w:rsidR="0065784C" w:rsidRDefault="0065784C"/>
    <w:p w14:paraId="7A3E25C1" w14:textId="77777777" w:rsidR="00E92FCB" w:rsidRDefault="00E92FCB"/>
    <w:p w14:paraId="3D3B699B" w14:textId="77777777" w:rsidR="00E92FCB" w:rsidRDefault="00E92FCB" w:rsidP="00E92FCB">
      <w:pPr>
        <w:rPr>
          <w:b/>
          <w:color w:val="0070C0"/>
        </w:rPr>
      </w:pPr>
      <w:r w:rsidRPr="000A4893">
        <w:rPr>
          <w:b/>
          <w:color w:val="0070C0"/>
        </w:rPr>
        <w:t>Sumário</w:t>
      </w:r>
    </w:p>
    <w:p w14:paraId="2B4F28F7" w14:textId="77777777" w:rsidR="00E92FCB" w:rsidRDefault="00E92FCB" w:rsidP="00E92FCB">
      <w:pPr>
        <w:jc w:val="center"/>
      </w:pPr>
    </w:p>
    <w:sdt>
      <w:sdtPr>
        <w:rPr>
          <w:rFonts w:asciiTheme="minorHAnsi" w:eastAsiaTheme="minorEastAsia" w:hAnsiTheme="minorHAnsi"/>
          <w:sz w:val="24"/>
          <w:szCs w:val="24"/>
        </w:rPr>
        <w:id w:val="1217087691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b/>
          <w:bCs/>
          <w:sz w:val="22"/>
          <w:szCs w:val="22"/>
        </w:rPr>
      </w:sdtEndPr>
      <w:sdtContent>
        <w:p w14:paraId="16E3546A" w14:textId="77777777" w:rsidR="001A55A5" w:rsidRDefault="005A5C8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\h \z \t "Autopass-01;1;Autopass-02;2;Autopass-03;3" </w:instrText>
          </w:r>
          <w:r>
            <w:fldChar w:fldCharType="separate"/>
          </w:r>
          <w:hyperlink w:anchor="_Toc512422911" w:history="1">
            <w:r w:rsidR="001A55A5" w:rsidRPr="00E54CAC">
              <w:rPr>
                <w:rStyle w:val="Hyperlink"/>
                <w:noProof/>
              </w:rPr>
              <w:t>1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Objetivos deste documento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_Toc512422911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2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2A2A2154" w14:textId="77777777" w:rsidR="001A55A5" w:rsidRDefault="006911AF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12" w:history="1">
            <w:r w:rsidR="001A55A5" w:rsidRPr="00E54CAC">
              <w:rPr>
                <w:rStyle w:val="Hyperlink"/>
                <w:noProof/>
              </w:rPr>
              <w:t>2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Históricos dos documentos e referências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_Toc512422912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2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2D4D5D8C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13" w:history="1">
            <w:r w:rsidR="001A55A5" w:rsidRPr="00E54CAC">
              <w:rPr>
                <w:rStyle w:val="Hyperlink"/>
                <w:noProof/>
              </w:rPr>
              <w:t>2.1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Partes Interessadas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_Toc512422913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2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0C0A8906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14" w:history="1">
            <w:r w:rsidR="001A55A5" w:rsidRPr="00E54CAC">
              <w:rPr>
                <w:rStyle w:val="Hyperlink"/>
                <w:noProof/>
              </w:rPr>
              <w:t>2.2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Referências e Anexos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_Toc512422914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2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0B375166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15" w:history="1">
            <w:r w:rsidR="001A55A5" w:rsidRPr="00E54CAC">
              <w:rPr>
                <w:rStyle w:val="Hyperlink"/>
                <w:noProof/>
              </w:rPr>
              <w:t>2.3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Definições, Acrônimos, e Abreviações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_Toc512422915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3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643A5B98" w14:textId="77777777" w:rsidR="001A55A5" w:rsidRDefault="006911AF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16" w:history="1">
            <w:r w:rsidR="001A55A5" w:rsidRPr="00E54CAC">
              <w:rPr>
                <w:rStyle w:val="Hyperlink"/>
                <w:noProof/>
              </w:rPr>
              <w:t>3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Resumo executivo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_Toc512422916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3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2DD8B022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17" w:history="1">
            <w:r w:rsidR="001A55A5" w:rsidRPr="00E54CAC">
              <w:rPr>
                <w:rStyle w:val="Hyperlink"/>
                <w:noProof/>
              </w:rPr>
              <w:t>3.1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Resumo do Projeto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_Toc512422917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3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6CE9E0FD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18" w:history="1">
            <w:r w:rsidR="001A55A5" w:rsidRPr="00E54CAC">
              <w:rPr>
                <w:rStyle w:val="Hyperlink"/>
                <w:noProof/>
              </w:rPr>
              <w:t>3.2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Impactos no negócio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_Toc512422918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3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6369458A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19" w:history="1">
            <w:r w:rsidR="001A55A5" w:rsidRPr="00E54CAC">
              <w:rPr>
                <w:rStyle w:val="Hyperlink"/>
                <w:noProof/>
              </w:rPr>
              <w:t>3.3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Premissas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_Toc512422919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3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589DB43F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20" w:history="1">
            <w:r w:rsidR="001A55A5" w:rsidRPr="00E54CAC">
              <w:rPr>
                <w:rStyle w:val="Hyperlink"/>
                <w:noProof/>
              </w:rPr>
              <w:t>3.4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Restrições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_Toc512422920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3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3518AB0E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21" w:history="1">
            <w:r w:rsidR="001A55A5" w:rsidRPr="00E54CAC">
              <w:rPr>
                <w:rStyle w:val="Hyperlink"/>
                <w:noProof/>
              </w:rPr>
              <w:t>3.5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Dependências externas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_Toc512422921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4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0E670D95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22" w:history="1">
            <w:r w:rsidR="001A55A5" w:rsidRPr="00E54CAC">
              <w:rPr>
                <w:rStyle w:val="Hyperlink"/>
                <w:noProof/>
              </w:rPr>
              <w:t>3.6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Controle de questões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_Toc512422922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4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2280CA46" w14:textId="77777777" w:rsidR="001A55A5" w:rsidRDefault="006911AF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23" w:history="1">
            <w:r w:rsidR="001A55A5" w:rsidRPr="00E54CAC">
              <w:rPr>
                <w:rStyle w:val="Hyperlink"/>
                <w:noProof/>
              </w:rPr>
              <w:t>4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Fluxo do Processo de Negócio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_Toc512422923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4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41DC9B4C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24" w:history="1">
            <w:r w:rsidR="001A55A5" w:rsidRPr="00E54CAC">
              <w:rPr>
                <w:rStyle w:val="Hyperlink"/>
                <w:noProof/>
              </w:rPr>
              <w:t>4.1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Fluxo Alto Nível (Como é)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_Toc512422924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4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473E9178" w14:textId="77777777" w:rsidR="001A55A5" w:rsidRDefault="006911AF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25" w:history="1">
            <w:r w:rsidR="001A55A5" w:rsidRPr="00E54CAC">
              <w:rPr>
                <w:rStyle w:val="Hyperlink"/>
                <w:noProof/>
              </w:rPr>
              <w:t>4.2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Fluxo Alto Nível (Como será)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_Toc512422925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4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465F80C9" w14:textId="77777777" w:rsidR="001A55A5" w:rsidRDefault="006911AF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26" w:history="1">
            <w:r w:rsidR="001A55A5" w:rsidRPr="00E54CAC">
              <w:rPr>
                <w:rStyle w:val="Hyperlink"/>
                <w:rFonts w:cstheme="minorHAnsi"/>
                <w:noProof/>
              </w:rPr>
              <w:t>5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Requisitos Funcionais de Negócio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_Toc512422926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4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58DC70D7" w14:textId="77777777" w:rsidR="001A55A5" w:rsidRDefault="006911AF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27" w:history="1">
            <w:r w:rsidR="001A55A5" w:rsidRPr="00E54CAC">
              <w:rPr>
                <w:rStyle w:val="Hyperlink"/>
                <w:rFonts w:cstheme="minorHAnsi"/>
                <w:noProof/>
              </w:rPr>
              <w:t>6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Requisitos Não-Funcionais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_Toc512422927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5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1BE1CF6F" w14:textId="77777777" w:rsidR="001A55A5" w:rsidRDefault="006911AF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2928" w:history="1">
            <w:r w:rsidR="001A55A5" w:rsidRPr="00E54CAC">
              <w:rPr>
                <w:rStyle w:val="Hyperlink"/>
                <w:noProof/>
              </w:rPr>
              <w:t>7</w:t>
            </w:r>
            <w:r w:rsidR="001A55A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A55A5" w:rsidRPr="00E54CAC">
              <w:rPr>
                <w:rStyle w:val="Hyperlink"/>
                <w:noProof/>
              </w:rPr>
              <w:t>Aprovações</w:t>
            </w:r>
            <w:r w:rsidR="001A55A5">
              <w:rPr>
                <w:noProof/>
                <w:webHidden/>
              </w:rPr>
              <w:tab/>
            </w:r>
            <w:r w:rsidR="001A55A5">
              <w:rPr>
                <w:noProof/>
                <w:webHidden/>
              </w:rPr>
              <w:fldChar w:fldCharType="begin"/>
            </w:r>
            <w:r w:rsidR="001A55A5">
              <w:rPr>
                <w:noProof/>
                <w:webHidden/>
              </w:rPr>
              <w:instrText xml:space="preserve"> PAGEREF _Toc512422928 \h </w:instrText>
            </w:r>
            <w:r w:rsidR="001A55A5">
              <w:rPr>
                <w:noProof/>
                <w:webHidden/>
              </w:rPr>
            </w:r>
            <w:r w:rsidR="001A55A5">
              <w:rPr>
                <w:noProof/>
                <w:webHidden/>
              </w:rPr>
              <w:fldChar w:fldCharType="separate"/>
            </w:r>
            <w:r w:rsidR="001A55A5">
              <w:rPr>
                <w:noProof/>
                <w:webHidden/>
              </w:rPr>
              <w:t>5</w:t>
            </w:r>
            <w:r w:rsidR="001A55A5">
              <w:rPr>
                <w:noProof/>
                <w:webHidden/>
              </w:rPr>
              <w:fldChar w:fldCharType="end"/>
            </w:r>
          </w:hyperlink>
        </w:p>
        <w:p w14:paraId="40DF9B4F" w14:textId="77777777" w:rsidR="008C5F52" w:rsidRDefault="005A5C81" w:rsidP="005A5C81">
          <w:pPr>
            <w:pStyle w:val="Sumrio1"/>
            <w:tabs>
              <w:tab w:val="left" w:pos="440"/>
              <w:tab w:val="right" w:leader="dot" w:pos="9628"/>
            </w:tabs>
            <w:rPr>
              <w:b/>
              <w:bCs/>
            </w:rPr>
          </w:pPr>
          <w:r>
            <w:fldChar w:fldCharType="end"/>
          </w:r>
        </w:p>
      </w:sdtContent>
    </w:sdt>
    <w:p w14:paraId="5D55F233" w14:textId="77777777" w:rsidR="00E92FCB" w:rsidRDefault="00E92FCB" w:rsidP="00E92FCB"/>
    <w:p w14:paraId="453979D3" w14:textId="77777777" w:rsidR="00C6217F" w:rsidRDefault="00C6217F" w:rsidP="00C6217F"/>
    <w:p w14:paraId="490371B0" w14:textId="77777777" w:rsidR="00E92FCB" w:rsidRDefault="00E92FC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509562333"/>
    </w:p>
    <w:p w14:paraId="242D4534" w14:textId="77777777" w:rsidR="003E219E" w:rsidRPr="008843C9" w:rsidRDefault="003E219E" w:rsidP="003E219E">
      <w:pPr>
        <w:pStyle w:val="Autopass-01"/>
      </w:pPr>
      <w:bookmarkStart w:id="3" w:name="_Toc510525963"/>
      <w:bookmarkStart w:id="4" w:name="_Toc512422911"/>
      <w:bookmarkStart w:id="5" w:name="_Toc509567608"/>
      <w:bookmarkEnd w:id="2"/>
      <w:r w:rsidRPr="00C6217F">
        <w:t>Objetivos</w:t>
      </w:r>
      <w:r w:rsidRPr="008843C9">
        <w:t xml:space="preserve"> deste documento</w:t>
      </w:r>
      <w:bookmarkEnd w:id="3"/>
      <w:bookmarkEnd w:id="4"/>
    </w:p>
    <w:p w14:paraId="77C4B4AD" w14:textId="77777777" w:rsidR="003E219E" w:rsidRPr="009E5C12" w:rsidRDefault="003E219E" w:rsidP="00A36E61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50545A6A" w14:textId="77777777" w:rsidR="003E219E" w:rsidRDefault="00C14838" w:rsidP="00C14838">
      <w:pPr>
        <w:ind w:left="426"/>
        <w:jc w:val="both"/>
      </w:pPr>
      <w:r w:rsidRPr="00C14838">
        <w:t>Descrever detalhadamente os requisitos de negócio para o projeto,</w:t>
      </w:r>
      <w:r w:rsidR="0024396F">
        <w:t xml:space="preserve"> funcionais e não funcionais,</w:t>
      </w:r>
      <w:r w:rsidRPr="00C14838">
        <w:t xml:space="preserve"> ou seja,</w:t>
      </w:r>
      <w:r>
        <w:t xml:space="preserve"> </w:t>
      </w:r>
      <w:r w:rsidRPr="00C14838">
        <w:t>são todos os itens pertencentes ao escopo que deverão ser atendidos pelo projeto em complemento a declaração de escopo. Vale ressaltar que requisitos muito superficiais ou excessivamente abrangentes podem levar à más interpretações durante as estimativas ou na construção, levando à desvios no projeto em temos de escopo, tempo, custo e qualidade. Quanto mais detalhado, mais garantido será a entrega do projeto. Tudo aquilo que não for declarado nessa sessão é considerado fora do escopo e somente poderão ser alterados por uma mudança formal e controlada pelo plano de gestão de mudanças.</w:t>
      </w:r>
    </w:p>
    <w:p w14:paraId="4F1D813A" w14:textId="77777777" w:rsidR="0024396F" w:rsidRDefault="0024396F" w:rsidP="00C14838">
      <w:pPr>
        <w:ind w:left="426"/>
        <w:jc w:val="both"/>
      </w:pPr>
    </w:p>
    <w:p w14:paraId="39F37D6A" w14:textId="77777777" w:rsidR="003264DB" w:rsidRDefault="003264DB" w:rsidP="003264DB">
      <w:pPr>
        <w:ind w:left="426"/>
        <w:jc w:val="both"/>
      </w:pPr>
      <w:r>
        <w:t>R</w:t>
      </w:r>
      <w:r w:rsidR="0024396F" w:rsidRPr="003264DB">
        <w:t>equisito</w:t>
      </w:r>
      <w:r>
        <w:t>s</w:t>
      </w:r>
      <w:r w:rsidR="0024396F" w:rsidRPr="003264DB">
        <w:t xml:space="preserve"> funciona</w:t>
      </w:r>
      <w:r>
        <w:t>is</w:t>
      </w:r>
      <w:r w:rsidR="0024396F" w:rsidRPr="003264DB">
        <w:t xml:space="preserve"> define</w:t>
      </w:r>
      <w:r>
        <w:t>m</w:t>
      </w:r>
      <w:r w:rsidR="0024396F" w:rsidRPr="003264DB">
        <w:t xml:space="preserve"> uma função de um sistema</w:t>
      </w:r>
      <w:r>
        <w:t>, deve</w:t>
      </w:r>
      <w:r w:rsidR="0024396F" w:rsidRPr="003264DB">
        <w:t xml:space="preserve"> representa</w:t>
      </w:r>
      <w:r>
        <w:t>r</w:t>
      </w:r>
      <w:r w:rsidR="0024396F" w:rsidRPr="003264DB">
        <w:t xml:space="preserve"> o quê o </w:t>
      </w:r>
      <w:r>
        <w:t>sistema</w:t>
      </w:r>
      <w:r w:rsidR="0024396F" w:rsidRPr="003264DB">
        <w:t xml:space="preserve"> </w:t>
      </w:r>
      <w:r>
        <w:t>deve fazer</w:t>
      </w:r>
      <w:r w:rsidR="0024396F" w:rsidRPr="003264DB">
        <w:t>, em termos de tarefas e serviços</w:t>
      </w:r>
      <w:r>
        <w:t>.</w:t>
      </w:r>
      <w:r w:rsidR="0024396F" w:rsidRPr="003264DB">
        <w:t xml:space="preserve"> Uma função é </w:t>
      </w:r>
      <w:r>
        <w:t>u</w:t>
      </w:r>
      <w:r w:rsidR="0024396F" w:rsidRPr="003264DB">
        <w:t xml:space="preserve">m conjunto de entradas, seu comportamento e as saídas. Os </w:t>
      </w:r>
      <w:hyperlink r:id="rId8" w:tooltip="Análise de requerimento de software" w:history="1">
        <w:r w:rsidR="0024396F" w:rsidRPr="003264DB">
          <w:t>requisitos</w:t>
        </w:r>
      </w:hyperlink>
      <w:r w:rsidR="0024396F" w:rsidRPr="003264DB">
        <w:t xml:space="preserve"> funcionais podem ser cálculos, detalhes técnicos, manipulação de dados e de processamento e outras funcionalidades específicas que definem o que um sistema, idealmente, será capaz de realizar. Requisitos comportamentais, que descrevem todos os casos em que o sistema utiliza os requisitos funcionais</w:t>
      </w:r>
      <w:r>
        <w:t xml:space="preserve"> e são descritos n</w:t>
      </w:r>
      <w:r w:rsidR="0024396F" w:rsidRPr="003264DB">
        <w:t xml:space="preserve">os </w:t>
      </w:r>
      <w:hyperlink r:id="rId9" w:tooltip="Casos de Uso" w:history="1">
        <w:r w:rsidR="0024396F" w:rsidRPr="003264DB">
          <w:t>casos de uso</w:t>
        </w:r>
      </w:hyperlink>
      <w:r w:rsidR="0024396F" w:rsidRPr="003264DB">
        <w:t xml:space="preserve">. </w:t>
      </w:r>
    </w:p>
    <w:p w14:paraId="4D1F2233" w14:textId="77777777" w:rsidR="003264DB" w:rsidRDefault="003264DB" w:rsidP="003264DB">
      <w:pPr>
        <w:ind w:left="426"/>
        <w:jc w:val="both"/>
      </w:pPr>
    </w:p>
    <w:p w14:paraId="3E6FDE70" w14:textId="77777777" w:rsidR="009B1FDD" w:rsidRDefault="001550F1" w:rsidP="009B1FDD">
      <w:pPr>
        <w:ind w:left="426"/>
        <w:jc w:val="both"/>
      </w:pPr>
      <w:r>
        <w:t>R</w:t>
      </w:r>
      <w:r w:rsidR="003264DB">
        <w:t>equisitos não-funcionais são também conhecidos como requisitos de qualidade</w:t>
      </w:r>
      <w:r w:rsidR="008A6CEC">
        <w:t xml:space="preserve">, ou seja, </w:t>
      </w:r>
      <w:r w:rsidR="008A6CEC" w:rsidRPr="003264DB">
        <w:t>impõem restrições sobre o projeto ou execução</w:t>
      </w:r>
      <w:r w:rsidR="008A6CEC">
        <w:t xml:space="preserve">, </w:t>
      </w:r>
      <w:r w:rsidR="008A6CEC" w:rsidRPr="003264DB">
        <w:t>tais como requisitos de desempenho, segurança ou confiabilidade</w:t>
      </w:r>
      <w:r w:rsidR="008A6CEC">
        <w:t xml:space="preserve"> e devem suportar os requisitos funcionais.</w:t>
      </w:r>
    </w:p>
    <w:p w14:paraId="64B53558" w14:textId="77777777" w:rsidR="009B1FDD" w:rsidRDefault="009B1FDD" w:rsidP="009B1FDD">
      <w:pPr>
        <w:ind w:left="426"/>
        <w:jc w:val="both"/>
      </w:pPr>
    </w:p>
    <w:p w14:paraId="16CC55D3" w14:textId="77777777" w:rsidR="0024396F" w:rsidRDefault="001550F1" w:rsidP="009B1FDD">
      <w:pPr>
        <w:ind w:left="426"/>
        <w:jc w:val="both"/>
      </w:pPr>
      <w:r>
        <w:t>Vale ressaltar que, o</w:t>
      </w:r>
      <w:r w:rsidR="0024396F" w:rsidRPr="003264DB">
        <w:t xml:space="preserve"> plano para a implementação dos requisitos funcionais é detalhado n</w:t>
      </w:r>
      <w:r w:rsidR="00A337C2">
        <w:t>a especificação funcional</w:t>
      </w:r>
      <w:r w:rsidR="0051081F">
        <w:t xml:space="preserve"> e a elaboração de casos de uso (i</w:t>
      </w:r>
      <w:r w:rsidR="0051081F" w:rsidRPr="003264DB">
        <w:t>lustra</w:t>
      </w:r>
      <w:r w:rsidR="0051081F">
        <w:t>r</w:t>
      </w:r>
      <w:r w:rsidR="0051081F" w:rsidRPr="003264DB">
        <w:t xml:space="preserve"> cenários de comportamento através de um ou mais requisitos funcionais</w:t>
      </w:r>
      <w:r w:rsidR="0051081F">
        <w:t>)</w:t>
      </w:r>
      <w:r w:rsidR="0024396F" w:rsidRPr="003264DB">
        <w:t>. Já o plano para a implementação de requisitos não</w:t>
      </w:r>
      <w:r w:rsidR="00A337C2">
        <w:t>-</w:t>
      </w:r>
      <w:r w:rsidR="0024396F" w:rsidRPr="003264DB">
        <w:t>funcionais é detalhado na arquitetura</w:t>
      </w:r>
      <w:r w:rsidR="00A337C2">
        <w:t xml:space="preserve"> técnica</w:t>
      </w:r>
      <w:r w:rsidR="0024396F" w:rsidRPr="003264DB">
        <w:t xml:space="preserve"> do sistema</w:t>
      </w:r>
      <w:r w:rsidR="00A337C2">
        <w:t xml:space="preserve"> na especificação técnica</w:t>
      </w:r>
      <w:r w:rsidR="0024396F" w:rsidRPr="003264DB">
        <w:t>.</w:t>
      </w:r>
    </w:p>
    <w:p w14:paraId="380545DC" w14:textId="77777777" w:rsidR="00C14838" w:rsidRDefault="00C14838" w:rsidP="00C14838">
      <w:pPr>
        <w:ind w:left="426"/>
        <w:jc w:val="both"/>
      </w:pPr>
    </w:p>
    <w:p w14:paraId="3D55EA54" w14:textId="77777777" w:rsidR="00C14838" w:rsidRDefault="00C14838" w:rsidP="003264DB">
      <w:pPr>
        <w:ind w:left="426"/>
        <w:jc w:val="both"/>
      </w:pPr>
    </w:p>
    <w:p w14:paraId="240B7774" w14:textId="77777777" w:rsidR="00D11D75" w:rsidRPr="00C968A3" w:rsidRDefault="00D11D75" w:rsidP="00C14838">
      <w:pPr>
        <w:pStyle w:val="Autopass-01"/>
      </w:pPr>
      <w:bookmarkStart w:id="6" w:name="_Toc512422912"/>
      <w:r w:rsidRPr="00844A17">
        <w:t>Históricos dos documentos e referências</w:t>
      </w:r>
      <w:bookmarkEnd w:id="5"/>
      <w:bookmarkEnd w:id="6"/>
    </w:p>
    <w:p w14:paraId="66F255EF" w14:textId="77777777" w:rsidR="00D11D75" w:rsidRPr="00844A17" w:rsidRDefault="00844A17" w:rsidP="00844A17">
      <w:pPr>
        <w:pStyle w:val="Autopass-02"/>
      </w:pPr>
      <w:bookmarkStart w:id="7" w:name="_Toc512422913"/>
      <w:r>
        <w:t>Partes Interessadas</w:t>
      </w:r>
      <w:bookmarkEnd w:id="7"/>
    </w:p>
    <w:tbl>
      <w:tblPr>
        <w:tblW w:w="9034" w:type="dxa"/>
        <w:tblInd w:w="597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4501"/>
        <w:gridCol w:w="2694"/>
        <w:gridCol w:w="1839"/>
      </w:tblGrid>
      <w:tr w:rsidR="00D11D75" w:rsidRPr="00C968A3" w14:paraId="33F36CE4" w14:textId="77777777" w:rsidTr="00B701EA">
        <w:trPr>
          <w:trHeight w:val="366"/>
          <w:tblHeader/>
        </w:trPr>
        <w:tc>
          <w:tcPr>
            <w:tcW w:w="4501" w:type="dxa"/>
            <w:shd w:val="clear" w:color="auto" w:fill="DBE5F1" w:themeFill="accent1" w:themeFillTint="33"/>
          </w:tcPr>
          <w:p w14:paraId="79D7A5E3" w14:textId="77777777" w:rsidR="00D11D75" w:rsidRPr="00C968A3" w:rsidRDefault="00D11D75" w:rsidP="00844A17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>Nome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6103DD2A" w14:textId="77777777" w:rsidR="00D11D75" w:rsidRPr="00C968A3" w:rsidRDefault="00D11D75" w:rsidP="00844A17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Papel </w:t>
            </w:r>
          </w:p>
        </w:tc>
        <w:tc>
          <w:tcPr>
            <w:tcW w:w="1839" w:type="dxa"/>
            <w:shd w:val="clear" w:color="auto" w:fill="DBE5F1" w:themeFill="accent1" w:themeFillTint="33"/>
          </w:tcPr>
          <w:p w14:paraId="6C487D15" w14:textId="77777777" w:rsidR="00D11D75" w:rsidRPr="00C968A3" w:rsidRDefault="00844A17" w:rsidP="009A0C4F">
            <w:pPr>
              <w:pStyle w:val="TableHead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 </w:t>
            </w:r>
            <w:r w:rsidR="00FC4701">
              <w:rPr>
                <w:rFonts w:asciiTheme="minorHAnsi" w:hAnsiTheme="minorHAnsi" w:cstheme="minorHAnsi"/>
                <w:bCs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cordo?</w:t>
            </w:r>
            <w:r w:rsidR="003C266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[ ]</w:t>
            </w:r>
          </w:p>
        </w:tc>
      </w:tr>
      <w:tr w:rsidR="00D11D75" w:rsidRPr="00C968A3" w14:paraId="11BF23D9" w14:textId="77777777" w:rsidTr="00B701EA">
        <w:trPr>
          <w:trHeight w:val="20"/>
        </w:trPr>
        <w:tc>
          <w:tcPr>
            <w:tcW w:w="4501" w:type="dxa"/>
          </w:tcPr>
          <w:p w14:paraId="1CA52DCA" w14:textId="77777777" w:rsidR="00D11D75" w:rsidRPr="00C968A3" w:rsidRDefault="00D11D75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694" w:type="dxa"/>
          </w:tcPr>
          <w:p w14:paraId="07DA5263" w14:textId="77777777" w:rsidR="00D11D75" w:rsidRPr="00C968A3" w:rsidRDefault="00D11D75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</w:tcPr>
          <w:p w14:paraId="5D9755B0" w14:textId="77777777" w:rsidR="00D11D75" w:rsidRPr="00C968A3" w:rsidRDefault="00D11D75" w:rsidP="009A0C4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1D75" w:rsidRPr="00C968A3" w14:paraId="078AC78E" w14:textId="77777777" w:rsidTr="00B701EA">
        <w:trPr>
          <w:trHeight w:val="20"/>
        </w:trPr>
        <w:tc>
          <w:tcPr>
            <w:tcW w:w="4501" w:type="dxa"/>
          </w:tcPr>
          <w:p w14:paraId="6CCEE650" w14:textId="77777777" w:rsidR="00D11D75" w:rsidRPr="00C968A3" w:rsidRDefault="00D11D75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694" w:type="dxa"/>
          </w:tcPr>
          <w:p w14:paraId="58668AE4" w14:textId="77777777" w:rsidR="00D11D75" w:rsidRPr="00C968A3" w:rsidRDefault="00D11D75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</w:tcPr>
          <w:p w14:paraId="70EB222B" w14:textId="77777777" w:rsidR="00D11D75" w:rsidRPr="00C968A3" w:rsidRDefault="00D11D75" w:rsidP="009A0C4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1D75" w:rsidRPr="00C968A3" w14:paraId="59550713" w14:textId="77777777" w:rsidTr="00B701EA">
        <w:trPr>
          <w:trHeight w:val="20"/>
        </w:trPr>
        <w:tc>
          <w:tcPr>
            <w:tcW w:w="4501" w:type="dxa"/>
          </w:tcPr>
          <w:p w14:paraId="721656D8" w14:textId="77777777" w:rsidR="00D11D75" w:rsidRPr="00C968A3" w:rsidRDefault="00D11D75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694" w:type="dxa"/>
          </w:tcPr>
          <w:p w14:paraId="5E0E8884" w14:textId="77777777" w:rsidR="00D11D75" w:rsidRPr="00C968A3" w:rsidRDefault="00D11D75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</w:tcPr>
          <w:p w14:paraId="6E980718" w14:textId="77777777" w:rsidR="00D11D75" w:rsidRPr="00C968A3" w:rsidRDefault="00D11D75" w:rsidP="009A0C4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11D75" w:rsidRPr="00C968A3" w14:paraId="727F51B6" w14:textId="77777777" w:rsidTr="00B701EA">
        <w:trPr>
          <w:trHeight w:val="20"/>
        </w:trPr>
        <w:tc>
          <w:tcPr>
            <w:tcW w:w="4501" w:type="dxa"/>
          </w:tcPr>
          <w:p w14:paraId="2DFD3859" w14:textId="77777777" w:rsidR="00D11D75" w:rsidRPr="00C968A3" w:rsidRDefault="00D11D75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694" w:type="dxa"/>
          </w:tcPr>
          <w:p w14:paraId="66677D01" w14:textId="77777777" w:rsidR="00D11D75" w:rsidRPr="00C968A3" w:rsidRDefault="00D11D75" w:rsidP="00844A1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39" w:type="dxa"/>
          </w:tcPr>
          <w:p w14:paraId="2B3384ED" w14:textId="77777777" w:rsidR="00D11D75" w:rsidRPr="00C968A3" w:rsidRDefault="00D11D75" w:rsidP="009A0C4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96E9640" w14:textId="77777777" w:rsidR="00D11D75" w:rsidRPr="003C2663" w:rsidRDefault="003C2663" w:rsidP="00B701EA">
      <w:pPr>
        <w:ind w:left="567" w:right="140"/>
        <w:jc w:val="both"/>
        <w:rPr>
          <w:rFonts w:asciiTheme="minorHAnsi" w:hAnsiTheme="minorHAnsi" w:cstheme="minorHAnsi"/>
          <w:i/>
          <w:sz w:val="16"/>
          <w:szCs w:val="16"/>
        </w:rPr>
      </w:pPr>
      <w:bookmarkStart w:id="8" w:name="_Toc519065011"/>
      <w:proofErr w:type="gramStart"/>
      <w:r w:rsidRPr="003C2663">
        <w:rPr>
          <w:rFonts w:asciiTheme="minorHAnsi" w:hAnsiTheme="minorHAnsi" w:cstheme="minorHAnsi"/>
          <w:i/>
          <w:sz w:val="16"/>
          <w:szCs w:val="16"/>
        </w:rPr>
        <w:t>[ ]</w:t>
      </w:r>
      <w:proofErr w:type="gramEnd"/>
      <w:r w:rsidRPr="003C2663">
        <w:rPr>
          <w:rFonts w:asciiTheme="minorHAnsi" w:hAnsiTheme="minorHAnsi" w:cstheme="minorHAnsi"/>
          <w:i/>
          <w:sz w:val="16"/>
          <w:szCs w:val="16"/>
        </w:rPr>
        <w:t xml:space="preserve"> </w:t>
      </w:r>
      <w:r w:rsidR="00844A17" w:rsidRPr="003C2663">
        <w:rPr>
          <w:rFonts w:asciiTheme="minorHAnsi" w:hAnsiTheme="minorHAnsi" w:cstheme="minorHAnsi"/>
          <w:i/>
          <w:sz w:val="16"/>
          <w:szCs w:val="16"/>
        </w:rPr>
        <w:t xml:space="preserve">De </w:t>
      </w:r>
      <w:r w:rsidR="00FC4701" w:rsidRPr="003C2663">
        <w:rPr>
          <w:rFonts w:asciiTheme="minorHAnsi" w:hAnsiTheme="minorHAnsi" w:cstheme="minorHAnsi"/>
          <w:i/>
          <w:sz w:val="16"/>
          <w:szCs w:val="16"/>
        </w:rPr>
        <w:t>a</w:t>
      </w:r>
      <w:r w:rsidR="00844A17" w:rsidRPr="003C2663">
        <w:rPr>
          <w:rFonts w:asciiTheme="minorHAnsi" w:hAnsiTheme="minorHAnsi" w:cstheme="minorHAnsi"/>
          <w:i/>
          <w:sz w:val="16"/>
          <w:szCs w:val="16"/>
        </w:rPr>
        <w:t>cordo</w:t>
      </w:r>
      <w:r w:rsidRPr="003C2663">
        <w:rPr>
          <w:rFonts w:asciiTheme="minorHAnsi" w:hAnsiTheme="minorHAnsi" w:cstheme="minorHAnsi"/>
          <w:i/>
          <w:sz w:val="16"/>
          <w:szCs w:val="16"/>
        </w:rPr>
        <w:t>?</w:t>
      </w:r>
      <w:r w:rsidR="00844A17" w:rsidRPr="003C2663">
        <w:rPr>
          <w:rFonts w:asciiTheme="minorHAnsi" w:hAnsiTheme="minorHAnsi" w:cstheme="minorHAnsi"/>
          <w:i/>
          <w:sz w:val="16"/>
          <w:szCs w:val="16"/>
        </w:rPr>
        <w:t>:</w:t>
      </w:r>
      <w:r w:rsidR="00D11D75" w:rsidRPr="003C2663">
        <w:rPr>
          <w:rFonts w:asciiTheme="minorHAnsi" w:hAnsiTheme="minorHAnsi" w:cstheme="minorHAnsi"/>
          <w:i/>
          <w:sz w:val="16"/>
          <w:szCs w:val="16"/>
        </w:rPr>
        <w:t xml:space="preserve"> indica que os interessados concordam que os requisitos do documento estão claros</w:t>
      </w:r>
      <w:r w:rsidR="00FC4701" w:rsidRPr="003C2663">
        <w:rPr>
          <w:rFonts w:asciiTheme="minorHAnsi" w:hAnsiTheme="minorHAnsi" w:cstheme="minorHAnsi"/>
          <w:i/>
          <w:sz w:val="16"/>
          <w:szCs w:val="16"/>
        </w:rPr>
        <w:t>,</w:t>
      </w:r>
      <w:r w:rsidR="00D11D75" w:rsidRPr="003C2663">
        <w:rPr>
          <w:rFonts w:asciiTheme="minorHAnsi" w:hAnsiTheme="minorHAnsi" w:cstheme="minorHAnsi"/>
          <w:i/>
          <w:sz w:val="16"/>
          <w:szCs w:val="16"/>
        </w:rPr>
        <w:t xml:space="preserve"> completos e refletem as necessidades d</w:t>
      </w:r>
      <w:r w:rsidR="00FC4701" w:rsidRPr="003C2663">
        <w:rPr>
          <w:rFonts w:asciiTheme="minorHAnsi" w:hAnsiTheme="minorHAnsi" w:cstheme="minorHAnsi"/>
          <w:i/>
          <w:sz w:val="16"/>
          <w:szCs w:val="16"/>
        </w:rPr>
        <w:t>o</w:t>
      </w:r>
      <w:r w:rsidR="00D11D75" w:rsidRPr="003C2663">
        <w:rPr>
          <w:rFonts w:asciiTheme="minorHAnsi" w:hAnsiTheme="minorHAnsi" w:cstheme="minorHAnsi"/>
          <w:i/>
          <w:sz w:val="16"/>
          <w:szCs w:val="16"/>
        </w:rPr>
        <w:t xml:space="preserve"> negócio. Também indica uma linha de base para os requisitos</w:t>
      </w:r>
      <w:r w:rsidR="00810821" w:rsidRPr="003C2663">
        <w:rPr>
          <w:rFonts w:asciiTheme="minorHAnsi" w:hAnsiTheme="minorHAnsi" w:cstheme="minorHAnsi"/>
          <w:i/>
          <w:sz w:val="16"/>
          <w:szCs w:val="16"/>
        </w:rPr>
        <w:t>, que poderão ser</w:t>
      </w:r>
      <w:r w:rsidR="00D11D75" w:rsidRPr="003C2663">
        <w:rPr>
          <w:rFonts w:asciiTheme="minorHAnsi" w:hAnsiTheme="minorHAnsi" w:cstheme="minorHAnsi"/>
          <w:i/>
          <w:sz w:val="16"/>
          <w:szCs w:val="16"/>
        </w:rPr>
        <w:t xml:space="preserve"> alterados apenas por uma mudança formal e controlada pelo p</w:t>
      </w:r>
      <w:r w:rsidR="00AC5387">
        <w:rPr>
          <w:rFonts w:asciiTheme="minorHAnsi" w:hAnsiTheme="minorHAnsi" w:cstheme="minorHAnsi"/>
          <w:i/>
          <w:sz w:val="16"/>
          <w:szCs w:val="16"/>
        </w:rPr>
        <w:t>lano</w:t>
      </w:r>
      <w:r w:rsidR="00D11D75" w:rsidRPr="003C2663">
        <w:rPr>
          <w:rFonts w:asciiTheme="minorHAnsi" w:hAnsiTheme="minorHAnsi" w:cstheme="minorHAnsi"/>
          <w:i/>
          <w:sz w:val="16"/>
          <w:szCs w:val="16"/>
        </w:rPr>
        <w:t xml:space="preserve"> de </w:t>
      </w:r>
      <w:r w:rsidR="00810821" w:rsidRPr="003C2663">
        <w:rPr>
          <w:rFonts w:asciiTheme="minorHAnsi" w:hAnsiTheme="minorHAnsi" w:cstheme="minorHAnsi"/>
          <w:i/>
          <w:sz w:val="16"/>
          <w:szCs w:val="16"/>
        </w:rPr>
        <w:t xml:space="preserve">gestão de </w:t>
      </w:r>
      <w:r w:rsidR="00D11D75" w:rsidRPr="003C2663">
        <w:rPr>
          <w:rFonts w:asciiTheme="minorHAnsi" w:hAnsiTheme="minorHAnsi" w:cstheme="minorHAnsi"/>
          <w:i/>
          <w:sz w:val="16"/>
          <w:szCs w:val="16"/>
        </w:rPr>
        <w:t>mudança</w:t>
      </w:r>
      <w:r w:rsidR="00810821" w:rsidRPr="003C2663">
        <w:rPr>
          <w:rFonts w:asciiTheme="minorHAnsi" w:hAnsiTheme="minorHAnsi" w:cstheme="minorHAnsi"/>
          <w:i/>
          <w:sz w:val="16"/>
          <w:szCs w:val="16"/>
        </w:rPr>
        <w:t>s</w:t>
      </w:r>
      <w:r w:rsidR="00D11D75" w:rsidRPr="003C2663">
        <w:rPr>
          <w:rFonts w:asciiTheme="minorHAnsi" w:hAnsiTheme="minorHAnsi" w:cstheme="minorHAnsi"/>
          <w:i/>
          <w:sz w:val="16"/>
          <w:szCs w:val="16"/>
        </w:rPr>
        <w:t xml:space="preserve">. </w:t>
      </w:r>
    </w:p>
    <w:p w14:paraId="4286D4B7" w14:textId="77777777" w:rsidR="00D11D75" w:rsidRPr="00C968A3" w:rsidRDefault="00D11D75" w:rsidP="00D11D75">
      <w:pPr>
        <w:rPr>
          <w:rFonts w:asciiTheme="minorHAnsi" w:hAnsiTheme="minorHAnsi" w:cstheme="minorHAnsi"/>
        </w:rPr>
      </w:pPr>
    </w:p>
    <w:p w14:paraId="499B448D" w14:textId="77777777" w:rsidR="00D11D75" w:rsidRPr="00C968A3" w:rsidRDefault="00D11D75" w:rsidP="00D11D75">
      <w:pPr>
        <w:pStyle w:val="Ttulo2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bookmarkStart w:id="9" w:name="_Toc230344545"/>
      <w:bookmarkStart w:id="10" w:name="_Toc317682753"/>
    </w:p>
    <w:p w14:paraId="64A1A76B" w14:textId="77777777" w:rsidR="00D11D75" w:rsidRPr="00844A17" w:rsidRDefault="00D11D75" w:rsidP="00844A17">
      <w:pPr>
        <w:pStyle w:val="Autopass-02"/>
      </w:pPr>
      <w:bookmarkStart w:id="11" w:name="_Toc481740984"/>
      <w:bookmarkStart w:id="12" w:name="_Toc509567611"/>
      <w:bookmarkStart w:id="13" w:name="_Toc512422914"/>
      <w:bookmarkEnd w:id="9"/>
      <w:bookmarkEnd w:id="10"/>
      <w:r w:rsidRPr="00844A17">
        <w:t>Referências e Anexos</w:t>
      </w:r>
      <w:bookmarkEnd w:id="11"/>
      <w:bookmarkEnd w:id="12"/>
      <w:bookmarkEnd w:id="13"/>
    </w:p>
    <w:tbl>
      <w:tblPr>
        <w:tblW w:w="9072" w:type="dxa"/>
        <w:tblInd w:w="559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2977"/>
        <w:gridCol w:w="6095"/>
      </w:tblGrid>
      <w:tr w:rsidR="00D11D75" w:rsidRPr="0093422C" w14:paraId="57E2323B" w14:textId="77777777" w:rsidTr="00B701EA">
        <w:trPr>
          <w:trHeight w:val="247"/>
        </w:trPr>
        <w:tc>
          <w:tcPr>
            <w:tcW w:w="2977" w:type="dxa"/>
            <w:shd w:val="clear" w:color="auto" w:fill="DBE5F1" w:themeFill="accent1" w:themeFillTint="33"/>
          </w:tcPr>
          <w:p w14:paraId="28A097AD" w14:textId="77777777" w:rsidR="00D11D75" w:rsidRPr="0093422C" w:rsidRDefault="00D11D75" w:rsidP="0093422C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>Documento</w:t>
            </w:r>
          </w:p>
        </w:tc>
        <w:tc>
          <w:tcPr>
            <w:tcW w:w="6095" w:type="dxa"/>
            <w:shd w:val="clear" w:color="auto" w:fill="DBE5F1" w:themeFill="accent1" w:themeFillTint="33"/>
          </w:tcPr>
          <w:p w14:paraId="33E79F97" w14:textId="77777777" w:rsidR="00D11D75" w:rsidRPr="0093422C" w:rsidRDefault="00D11D75" w:rsidP="0093422C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>Localização/URL</w:t>
            </w:r>
          </w:p>
        </w:tc>
      </w:tr>
      <w:tr w:rsidR="00D11D75" w:rsidRPr="00C968A3" w14:paraId="06E5910F" w14:textId="77777777" w:rsidTr="00B701EA">
        <w:trPr>
          <w:trHeight w:val="247"/>
        </w:trPr>
        <w:tc>
          <w:tcPr>
            <w:tcW w:w="2977" w:type="dxa"/>
          </w:tcPr>
          <w:p w14:paraId="1BADDB20" w14:textId="77777777" w:rsidR="00D11D75" w:rsidRPr="00C968A3" w:rsidRDefault="00D11D75" w:rsidP="009A0C4F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77BC1E5B" w14:textId="77777777" w:rsidR="00D11D75" w:rsidRPr="00C968A3" w:rsidRDefault="00D11D75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D11D75" w:rsidRPr="00C968A3" w14:paraId="576540E3" w14:textId="77777777" w:rsidTr="00B701EA">
        <w:trPr>
          <w:trHeight w:val="247"/>
        </w:trPr>
        <w:tc>
          <w:tcPr>
            <w:tcW w:w="2977" w:type="dxa"/>
          </w:tcPr>
          <w:p w14:paraId="2FFA93A3" w14:textId="77777777" w:rsidR="00D11D75" w:rsidRPr="00C968A3" w:rsidRDefault="00D11D75" w:rsidP="009A0C4F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3AFEADFB" w14:textId="77777777" w:rsidR="00D11D75" w:rsidRPr="00C968A3" w:rsidRDefault="00D11D75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D11D75" w:rsidRPr="00C968A3" w14:paraId="546732C2" w14:textId="77777777" w:rsidTr="00B701EA">
        <w:trPr>
          <w:trHeight w:val="247"/>
        </w:trPr>
        <w:tc>
          <w:tcPr>
            <w:tcW w:w="2977" w:type="dxa"/>
          </w:tcPr>
          <w:p w14:paraId="627721F9" w14:textId="77777777" w:rsidR="00D11D75" w:rsidRPr="00C968A3" w:rsidRDefault="00D11D75" w:rsidP="009A0C4F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0F5F41AD" w14:textId="77777777" w:rsidR="00D11D75" w:rsidRPr="00C968A3" w:rsidRDefault="00D11D75" w:rsidP="009A0C4F">
            <w:pPr>
              <w:rPr>
                <w:rFonts w:asciiTheme="minorHAnsi" w:hAnsiTheme="minorHAnsi" w:cstheme="minorHAnsi"/>
              </w:rPr>
            </w:pPr>
            <w:bookmarkStart w:id="14" w:name="_MON_1467729389"/>
            <w:bookmarkEnd w:id="14"/>
          </w:p>
        </w:tc>
      </w:tr>
      <w:tr w:rsidR="00D11D75" w:rsidRPr="00C968A3" w14:paraId="427B19A2" w14:textId="77777777" w:rsidTr="00B701EA">
        <w:trPr>
          <w:trHeight w:val="247"/>
        </w:trPr>
        <w:tc>
          <w:tcPr>
            <w:tcW w:w="2977" w:type="dxa"/>
          </w:tcPr>
          <w:p w14:paraId="16131D10" w14:textId="77777777" w:rsidR="00D11D75" w:rsidRPr="00C968A3" w:rsidRDefault="00D11D75" w:rsidP="009A0C4F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764EA775" w14:textId="77777777" w:rsidR="00D11D75" w:rsidRPr="00C968A3" w:rsidRDefault="00D11D75" w:rsidP="009A0C4F">
            <w:pPr>
              <w:rPr>
                <w:rFonts w:asciiTheme="minorHAnsi" w:hAnsiTheme="minorHAnsi" w:cstheme="minorHAnsi"/>
              </w:rPr>
            </w:pPr>
            <w:bookmarkStart w:id="15" w:name="_MON_1467726526"/>
            <w:bookmarkEnd w:id="15"/>
          </w:p>
        </w:tc>
      </w:tr>
      <w:tr w:rsidR="00D11D75" w:rsidRPr="00C968A3" w14:paraId="6FB30976" w14:textId="77777777" w:rsidTr="00B701EA">
        <w:trPr>
          <w:trHeight w:val="247"/>
        </w:trPr>
        <w:tc>
          <w:tcPr>
            <w:tcW w:w="2977" w:type="dxa"/>
          </w:tcPr>
          <w:p w14:paraId="07932583" w14:textId="77777777" w:rsidR="00D11D75" w:rsidRPr="00C968A3" w:rsidRDefault="00D11D75" w:rsidP="009A0C4F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3312B4E8" w14:textId="77777777" w:rsidR="00D11D75" w:rsidRPr="00C968A3" w:rsidRDefault="00D11D75" w:rsidP="009A0C4F">
            <w:pPr>
              <w:rPr>
                <w:rFonts w:asciiTheme="minorHAnsi" w:hAnsiTheme="minorHAnsi" w:cstheme="minorHAnsi"/>
              </w:rPr>
            </w:pPr>
            <w:bookmarkStart w:id="16" w:name="_MON_1469604494"/>
            <w:bookmarkEnd w:id="16"/>
          </w:p>
        </w:tc>
      </w:tr>
      <w:tr w:rsidR="00D11D75" w:rsidRPr="00C968A3" w14:paraId="55183213" w14:textId="77777777" w:rsidTr="00B701EA">
        <w:trPr>
          <w:trHeight w:val="247"/>
        </w:trPr>
        <w:tc>
          <w:tcPr>
            <w:tcW w:w="2977" w:type="dxa"/>
          </w:tcPr>
          <w:p w14:paraId="427EE443" w14:textId="77777777" w:rsidR="00D11D75" w:rsidRPr="00C968A3" w:rsidRDefault="00D11D75" w:rsidP="009A0C4F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095" w:type="dxa"/>
          </w:tcPr>
          <w:p w14:paraId="1907A380" w14:textId="77777777" w:rsidR="00D11D75" w:rsidRPr="00C968A3" w:rsidRDefault="00D11D75" w:rsidP="009A0C4F">
            <w:pPr>
              <w:rPr>
                <w:rFonts w:asciiTheme="minorHAnsi" w:hAnsiTheme="minorHAnsi" w:cstheme="minorHAnsi"/>
              </w:rPr>
            </w:pPr>
          </w:p>
        </w:tc>
      </w:tr>
    </w:tbl>
    <w:p w14:paraId="1C45F52C" w14:textId="77777777" w:rsidR="00D11D75" w:rsidRDefault="00D11D75" w:rsidP="00D11D75">
      <w:pPr>
        <w:pStyle w:val="Ttulo2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42DB4C89" w14:textId="77777777" w:rsidR="00235BA5" w:rsidRPr="00235BA5" w:rsidRDefault="00235BA5" w:rsidP="00235BA5"/>
    <w:p w14:paraId="7213FC68" w14:textId="77777777" w:rsidR="00D11D75" w:rsidRPr="00844A17" w:rsidRDefault="00D11D75" w:rsidP="00844A17">
      <w:pPr>
        <w:pStyle w:val="Autopass-02"/>
      </w:pPr>
      <w:bookmarkStart w:id="17" w:name="_Toc481740985"/>
      <w:bookmarkStart w:id="18" w:name="_Toc509567612"/>
      <w:bookmarkStart w:id="19" w:name="_Toc512422915"/>
      <w:r w:rsidRPr="00844A17">
        <w:t xml:space="preserve">Definições, </w:t>
      </w:r>
      <w:proofErr w:type="gramStart"/>
      <w:r w:rsidRPr="00844A17">
        <w:t>Acr</w:t>
      </w:r>
      <w:r w:rsidR="006963F4">
        <w:t>ô</w:t>
      </w:r>
      <w:r w:rsidRPr="00844A17">
        <w:t>nimos, e Abreviações</w:t>
      </w:r>
      <w:bookmarkEnd w:id="17"/>
      <w:bookmarkEnd w:id="18"/>
      <w:bookmarkEnd w:id="19"/>
      <w:proofErr w:type="gramEnd"/>
    </w:p>
    <w:tbl>
      <w:tblPr>
        <w:tblW w:w="9072" w:type="dxa"/>
        <w:tblInd w:w="559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2100"/>
        <w:gridCol w:w="6972"/>
      </w:tblGrid>
      <w:tr w:rsidR="00D11D75" w:rsidRPr="004C1781" w14:paraId="5187CC25" w14:textId="77777777" w:rsidTr="00B701EA">
        <w:trPr>
          <w:trHeight w:val="247"/>
        </w:trPr>
        <w:tc>
          <w:tcPr>
            <w:tcW w:w="2100" w:type="dxa"/>
            <w:shd w:val="clear" w:color="auto" w:fill="DBE5F1" w:themeFill="accent1" w:themeFillTint="33"/>
          </w:tcPr>
          <w:p w14:paraId="03C71D6B" w14:textId="77777777" w:rsidR="00D11D75" w:rsidRPr="004C1781" w:rsidRDefault="00D11D75" w:rsidP="004C1781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>Termo</w:t>
            </w:r>
          </w:p>
        </w:tc>
        <w:tc>
          <w:tcPr>
            <w:tcW w:w="6972" w:type="dxa"/>
            <w:shd w:val="clear" w:color="auto" w:fill="DBE5F1" w:themeFill="accent1" w:themeFillTint="33"/>
          </w:tcPr>
          <w:p w14:paraId="08C03A43" w14:textId="77777777" w:rsidR="00D11D75" w:rsidRPr="004C1781" w:rsidRDefault="00D11D75" w:rsidP="004C1781">
            <w:pPr>
              <w:pStyle w:val="TableHeading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968A3">
              <w:rPr>
                <w:rFonts w:asciiTheme="minorHAnsi" w:hAnsiTheme="minorHAnsi" w:cstheme="minorHAnsi"/>
                <w:bCs/>
                <w:sz w:val="22"/>
                <w:szCs w:val="22"/>
              </w:rPr>
              <w:t>Descrição</w:t>
            </w:r>
          </w:p>
        </w:tc>
      </w:tr>
      <w:tr w:rsidR="00D11D75" w:rsidRPr="00C968A3" w14:paraId="7BD738BE" w14:textId="77777777" w:rsidTr="00B701EA">
        <w:trPr>
          <w:trHeight w:val="247"/>
        </w:trPr>
        <w:tc>
          <w:tcPr>
            <w:tcW w:w="2100" w:type="dxa"/>
          </w:tcPr>
          <w:p w14:paraId="61AF7CEF" w14:textId="77777777" w:rsidR="00D11D75" w:rsidRPr="00C968A3" w:rsidRDefault="00D11D75" w:rsidP="009A0C4F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72" w:type="dxa"/>
          </w:tcPr>
          <w:p w14:paraId="2458C055" w14:textId="77777777" w:rsidR="00D11D75" w:rsidRPr="00C968A3" w:rsidRDefault="00D11D75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D11D75" w:rsidRPr="00C968A3" w14:paraId="6F921BD3" w14:textId="77777777" w:rsidTr="00B701EA">
        <w:trPr>
          <w:trHeight w:val="247"/>
        </w:trPr>
        <w:tc>
          <w:tcPr>
            <w:tcW w:w="2100" w:type="dxa"/>
          </w:tcPr>
          <w:p w14:paraId="0AA8D640" w14:textId="77777777" w:rsidR="00D11D75" w:rsidRPr="00C968A3" w:rsidRDefault="00D11D75" w:rsidP="009A0C4F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72" w:type="dxa"/>
          </w:tcPr>
          <w:p w14:paraId="0A30073B" w14:textId="77777777" w:rsidR="00D11D75" w:rsidRPr="00C968A3" w:rsidRDefault="00D11D75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684199" w:rsidRPr="00C968A3" w14:paraId="24C0510B" w14:textId="77777777" w:rsidTr="00B701EA">
        <w:trPr>
          <w:trHeight w:val="247"/>
        </w:trPr>
        <w:tc>
          <w:tcPr>
            <w:tcW w:w="2100" w:type="dxa"/>
          </w:tcPr>
          <w:p w14:paraId="53427319" w14:textId="77777777" w:rsidR="00684199" w:rsidRPr="00C968A3" w:rsidRDefault="00684199" w:rsidP="009A0C4F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72" w:type="dxa"/>
          </w:tcPr>
          <w:p w14:paraId="37467341" w14:textId="77777777" w:rsidR="00684199" w:rsidRPr="00C968A3" w:rsidRDefault="00684199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684199" w:rsidRPr="00C968A3" w14:paraId="52F99F92" w14:textId="77777777" w:rsidTr="00B701EA">
        <w:trPr>
          <w:trHeight w:val="247"/>
        </w:trPr>
        <w:tc>
          <w:tcPr>
            <w:tcW w:w="2100" w:type="dxa"/>
          </w:tcPr>
          <w:p w14:paraId="00F1D0F7" w14:textId="77777777" w:rsidR="00684199" w:rsidRPr="00C968A3" w:rsidRDefault="00684199" w:rsidP="009A0C4F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72" w:type="dxa"/>
          </w:tcPr>
          <w:p w14:paraId="57EA4F86" w14:textId="77777777" w:rsidR="00684199" w:rsidRPr="00C968A3" w:rsidRDefault="00684199" w:rsidP="009A0C4F">
            <w:pPr>
              <w:rPr>
                <w:rFonts w:asciiTheme="minorHAnsi" w:hAnsiTheme="minorHAnsi" w:cstheme="minorHAnsi"/>
              </w:rPr>
            </w:pPr>
          </w:p>
        </w:tc>
      </w:tr>
    </w:tbl>
    <w:p w14:paraId="4D6B8BD0" w14:textId="77777777" w:rsidR="00D11D75" w:rsidRPr="00C968A3" w:rsidRDefault="00D11D75" w:rsidP="00D11D75">
      <w:pPr>
        <w:pStyle w:val="Corpodetexto"/>
        <w:rPr>
          <w:rFonts w:asciiTheme="minorHAnsi" w:hAnsiTheme="minorHAnsi" w:cstheme="minorHAnsi"/>
          <w:szCs w:val="22"/>
        </w:rPr>
      </w:pPr>
    </w:p>
    <w:p w14:paraId="31DF9A5B" w14:textId="77777777" w:rsidR="00844A17" w:rsidRDefault="00844A17" w:rsidP="00D11D75">
      <w:pPr>
        <w:pStyle w:val="Corpodetexto"/>
        <w:rPr>
          <w:rFonts w:asciiTheme="minorHAnsi" w:hAnsiTheme="minorHAnsi" w:cstheme="minorHAnsi"/>
          <w:szCs w:val="22"/>
        </w:rPr>
      </w:pPr>
    </w:p>
    <w:p w14:paraId="6A316F32" w14:textId="77777777" w:rsidR="00C14838" w:rsidRDefault="00C14838" w:rsidP="00D11D75">
      <w:pPr>
        <w:pStyle w:val="Corpodetexto"/>
        <w:rPr>
          <w:rFonts w:asciiTheme="minorHAnsi" w:hAnsiTheme="minorHAnsi" w:cstheme="minorHAnsi"/>
          <w:szCs w:val="22"/>
        </w:rPr>
      </w:pPr>
    </w:p>
    <w:p w14:paraId="0583BEB7" w14:textId="77777777" w:rsidR="00C14838" w:rsidRDefault="00C14838" w:rsidP="00D11D75">
      <w:pPr>
        <w:pStyle w:val="Corpodetexto"/>
        <w:rPr>
          <w:rFonts w:asciiTheme="minorHAnsi" w:hAnsiTheme="minorHAnsi" w:cstheme="minorHAnsi"/>
          <w:szCs w:val="22"/>
        </w:rPr>
      </w:pPr>
    </w:p>
    <w:p w14:paraId="2A381506" w14:textId="77777777" w:rsidR="00844A17" w:rsidRPr="00C14838" w:rsidRDefault="00844A17" w:rsidP="00C14838">
      <w:pPr>
        <w:pStyle w:val="Autopass-01"/>
      </w:pPr>
      <w:bookmarkStart w:id="20" w:name="_Toc481740986"/>
      <w:bookmarkStart w:id="21" w:name="_Toc512422916"/>
      <w:r w:rsidRPr="004B19B0">
        <w:t>Resumo executivo</w:t>
      </w:r>
      <w:bookmarkEnd w:id="20"/>
      <w:bookmarkEnd w:id="21"/>
    </w:p>
    <w:p w14:paraId="448B56E7" w14:textId="77777777" w:rsidR="00844A17" w:rsidRPr="004B19B0" w:rsidRDefault="00844A17" w:rsidP="00844A17">
      <w:pPr>
        <w:pStyle w:val="Autopass-02"/>
      </w:pPr>
      <w:bookmarkStart w:id="22" w:name="_Toc481740987"/>
      <w:bookmarkStart w:id="23" w:name="_Toc512422917"/>
      <w:r w:rsidRPr="004B19B0">
        <w:t>Resumo do Projeto</w:t>
      </w:r>
      <w:bookmarkEnd w:id="22"/>
      <w:bookmarkEnd w:id="23"/>
    </w:p>
    <w:p w14:paraId="3091BFF3" w14:textId="77777777" w:rsidR="00844A17" w:rsidRPr="002416D4" w:rsidRDefault="00844A17" w:rsidP="00A36E61">
      <w:pPr>
        <w:pStyle w:val="Comments"/>
      </w:pPr>
      <w:r w:rsidRPr="002416D4">
        <w:t>[Resumir de forma simples e direta as motivações e objetivos do projeto]</w:t>
      </w:r>
    </w:p>
    <w:p w14:paraId="627D938F" w14:textId="77777777" w:rsidR="00844A17" w:rsidRDefault="00844A17" w:rsidP="00975BEE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p w14:paraId="0692BD54" w14:textId="77777777" w:rsidR="007947A3" w:rsidRPr="00235BA5" w:rsidRDefault="007947A3" w:rsidP="00975BEE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p w14:paraId="4675F3F7" w14:textId="77777777" w:rsidR="00844A17" w:rsidRPr="00235BA5" w:rsidRDefault="00844A17" w:rsidP="00975BEE">
      <w:pPr>
        <w:pStyle w:val="Corpodetexto"/>
        <w:ind w:left="567"/>
        <w:jc w:val="both"/>
        <w:rPr>
          <w:rFonts w:asciiTheme="minorHAnsi" w:hAnsiTheme="minorHAnsi" w:cstheme="minorHAnsi"/>
          <w:szCs w:val="22"/>
        </w:rPr>
      </w:pPr>
    </w:p>
    <w:p w14:paraId="361D2A44" w14:textId="77777777" w:rsidR="00844A17" w:rsidRDefault="00844A17" w:rsidP="00844A17">
      <w:pPr>
        <w:pStyle w:val="Autopass-02"/>
      </w:pPr>
      <w:bookmarkStart w:id="24" w:name="_Toc481740988"/>
      <w:bookmarkStart w:id="25" w:name="_Toc512422918"/>
      <w:r w:rsidRPr="004B19B0">
        <w:t>Impactos no negócio</w:t>
      </w:r>
      <w:bookmarkEnd w:id="24"/>
      <w:bookmarkEnd w:id="25"/>
      <w:r w:rsidRPr="004B19B0">
        <w:t xml:space="preserve"> </w:t>
      </w:r>
    </w:p>
    <w:p w14:paraId="17EB3CE3" w14:textId="77777777" w:rsidR="002416D4" w:rsidRPr="004B19B0" w:rsidRDefault="002416D4" w:rsidP="00A36E61">
      <w:pPr>
        <w:pStyle w:val="Comments"/>
      </w:pPr>
      <w:r w:rsidRPr="00B17F26">
        <w:t xml:space="preserve">[descreva </w:t>
      </w:r>
      <w:r>
        <w:t>os impactos que são relevantes ao projeto e devem estar declarados para continuidade]</w:t>
      </w:r>
      <w:r w:rsidRPr="004B19B0">
        <w:t xml:space="preserve"> </w:t>
      </w:r>
    </w:p>
    <w:tbl>
      <w:tblPr>
        <w:tblW w:w="9069" w:type="dxa"/>
        <w:tblInd w:w="562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6103"/>
      </w:tblGrid>
      <w:tr w:rsidR="00844A17" w:rsidRPr="00235BA5" w14:paraId="0AD5D7F1" w14:textId="77777777" w:rsidTr="00B701EA">
        <w:trPr>
          <w:tblHeader/>
        </w:trPr>
        <w:tc>
          <w:tcPr>
            <w:tcW w:w="2966" w:type="dxa"/>
            <w:shd w:val="clear" w:color="auto" w:fill="DBE5F1" w:themeFill="accent1" w:themeFillTint="33"/>
          </w:tcPr>
          <w:p w14:paraId="368B7D33" w14:textId="77777777" w:rsidR="00844A17" w:rsidRPr="00235BA5" w:rsidRDefault="00844A17" w:rsidP="009A0C4F">
            <w:pPr>
              <w:pStyle w:val="TableHeading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35BA5">
              <w:rPr>
                <w:rFonts w:asciiTheme="minorHAnsi" w:hAnsiTheme="minorHAnsi" w:cstheme="minorHAnsi"/>
                <w:bCs/>
                <w:sz w:val="22"/>
              </w:rPr>
              <w:t xml:space="preserve">Linhas de negócio, Departamentos, </w:t>
            </w:r>
            <w:proofErr w:type="gramStart"/>
            <w:r w:rsidRPr="00235BA5">
              <w:rPr>
                <w:rFonts w:asciiTheme="minorHAnsi" w:hAnsiTheme="minorHAnsi" w:cstheme="minorHAnsi"/>
                <w:bCs/>
                <w:sz w:val="22"/>
              </w:rPr>
              <w:t>Interessados</w:t>
            </w:r>
            <w:proofErr w:type="gramEnd"/>
          </w:p>
        </w:tc>
        <w:tc>
          <w:tcPr>
            <w:tcW w:w="6103" w:type="dxa"/>
            <w:shd w:val="clear" w:color="auto" w:fill="DBE5F1" w:themeFill="accent1" w:themeFillTint="33"/>
            <w:vAlign w:val="center"/>
          </w:tcPr>
          <w:p w14:paraId="204ED1DD" w14:textId="77777777" w:rsidR="00844A17" w:rsidRPr="00235BA5" w:rsidRDefault="00844A17" w:rsidP="009A0C4F">
            <w:pPr>
              <w:pStyle w:val="TableHeading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35BA5">
              <w:rPr>
                <w:rFonts w:asciiTheme="minorHAnsi" w:hAnsiTheme="minorHAnsi" w:cstheme="minorHAnsi"/>
                <w:bCs/>
                <w:sz w:val="22"/>
              </w:rPr>
              <w:t>Impacto</w:t>
            </w:r>
          </w:p>
        </w:tc>
      </w:tr>
      <w:tr w:rsidR="00844A17" w:rsidRPr="00235BA5" w14:paraId="3C44918A" w14:textId="77777777" w:rsidTr="00B701EA">
        <w:trPr>
          <w:trHeight w:val="20"/>
        </w:trPr>
        <w:tc>
          <w:tcPr>
            <w:tcW w:w="2966" w:type="dxa"/>
          </w:tcPr>
          <w:p w14:paraId="48C9E50F" w14:textId="77777777" w:rsidR="00844A17" w:rsidRPr="00235BA5" w:rsidRDefault="00844A17" w:rsidP="009A0C4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03" w:type="dxa"/>
          </w:tcPr>
          <w:p w14:paraId="0465463F" w14:textId="77777777" w:rsidR="00844A17" w:rsidRPr="00235BA5" w:rsidRDefault="00844A17" w:rsidP="009A0C4F">
            <w:pPr>
              <w:rPr>
                <w:rFonts w:asciiTheme="minorHAnsi" w:hAnsiTheme="minorHAnsi" w:cstheme="minorHAnsi"/>
              </w:rPr>
            </w:pPr>
            <w:r w:rsidRPr="00235B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44A17" w:rsidRPr="00235BA5" w14:paraId="703C4D2F" w14:textId="77777777" w:rsidTr="00B701EA">
        <w:trPr>
          <w:trHeight w:val="20"/>
        </w:trPr>
        <w:tc>
          <w:tcPr>
            <w:tcW w:w="2966" w:type="dxa"/>
          </w:tcPr>
          <w:p w14:paraId="2D902CE2" w14:textId="77777777" w:rsidR="00844A17" w:rsidRPr="00235BA5" w:rsidRDefault="00844A17" w:rsidP="009A0C4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03" w:type="dxa"/>
          </w:tcPr>
          <w:p w14:paraId="0F169419" w14:textId="77777777" w:rsidR="00844A17" w:rsidRPr="00235BA5" w:rsidRDefault="00844A17" w:rsidP="009A0C4F">
            <w:pPr>
              <w:rPr>
                <w:rFonts w:asciiTheme="minorHAnsi" w:hAnsiTheme="minorHAnsi" w:cstheme="minorHAnsi"/>
              </w:rPr>
            </w:pPr>
          </w:p>
        </w:tc>
      </w:tr>
    </w:tbl>
    <w:p w14:paraId="5469F690" w14:textId="77777777" w:rsidR="00844A17" w:rsidRPr="00235BA5" w:rsidRDefault="00844A17" w:rsidP="00844A17">
      <w:pPr>
        <w:pStyle w:val="Corpodetexto"/>
        <w:rPr>
          <w:rFonts w:asciiTheme="minorHAnsi" w:hAnsiTheme="minorHAnsi" w:cstheme="minorHAnsi"/>
          <w:szCs w:val="22"/>
        </w:rPr>
      </w:pPr>
    </w:p>
    <w:p w14:paraId="0024E123" w14:textId="77777777" w:rsidR="00844A17" w:rsidRPr="00235BA5" w:rsidRDefault="00844A17" w:rsidP="00844A17">
      <w:pPr>
        <w:pStyle w:val="Corpodetexto"/>
        <w:rPr>
          <w:rFonts w:asciiTheme="minorHAnsi" w:hAnsiTheme="minorHAnsi" w:cstheme="minorHAnsi"/>
          <w:szCs w:val="22"/>
        </w:rPr>
      </w:pPr>
    </w:p>
    <w:p w14:paraId="21DDA1A1" w14:textId="77777777" w:rsidR="00844A17" w:rsidRDefault="00844A17" w:rsidP="00844A17">
      <w:pPr>
        <w:pStyle w:val="Autopass-02"/>
      </w:pPr>
      <w:bookmarkStart w:id="26" w:name="_Toc481740989"/>
      <w:bookmarkStart w:id="27" w:name="_Toc512422919"/>
      <w:r w:rsidRPr="004B19B0">
        <w:t>Premissas</w:t>
      </w:r>
      <w:bookmarkEnd w:id="26"/>
      <w:bookmarkEnd w:id="27"/>
    </w:p>
    <w:p w14:paraId="4E8E73E2" w14:textId="77777777" w:rsidR="002416D4" w:rsidRPr="004B19B0" w:rsidRDefault="002416D4" w:rsidP="00A36E61">
      <w:pPr>
        <w:pStyle w:val="Comments"/>
      </w:pPr>
      <w:r w:rsidRPr="00B17F26">
        <w:t>[descreva de forma detalhada as premissas para o projeto. Premissa é tudo aquilo que é considerado verdade e específico para o projeto e está associada com o escopo.  Descreva também o impacto, caso a premissa seja quebrada (se torne falsa)]</w:t>
      </w:r>
      <w:r w:rsidRPr="004B19B0">
        <w:t xml:space="preserve"> </w:t>
      </w:r>
    </w:p>
    <w:tbl>
      <w:tblPr>
        <w:tblW w:w="9069" w:type="dxa"/>
        <w:tblInd w:w="562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502"/>
      </w:tblGrid>
      <w:tr w:rsidR="00844A17" w:rsidRPr="00235BA5" w14:paraId="138431ED" w14:textId="77777777" w:rsidTr="00B701EA">
        <w:trPr>
          <w:trHeight w:val="278"/>
          <w:tblHeader/>
        </w:trPr>
        <w:tc>
          <w:tcPr>
            <w:tcW w:w="567" w:type="dxa"/>
            <w:shd w:val="clear" w:color="auto" w:fill="DBE5F1" w:themeFill="accent1" w:themeFillTint="33"/>
          </w:tcPr>
          <w:p w14:paraId="4A007786" w14:textId="77777777" w:rsidR="00844A17" w:rsidRPr="00C3375F" w:rsidRDefault="00844A17" w:rsidP="00C3375F">
            <w:pPr>
              <w:pStyle w:val="TableHead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3375F">
              <w:rPr>
                <w:rFonts w:asciiTheme="minorHAnsi" w:hAnsiTheme="minorHAnsi" w:cstheme="minorHAnsi"/>
                <w:bCs/>
                <w:sz w:val="22"/>
                <w:szCs w:val="22"/>
              </w:rPr>
              <w:t>#</w:t>
            </w:r>
          </w:p>
        </w:tc>
        <w:tc>
          <w:tcPr>
            <w:tcW w:w="8502" w:type="dxa"/>
            <w:shd w:val="clear" w:color="auto" w:fill="DBE5F1" w:themeFill="accent1" w:themeFillTint="33"/>
          </w:tcPr>
          <w:p w14:paraId="0EF62207" w14:textId="77777777" w:rsidR="00844A17" w:rsidRPr="00235BA5" w:rsidRDefault="00844A17" w:rsidP="009A0C4F">
            <w:pPr>
              <w:pStyle w:val="TableHead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35BA5">
              <w:rPr>
                <w:rFonts w:asciiTheme="minorHAnsi" w:hAnsiTheme="minorHAnsi" w:cstheme="minorHAnsi"/>
                <w:bCs/>
                <w:sz w:val="22"/>
                <w:szCs w:val="22"/>
              </w:rPr>
              <w:t>Descrição</w:t>
            </w:r>
          </w:p>
        </w:tc>
      </w:tr>
      <w:tr w:rsidR="00844A17" w:rsidRPr="00235BA5" w14:paraId="364C9662" w14:textId="77777777" w:rsidTr="00B701EA">
        <w:trPr>
          <w:trHeight w:val="20"/>
        </w:trPr>
        <w:tc>
          <w:tcPr>
            <w:tcW w:w="567" w:type="dxa"/>
          </w:tcPr>
          <w:p w14:paraId="517BFA3C" w14:textId="77777777" w:rsidR="00844A17" w:rsidRPr="00C3375F" w:rsidRDefault="00C3375F" w:rsidP="00C3375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502" w:type="dxa"/>
            <w:vAlign w:val="center"/>
          </w:tcPr>
          <w:p w14:paraId="1C3B9EEC" w14:textId="77777777" w:rsidR="00844A17" w:rsidRPr="00235BA5" w:rsidRDefault="00844A17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844A17" w:rsidRPr="00235BA5" w14:paraId="48521401" w14:textId="77777777" w:rsidTr="00B701EA">
        <w:trPr>
          <w:trHeight w:val="20"/>
        </w:trPr>
        <w:tc>
          <w:tcPr>
            <w:tcW w:w="567" w:type="dxa"/>
          </w:tcPr>
          <w:p w14:paraId="3331EE7E" w14:textId="77777777" w:rsidR="00844A17" w:rsidRPr="00C3375F" w:rsidRDefault="00C3375F" w:rsidP="00C3375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8502" w:type="dxa"/>
            <w:vAlign w:val="center"/>
          </w:tcPr>
          <w:p w14:paraId="1D9716CA" w14:textId="77777777" w:rsidR="00844A17" w:rsidRPr="00235BA5" w:rsidRDefault="00844A17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844A17" w:rsidRPr="00235BA5" w14:paraId="12ECCCC7" w14:textId="77777777" w:rsidTr="00B701EA">
        <w:trPr>
          <w:trHeight w:val="20"/>
        </w:trPr>
        <w:tc>
          <w:tcPr>
            <w:tcW w:w="567" w:type="dxa"/>
          </w:tcPr>
          <w:p w14:paraId="0FD6554A" w14:textId="77777777" w:rsidR="00844A17" w:rsidRPr="00C3375F" w:rsidRDefault="00C3375F" w:rsidP="00C3375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8502" w:type="dxa"/>
            <w:vAlign w:val="center"/>
          </w:tcPr>
          <w:p w14:paraId="2C92B314" w14:textId="77777777" w:rsidR="00844A17" w:rsidRPr="00235BA5" w:rsidRDefault="00844A17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235BA5" w:rsidRPr="00235BA5" w14:paraId="6B3ADFD0" w14:textId="77777777" w:rsidTr="00B701EA">
        <w:trPr>
          <w:trHeight w:val="20"/>
        </w:trPr>
        <w:tc>
          <w:tcPr>
            <w:tcW w:w="567" w:type="dxa"/>
          </w:tcPr>
          <w:p w14:paraId="21789ED9" w14:textId="77777777" w:rsidR="00235BA5" w:rsidRPr="00C3375F" w:rsidRDefault="00C3375F" w:rsidP="00C3375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8502" w:type="dxa"/>
            <w:vAlign w:val="center"/>
          </w:tcPr>
          <w:p w14:paraId="2B72B949" w14:textId="77777777" w:rsidR="00235BA5" w:rsidRPr="00235BA5" w:rsidRDefault="00235BA5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400632" w:rsidRPr="00235BA5" w14:paraId="622B12E7" w14:textId="77777777" w:rsidTr="00B701EA">
        <w:trPr>
          <w:trHeight w:val="20"/>
        </w:trPr>
        <w:tc>
          <w:tcPr>
            <w:tcW w:w="567" w:type="dxa"/>
          </w:tcPr>
          <w:p w14:paraId="4CA9148A" w14:textId="77777777" w:rsidR="00400632" w:rsidRDefault="00400632" w:rsidP="00C3375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8502" w:type="dxa"/>
            <w:vAlign w:val="center"/>
          </w:tcPr>
          <w:p w14:paraId="0D85D438" w14:textId="77777777" w:rsidR="00400632" w:rsidRPr="00235BA5" w:rsidRDefault="00400632" w:rsidP="009A0C4F">
            <w:pPr>
              <w:rPr>
                <w:rFonts w:asciiTheme="minorHAnsi" w:hAnsiTheme="minorHAnsi" w:cstheme="minorHAnsi"/>
              </w:rPr>
            </w:pPr>
          </w:p>
        </w:tc>
      </w:tr>
    </w:tbl>
    <w:p w14:paraId="2981085A" w14:textId="77777777" w:rsidR="00A00699" w:rsidRDefault="00A00699" w:rsidP="00844A17">
      <w:pPr>
        <w:pStyle w:val="Corpodetexto"/>
        <w:rPr>
          <w:rFonts w:asciiTheme="minorHAnsi" w:hAnsiTheme="minorHAnsi" w:cstheme="minorHAnsi"/>
          <w:szCs w:val="22"/>
        </w:rPr>
      </w:pPr>
    </w:p>
    <w:p w14:paraId="562A35C4" w14:textId="77777777" w:rsidR="00CD2DFF" w:rsidRDefault="00CD2DFF" w:rsidP="00844A17">
      <w:pPr>
        <w:pStyle w:val="Corpodetexto"/>
        <w:rPr>
          <w:rFonts w:asciiTheme="minorHAnsi" w:hAnsiTheme="minorHAnsi" w:cstheme="minorHAnsi"/>
          <w:szCs w:val="22"/>
        </w:rPr>
      </w:pPr>
    </w:p>
    <w:p w14:paraId="2C5D8E93" w14:textId="77777777" w:rsidR="00A00699" w:rsidRDefault="00A00699" w:rsidP="00A00699">
      <w:pPr>
        <w:pStyle w:val="Autopass-02"/>
      </w:pPr>
      <w:bookmarkStart w:id="28" w:name="_Toc512422920"/>
      <w:r>
        <w:t>Restrições</w:t>
      </w:r>
      <w:bookmarkEnd w:id="28"/>
    </w:p>
    <w:p w14:paraId="1C33663C" w14:textId="77777777" w:rsidR="005E7312" w:rsidRPr="004B19B0" w:rsidRDefault="005E7312" w:rsidP="00A36E61">
      <w:pPr>
        <w:pStyle w:val="Comments"/>
      </w:pPr>
      <w:r w:rsidRPr="00AA3C95">
        <w:t>[</w:t>
      </w:r>
      <w:r>
        <w:t>descreva de forma detalhada as r</w:t>
      </w:r>
      <w:r w:rsidRPr="00AA3C95">
        <w:t xml:space="preserve">estrições </w:t>
      </w:r>
      <w:r>
        <w:t>para o</w:t>
      </w:r>
      <w:r w:rsidRPr="00AA3C95">
        <w:t xml:space="preserve"> projeto.</w:t>
      </w:r>
      <w:r>
        <w:t xml:space="preserve"> As restrições é tudo aquilo que limitam as opções da equipe e deve ser seguido para não gerar impacto, risco ou desvio no projeto</w:t>
      </w:r>
      <w:r w:rsidRPr="00AA3C95">
        <w:t>]</w:t>
      </w:r>
      <w:r w:rsidRPr="004B19B0">
        <w:t xml:space="preserve"> </w:t>
      </w:r>
    </w:p>
    <w:tbl>
      <w:tblPr>
        <w:tblW w:w="9069" w:type="dxa"/>
        <w:tblInd w:w="562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502"/>
      </w:tblGrid>
      <w:tr w:rsidR="00A00699" w:rsidRPr="00235BA5" w14:paraId="5BC5E1EE" w14:textId="77777777" w:rsidTr="00B701EA">
        <w:trPr>
          <w:trHeight w:val="278"/>
          <w:tblHeader/>
        </w:trPr>
        <w:tc>
          <w:tcPr>
            <w:tcW w:w="567" w:type="dxa"/>
            <w:shd w:val="clear" w:color="auto" w:fill="DBE5F1" w:themeFill="accent1" w:themeFillTint="33"/>
          </w:tcPr>
          <w:p w14:paraId="7AE5D48D" w14:textId="77777777" w:rsidR="00A00699" w:rsidRPr="00C3375F" w:rsidRDefault="00A00699" w:rsidP="009A0C4F">
            <w:pPr>
              <w:pStyle w:val="TableHead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3375F">
              <w:rPr>
                <w:rFonts w:asciiTheme="minorHAnsi" w:hAnsiTheme="minorHAnsi" w:cstheme="minorHAnsi"/>
                <w:bCs/>
                <w:sz w:val="22"/>
                <w:szCs w:val="22"/>
              </w:rPr>
              <w:t>#</w:t>
            </w:r>
          </w:p>
        </w:tc>
        <w:tc>
          <w:tcPr>
            <w:tcW w:w="8502" w:type="dxa"/>
            <w:shd w:val="clear" w:color="auto" w:fill="DBE5F1" w:themeFill="accent1" w:themeFillTint="33"/>
          </w:tcPr>
          <w:p w14:paraId="5E180D5F" w14:textId="77777777" w:rsidR="00A00699" w:rsidRPr="00235BA5" w:rsidRDefault="00A00699" w:rsidP="009A0C4F">
            <w:pPr>
              <w:pStyle w:val="TableHeading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35BA5">
              <w:rPr>
                <w:rFonts w:asciiTheme="minorHAnsi" w:hAnsiTheme="minorHAnsi" w:cstheme="minorHAnsi"/>
                <w:bCs/>
                <w:sz w:val="22"/>
                <w:szCs w:val="22"/>
              </w:rPr>
              <w:t>Descrição</w:t>
            </w:r>
          </w:p>
        </w:tc>
      </w:tr>
      <w:tr w:rsidR="00A00699" w:rsidRPr="00235BA5" w14:paraId="7C244AA4" w14:textId="77777777" w:rsidTr="00B701EA">
        <w:trPr>
          <w:trHeight w:val="20"/>
        </w:trPr>
        <w:tc>
          <w:tcPr>
            <w:tcW w:w="567" w:type="dxa"/>
          </w:tcPr>
          <w:p w14:paraId="5179614B" w14:textId="77777777" w:rsidR="00A00699" w:rsidRPr="00C3375F" w:rsidRDefault="00A00699" w:rsidP="009A0C4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8502" w:type="dxa"/>
            <w:vAlign w:val="center"/>
          </w:tcPr>
          <w:p w14:paraId="3896616C" w14:textId="77777777" w:rsidR="00A00699" w:rsidRPr="00235BA5" w:rsidRDefault="00A00699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A00699" w:rsidRPr="00235BA5" w14:paraId="087C6E37" w14:textId="77777777" w:rsidTr="00B701EA">
        <w:trPr>
          <w:trHeight w:val="20"/>
        </w:trPr>
        <w:tc>
          <w:tcPr>
            <w:tcW w:w="567" w:type="dxa"/>
          </w:tcPr>
          <w:p w14:paraId="175070B0" w14:textId="77777777" w:rsidR="00A00699" w:rsidRPr="00C3375F" w:rsidRDefault="00A00699" w:rsidP="009A0C4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8502" w:type="dxa"/>
            <w:vAlign w:val="center"/>
          </w:tcPr>
          <w:p w14:paraId="03FFD433" w14:textId="77777777" w:rsidR="00A00699" w:rsidRPr="00235BA5" w:rsidRDefault="00A00699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A00699" w:rsidRPr="00235BA5" w14:paraId="2ABEF0E5" w14:textId="77777777" w:rsidTr="00B701EA">
        <w:trPr>
          <w:trHeight w:val="20"/>
        </w:trPr>
        <w:tc>
          <w:tcPr>
            <w:tcW w:w="567" w:type="dxa"/>
          </w:tcPr>
          <w:p w14:paraId="289CE49C" w14:textId="77777777" w:rsidR="00A00699" w:rsidRPr="00C3375F" w:rsidRDefault="00A00699" w:rsidP="009A0C4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3</w:t>
            </w:r>
          </w:p>
        </w:tc>
        <w:tc>
          <w:tcPr>
            <w:tcW w:w="8502" w:type="dxa"/>
            <w:vAlign w:val="center"/>
          </w:tcPr>
          <w:p w14:paraId="25FB0A18" w14:textId="77777777" w:rsidR="00A00699" w:rsidRPr="00235BA5" w:rsidRDefault="00A00699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A00699" w:rsidRPr="00235BA5" w14:paraId="77F039F3" w14:textId="77777777" w:rsidTr="00B701EA">
        <w:trPr>
          <w:trHeight w:val="20"/>
        </w:trPr>
        <w:tc>
          <w:tcPr>
            <w:tcW w:w="567" w:type="dxa"/>
          </w:tcPr>
          <w:p w14:paraId="7A2C412D" w14:textId="77777777" w:rsidR="00A00699" w:rsidRPr="00C3375F" w:rsidRDefault="00A00699" w:rsidP="009A0C4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8502" w:type="dxa"/>
            <w:vAlign w:val="center"/>
          </w:tcPr>
          <w:p w14:paraId="0ECD6033" w14:textId="77777777" w:rsidR="00A00699" w:rsidRPr="00235BA5" w:rsidRDefault="00A00699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400632" w:rsidRPr="00235BA5" w14:paraId="643240E4" w14:textId="77777777" w:rsidTr="00B701EA">
        <w:trPr>
          <w:trHeight w:val="20"/>
        </w:trPr>
        <w:tc>
          <w:tcPr>
            <w:tcW w:w="567" w:type="dxa"/>
          </w:tcPr>
          <w:p w14:paraId="55EC0CAC" w14:textId="77777777" w:rsidR="00400632" w:rsidRDefault="00400632" w:rsidP="009A0C4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8502" w:type="dxa"/>
            <w:vAlign w:val="center"/>
          </w:tcPr>
          <w:p w14:paraId="5BAF03D1" w14:textId="77777777" w:rsidR="00400632" w:rsidRPr="00235BA5" w:rsidRDefault="00400632" w:rsidP="009A0C4F">
            <w:pPr>
              <w:rPr>
                <w:rFonts w:asciiTheme="minorHAnsi" w:hAnsiTheme="minorHAnsi" w:cstheme="minorHAnsi"/>
              </w:rPr>
            </w:pPr>
          </w:p>
        </w:tc>
      </w:tr>
    </w:tbl>
    <w:p w14:paraId="76F04E1B" w14:textId="77777777" w:rsidR="00C26209" w:rsidRPr="00AA3C95" w:rsidRDefault="00C26209" w:rsidP="00A36E61">
      <w:pPr>
        <w:pStyle w:val="Comments"/>
      </w:pPr>
      <w:r>
        <w:tab/>
      </w:r>
    </w:p>
    <w:p w14:paraId="7BF1557F" w14:textId="77777777" w:rsidR="00A00699" w:rsidRDefault="00A00699" w:rsidP="00C26209">
      <w:pPr>
        <w:pStyle w:val="Corpodetexto"/>
        <w:tabs>
          <w:tab w:val="left" w:pos="1140"/>
        </w:tabs>
        <w:rPr>
          <w:rFonts w:asciiTheme="minorHAnsi" w:hAnsiTheme="minorHAnsi" w:cstheme="minorHAnsi"/>
          <w:szCs w:val="22"/>
        </w:rPr>
      </w:pPr>
    </w:p>
    <w:p w14:paraId="7469D45B" w14:textId="77777777" w:rsidR="00701D62" w:rsidRPr="00235BA5" w:rsidRDefault="00701D62" w:rsidP="00844A17">
      <w:pPr>
        <w:pStyle w:val="Corpodetexto"/>
        <w:rPr>
          <w:rFonts w:asciiTheme="minorHAnsi" w:hAnsiTheme="minorHAnsi" w:cstheme="minorHAnsi"/>
          <w:szCs w:val="22"/>
        </w:rPr>
      </w:pPr>
    </w:p>
    <w:p w14:paraId="1B04A491" w14:textId="77777777" w:rsidR="009455E8" w:rsidRDefault="00844A17" w:rsidP="00844A17">
      <w:pPr>
        <w:pStyle w:val="Autopass-02"/>
      </w:pPr>
      <w:bookmarkStart w:id="29" w:name="_Toc481740990"/>
      <w:bookmarkStart w:id="30" w:name="_Toc512422921"/>
      <w:r w:rsidRPr="004B19B0">
        <w:t>Dependências externas</w:t>
      </w:r>
      <w:bookmarkEnd w:id="29"/>
      <w:bookmarkEnd w:id="30"/>
    </w:p>
    <w:p w14:paraId="1C2A0BBF" w14:textId="77777777" w:rsidR="00844A17" w:rsidRPr="004B19B0" w:rsidRDefault="009455E8" w:rsidP="00A36E61">
      <w:pPr>
        <w:pStyle w:val="Comments"/>
      </w:pPr>
      <w:r w:rsidRPr="00B17F26">
        <w:t xml:space="preserve">[descreva </w:t>
      </w:r>
      <w:r>
        <w:t>o nome dos fornecedores envolvidos na análise dos requisitos</w:t>
      </w:r>
      <w:r w:rsidRPr="00B17F26">
        <w:t>]</w:t>
      </w:r>
    </w:p>
    <w:tbl>
      <w:tblPr>
        <w:tblW w:w="9069" w:type="dxa"/>
        <w:tblInd w:w="562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525"/>
      </w:tblGrid>
      <w:tr w:rsidR="00844A17" w:rsidRPr="004B19B0" w14:paraId="74FAD850" w14:textId="77777777" w:rsidTr="00B701EA">
        <w:trPr>
          <w:trHeight w:val="373"/>
          <w:tblHeader/>
        </w:trPr>
        <w:tc>
          <w:tcPr>
            <w:tcW w:w="3544" w:type="dxa"/>
            <w:shd w:val="clear" w:color="auto" w:fill="DBE5F1" w:themeFill="accent1" w:themeFillTint="33"/>
            <w:vAlign w:val="center"/>
          </w:tcPr>
          <w:p w14:paraId="1411534A" w14:textId="77777777" w:rsidR="00844A17" w:rsidRPr="00E319F6" w:rsidRDefault="0038008E" w:rsidP="00701D62">
            <w:pPr>
              <w:pStyle w:val="TableHeading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Nome do Participante</w:t>
            </w:r>
            <w:r w:rsidR="00844A17"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Externo</w:t>
            </w:r>
            <w:r w:rsidR="00701D62" w:rsidRPr="00E319F6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5525" w:type="dxa"/>
            <w:shd w:val="clear" w:color="auto" w:fill="auto"/>
            <w:vAlign w:val="center"/>
          </w:tcPr>
          <w:p w14:paraId="77B4FA7F" w14:textId="77777777" w:rsidR="00844A17" w:rsidRPr="00701D62" w:rsidRDefault="00844A17" w:rsidP="009A0C4F">
            <w:pPr>
              <w:pStyle w:val="TableHeading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</w:tc>
      </w:tr>
      <w:tr w:rsidR="00844A17" w:rsidRPr="004B19B0" w14:paraId="4A52E1B2" w14:textId="77777777" w:rsidTr="00B701EA">
        <w:trPr>
          <w:trHeight w:val="373"/>
        </w:trPr>
        <w:tc>
          <w:tcPr>
            <w:tcW w:w="3544" w:type="dxa"/>
            <w:shd w:val="clear" w:color="auto" w:fill="DBE5F1" w:themeFill="accent1" w:themeFillTint="33"/>
            <w:vAlign w:val="center"/>
          </w:tcPr>
          <w:p w14:paraId="564970C5" w14:textId="77777777" w:rsidR="00844A17" w:rsidRPr="00E319F6" w:rsidRDefault="00844A17" w:rsidP="00701D62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E319F6">
              <w:rPr>
                <w:rFonts w:asciiTheme="minorHAnsi" w:hAnsiTheme="minorHAnsi" w:cstheme="minorHAnsi"/>
                <w:b/>
              </w:rPr>
              <w:t>Papel do Participante Externo</w:t>
            </w:r>
            <w:r w:rsidR="00701D62" w:rsidRPr="00E319F6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525" w:type="dxa"/>
            <w:shd w:val="clear" w:color="auto" w:fill="auto"/>
            <w:vAlign w:val="center"/>
          </w:tcPr>
          <w:p w14:paraId="5A780B35" w14:textId="77777777" w:rsidR="00844A17" w:rsidRPr="00701D62" w:rsidRDefault="00844A17" w:rsidP="009A0C4F">
            <w:pPr>
              <w:rPr>
                <w:rFonts w:asciiTheme="minorHAnsi" w:hAnsiTheme="minorHAnsi" w:cstheme="minorHAnsi"/>
              </w:rPr>
            </w:pPr>
          </w:p>
        </w:tc>
      </w:tr>
      <w:tr w:rsidR="00844A17" w:rsidRPr="004B19B0" w14:paraId="385C9DF1" w14:textId="77777777" w:rsidTr="00B701EA">
        <w:trPr>
          <w:trHeight w:val="373"/>
        </w:trPr>
        <w:tc>
          <w:tcPr>
            <w:tcW w:w="3544" w:type="dxa"/>
            <w:shd w:val="clear" w:color="auto" w:fill="DBE5F1" w:themeFill="accent1" w:themeFillTint="33"/>
            <w:vAlign w:val="center"/>
          </w:tcPr>
          <w:p w14:paraId="68A943A7" w14:textId="77777777" w:rsidR="00844A17" w:rsidRPr="00E319F6" w:rsidRDefault="00844A17" w:rsidP="00701D62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E319F6">
              <w:rPr>
                <w:rFonts w:asciiTheme="minorHAnsi" w:hAnsiTheme="minorHAnsi" w:cstheme="minorHAnsi"/>
                <w:b/>
              </w:rPr>
              <w:t>Responsável pelo Relacionamento</w:t>
            </w:r>
            <w:r w:rsidR="00701D62" w:rsidRPr="00E319F6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525" w:type="dxa"/>
            <w:shd w:val="clear" w:color="auto" w:fill="auto"/>
            <w:vAlign w:val="center"/>
          </w:tcPr>
          <w:p w14:paraId="40953D47" w14:textId="77777777" w:rsidR="00844A17" w:rsidRPr="00701D62" w:rsidRDefault="00844A17" w:rsidP="009A0C4F">
            <w:pPr>
              <w:rPr>
                <w:rFonts w:asciiTheme="minorHAnsi" w:hAnsiTheme="minorHAnsi" w:cstheme="minorHAnsi"/>
              </w:rPr>
            </w:pPr>
          </w:p>
        </w:tc>
      </w:tr>
    </w:tbl>
    <w:p w14:paraId="5423F586" w14:textId="77777777" w:rsidR="00844A17" w:rsidRDefault="00844A17" w:rsidP="00844A17">
      <w:pPr>
        <w:pStyle w:val="Corpodetexto"/>
        <w:rPr>
          <w:rFonts w:asciiTheme="minorHAnsi" w:hAnsiTheme="minorHAnsi" w:cstheme="minorHAnsi"/>
          <w:szCs w:val="22"/>
        </w:rPr>
      </w:pPr>
    </w:p>
    <w:p w14:paraId="028F00C2" w14:textId="77777777" w:rsidR="00C14838" w:rsidRPr="00235BA5" w:rsidRDefault="00C14838" w:rsidP="00844A17">
      <w:pPr>
        <w:pStyle w:val="Corpodetexto"/>
        <w:rPr>
          <w:rFonts w:asciiTheme="minorHAnsi" w:hAnsiTheme="minorHAnsi" w:cstheme="minorHAnsi"/>
          <w:szCs w:val="22"/>
        </w:rPr>
      </w:pPr>
    </w:p>
    <w:p w14:paraId="431CB53E" w14:textId="77777777" w:rsidR="00844A17" w:rsidRDefault="00844A17" w:rsidP="00844A17">
      <w:pPr>
        <w:pStyle w:val="Autopass-02"/>
      </w:pPr>
      <w:bookmarkStart w:id="31" w:name="_Toc481740991"/>
      <w:bookmarkStart w:id="32" w:name="_Toc512422922"/>
      <w:r w:rsidRPr="004B19B0">
        <w:t>Controle de questões</w:t>
      </w:r>
      <w:bookmarkEnd w:id="31"/>
      <w:bookmarkEnd w:id="32"/>
    </w:p>
    <w:p w14:paraId="3F61F028" w14:textId="77777777" w:rsidR="002416D4" w:rsidRPr="004B19B0" w:rsidRDefault="002416D4" w:rsidP="00A36E61">
      <w:pPr>
        <w:pStyle w:val="Comments"/>
      </w:pPr>
      <w:r w:rsidRPr="00AA3C95">
        <w:t>[</w:t>
      </w:r>
      <w:r>
        <w:t>descreva as questões que precisam ser solucionadas para garantir o atendimento do escopo. Questões podem ser dúvidas, problemas, indefinições, pendências ou qualquer tema que possa ser impeditivo ou impactar no segmento das atividades do projeto se não for resolvido]</w:t>
      </w:r>
      <w:r w:rsidRPr="004B19B0">
        <w:t xml:space="preserve"> </w:t>
      </w:r>
    </w:p>
    <w:tbl>
      <w:tblPr>
        <w:tblW w:w="9072" w:type="dxa"/>
        <w:tblInd w:w="559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567"/>
        <w:gridCol w:w="1194"/>
        <w:gridCol w:w="1216"/>
        <w:gridCol w:w="3119"/>
        <w:gridCol w:w="2976"/>
      </w:tblGrid>
      <w:tr w:rsidR="00764762" w:rsidRPr="004B19B0" w14:paraId="3A5D50D9" w14:textId="77777777" w:rsidTr="00863584">
        <w:trPr>
          <w:trHeight w:val="282"/>
          <w:tblHeader/>
        </w:trPr>
        <w:tc>
          <w:tcPr>
            <w:tcW w:w="567" w:type="dxa"/>
            <w:shd w:val="clear" w:color="auto" w:fill="DBE5F1" w:themeFill="accent1" w:themeFillTint="33"/>
          </w:tcPr>
          <w:p w14:paraId="2B46F6D7" w14:textId="77777777" w:rsidR="00844A17" w:rsidRPr="00C3375F" w:rsidRDefault="00844A17" w:rsidP="009A0C4F">
            <w:pPr>
              <w:tabs>
                <w:tab w:val="left" w:pos="907"/>
              </w:tabs>
              <w:jc w:val="center"/>
              <w:rPr>
                <w:b/>
                <w:bCs/>
              </w:rPr>
            </w:pPr>
            <w:r w:rsidRPr="00C3375F">
              <w:rPr>
                <w:b/>
                <w:bCs/>
              </w:rPr>
              <w:t>#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5C785472" w14:textId="77777777" w:rsidR="00844A17" w:rsidRPr="004B19B0" w:rsidRDefault="00844A17" w:rsidP="00764762">
            <w:pPr>
              <w:tabs>
                <w:tab w:val="left" w:pos="907"/>
              </w:tabs>
              <w:jc w:val="center"/>
              <w:rPr>
                <w:b/>
                <w:bCs/>
              </w:rPr>
            </w:pPr>
            <w:r w:rsidRPr="004B19B0">
              <w:rPr>
                <w:b/>
                <w:bCs/>
              </w:rPr>
              <w:t>Data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14:paraId="0F4C780D" w14:textId="77777777" w:rsidR="00844A17" w:rsidRPr="004B19B0" w:rsidRDefault="00844A17" w:rsidP="00764762">
            <w:pPr>
              <w:tabs>
                <w:tab w:val="left" w:pos="907"/>
              </w:tabs>
              <w:jc w:val="center"/>
              <w:rPr>
                <w:b/>
                <w:bCs/>
              </w:rPr>
            </w:pPr>
            <w:r w:rsidRPr="004B19B0">
              <w:rPr>
                <w:b/>
                <w:bCs/>
              </w:rPr>
              <w:t>Origem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03A64E03" w14:textId="77777777" w:rsidR="00844A17" w:rsidRPr="004B19B0" w:rsidRDefault="00844A17" w:rsidP="009A0C4F">
            <w:pPr>
              <w:tabs>
                <w:tab w:val="left" w:pos="907"/>
              </w:tabs>
              <w:jc w:val="center"/>
              <w:rPr>
                <w:b/>
                <w:bCs/>
              </w:rPr>
            </w:pPr>
            <w:r w:rsidRPr="004B19B0">
              <w:rPr>
                <w:b/>
                <w:bCs/>
              </w:rPr>
              <w:t>Descrição da questão</w:t>
            </w:r>
          </w:p>
        </w:tc>
        <w:tc>
          <w:tcPr>
            <w:tcW w:w="2976" w:type="dxa"/>
            <w:shd w:val="clear" w:color="auto" w:fill="DBE5F1" w:themeFill="accent1" w:themeFillTint="33"/>
          </w:tcPr>
          <w:p w14:paraId="1E0B80EA" w14:textId="77777777" w:rsidR="00844A17" w:rsidRPr="004B19B0" w:rsidRDefault="00844A17" w:rsidP="009A0C4F">
            <w:pPr>
              <w:tabs>
                <w:tab w:val="left" w:pos="907"/>
              </w:tabs>
              <w:jc w:val="center"/>
              <w:rPr>
                <w:b/>
                <w:bCs/>
              </w:rPr>
            </w:pPr>
            <w:r w:rsidRPr="004B19B0">
              <w:rPr>
                <w:b/>
                <w:bCs/>
              </w:rPr>
              <w:t>Resolução</w:t>
            </w:r>
          </w:p>
        </w:tc>
      </w:tr>
      <w:tr w:rsidR="00844A17" w:rsidRPr="004B19B0" w14:paraId="5F5F51D7" w14:textId="77777777" w:rsidTr="00863584">
        <w:tc>
          <w:tcPr>
            <w:tcW w:w="567" w:type="dxa"/>
            <w:shd w:val="clear" w:color="auto" w:fill="auto"/>
          </w:tcPr>
          <w:p w14:paraId="28F36562" w14:textId="77777777" w:rsidR="00844A17" w:rsidRPr="00C3375F" w:rsidRDefault="00844A17" w:rsidP="009A0C4F">
            <w:pPr>
              <w:tabs>
                <w:tab w:val="left" w:pos="907"/>
              </w:tabs>
              <w:jc w:val="center"/>
              <w:rPr>
                <w:b/>
              </w:rPr>
            </w:pPr>
            <w:r w:rsidRPr="00C3375F">
              <w:rPr>
                <w:b/>
              </w:rPr>
              <w:t>1</w:t>
            </w:r>
          </w:p>
        </w:tc>
        <w:tc>
          <w:tcPr>
            <w:tcW w:w="1194" w:type="dxa"/>
            <w:shd w:val="clear" w:color="auto" w:fill="auto"/>
          </w:tcPr>
          <w:p w14:paraId="1C851E32" w14:textId="77777777" w:rsidR="00844A17" w:rsidRPr="004B19B0" w:rsidRDefault="00844A17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1216" w:type="dxa"/>
            <w:shd w:val="clear" w:color="auto" w:fill="auto"/>
          </w:tcPr>
          <w:p w14:paraId="39E4237B" w14:textId="77777777" w:rsidR="00844A17" w:rsidRPr="004B19B0" w:rsidRDefault="00844A17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0031EBD2" w14:textId="77777777" w:rsidR="00844A17" w:rsidRPr="004B19B0" w:rsidRDefault="00844A17" w:rsidP="009A0C4F">
            <w:pPr>
              <w:tabs>
                <w:tab w:val="left" w:pos="907"/>
              </w:tabs>
              <w:jc w:val="both"/>
            </w:pPr>
          </w:p>
        </w:tc>
        <w:tc>
          <w:tcPr>
            <w:tcW w:w="2976" w:type="dxa"/>
            <w:shd w:val="clear" w:color="auto" w:fill="auto"/>
          </w:tcPr>
          <w:p w14:paraId="16308B5E" w14:textId="77777777" w:rsidR="00844A17" w:rsidRPr="004B19B0" w:rsidRDefault="00844A17" w:rsidP="009A0C4F">
            <w:pPr>
              <w:tabs>
                <w:tab w:val="left" w:pos="907"/>
              </w:tabs>
              <w:jc w:val="both"/>
            </w:pPr>
          </w:p>
        </w:tc>
      </w:tr>
      <w:tr w:rsidR="00844A17" w:rsidRPr="004B19B0" w14:paraId="017C4606" w14:textId="77777777" w:rsidTr="00863584">
        <w:tc>
          <w:tcPr>
            <w:tcW w:w="567" w:type="dxa"/>
            <w:shd w:val="clear" w:color="auto" w:fill="auto"/>
          </w:tcPr>
          <w:p w14:paraId="66D39241" w14:textId="77777777" w:rsidR="00844A17" w:rsidRPr="00C3375F" w:rsidRDefault="00C3375F" w:rsidP="009A0C4F">
            <w:pPr>
              <w:tabs>
                <w:tab w:val="left" w:pos="907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4" w:type="dxa"/>
            <w:shd w:val="clear" w:color="auto" w:fill="auto"/>
          </w:tcPr>
          <w:p w14:paraId="5D9EC245" w14:textId="77777777" w:rsidR="00844A17" w:rsidRPr="004B19B0" w:rsidRDefault="00844A17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1216" w:type="dxa"/>
            <w:shd w:val="clear" w:color="auto" w:fill="auto"/>
          </w:tcPr>
          <w:p w14:paraId="2E8FB82B" w14:textId="77777777" w:rsidR="00844A17" w:rsidRPr="004B19B0" w:rsidRDefault="00844A17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5A992110" w14:textId="77777777" w:rsidR="00844A17" w:rsidRPr="004B19B0" w:rsidRDefault="00844A17" w:rsidP="009A0C4F">
            <w:pPr>
              <w:tabs>
                <w:tab w:val="left" w:pos="907"/>
              </w:tabs>
              <w:jc w:val="both"/>
            </w:pPr>
          </w:p>
        </w:tc>
        <w:tc>
          <w:tcPr>
            <w:tcW w:w="2976" w:type="dxa"/>
            <w:shd w:val="clear" w:color="auto" w:fill="auto"/>
          </w:tcPr>
          <w:p w14:paraId="3F963BAE" w14:textId="77777777" w:rsidR="00844A17" w:rsidRPr="004B19B0" w:rsidRDefault="00844A17" w:rsidP="009A0C4F">
            <w:pPr>
              <w:tabs>
                <w:tab w:val="left" w:pos="907"/>
              </w:tabs>
              <w:jc w:val="both"/>
            </w:pPr>
          </w:p>
        </w:tc>
      </w:tr>
      <w:tr w:rsidR="00C3375F" w:rsidRPr="004B19B0" w14:paraId="6AF26F2A" w14:textId="77777777" w:rsidTr="00863584">
        <w:tc>
          <w:tcPr>
            <w:tcW w:w="567" w:type="dxa"/>
            <w:shd w:val="clear" w:color="auto" w:fill="auto"/>
          </w:tcPr>
          <w:p w14:paraId="1797166B" w14:textId="77777777" w:rsidR="00C3375F" w:rsidRDefault="00C3375F" w:rsidP="009A0C4F">
            <w:pPr>
              <w:tabs>
                <w:tab w:val="left" w:pos="907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94" w:type="dxa"/>
            <w:shd w:val="clear" w:color="auto" w:fill="auto"/>
          </w:tcPr>
          <w:p w14:paraId="1A43D03B" w14:textId="77777777" w:rsidR="00C3375F" w:rsidRPr="004B19B0" w:rsidRDefault="00C3375F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1216" w:type="dxa"/>
            <w:shd w:val="clear" w:color="auto" w:fill="auto"/>
          </w:tcPr>
          <w:p w14:paraId="36981FBE" w14:textId="77777777" w:rsidR="00C3375F" w:rsidRPr="004B19B0" w:rsidRDefault="00C3375F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050695FB" w14:textId="77777777" w:rsidR="00C3375F" w:rsidRPr="004B19B0" w:rsidRDefault="00C3375F" w:rsidP="009A0C4F">
            <w:pPr>
              <w:tabs>
                <w:tab w:val="left" w:pos="907"/>
              </w:tabs>
              <w:jc w:val="both"/>
            </w:pPr>
          </w:p>
        </w:tc>
        <w:tc>
          <w:tcPr>
            <w:tcW w:w="2976" w:type="dxa"/>
            <w:shd w:val="clear" w:color="auto" w:fill="auto"/>
          </w:tcPr>
          <w:p w14:paraId="68B460CC" w14:textId="77777777" w:rsidR="00C3375F" w:rsidRPr="004B19B0" w:rsidRDefault="00C3375F" w:rsidP="009A0C4F">
            <w:pPr>
              <w:tabs>
                <w:tab w:val="left" w:pos="907"/>
              </w:tabs>
              <w:jc w:val="both"/>
            </w:pPr>
          </w:p>
        </w:tc>
      </w:tr>
      <w:tr w:rsidR="00C3375F" w:rsidRPr="004B19B0" w14:paraId="0FD5FBC7" w14:textId="77777777" w:rsidTr="00863584">
        <w:tc>
          <w:tcPr>
            <w:tcW w:w="567" w:type="dxa"/>
            <w:shd w:val="clear" w:color="auto" w:fill="auto"/>
          </w:tcPr>
          <w:p w14:paraId="719F7E2A" w14:textId="77777777" w:rsidR="00C3375F" w:rsidRDefault="00C3375F" w:rsidP="009A0C4F">
            <w:pPr>
              <w:tabs>
                <w:tab w:val="left" w:pos="907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94" w:type="dxa"/>
            <w:shd w:val="clear" w:color="auto" w:fill="auto"/>
          </w:tcPr>
          <w:p w14:paraId="0EB7FE48" w14:textId="77777777" w:rsidR="00C3375F" w:rsidRPr="004B19B0" w:rsidRDefault="00C3375F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1216" w:type="dxa"/>
            <w:shd w:val="clear" w:color="auto" w:fill="auto"/>
          </w:tcPr>
          <w:p w14:paraId="43A2CEB9" w14:textId="77777777" w:rsidR="00C3375F" w:rsidRPr="004B19B0" w:rsidRDefault="00C3375F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57E15C62" w14:textId="77777777" w:rsidR="00C3375F" w:rsidRPr="004B19B0" w:rsidRDefault="00C3375F" w:rsidP="009A0C4F">
            <w:pPr>
              <w:tabs>
                <w:tab w:val="left" w:pos="907"/>
              </w:tabs>
              <w:jc w:val="both"/>
            </w:pPr>
          </w:p>
        </w:tc>
        <w:tc>
          <w:tcPr>
            <w:tcW w:w="2976" w:type="dxa"/>
            <w:shd w:val="clear" w:color="auto" w:fill="auto"/>
          </w:tcPr>
          <w:p w14:paraId="7BA1F8E2" w14:textId="77777777" w:rsidR="00C3375F" w:rsidRPr="004B19B0" w:rsidRDefault="00C3375F" w:rsidP="009A0C4F">
            <w:pPr>
              <w:tabs>
                <w:tab w:val="left" w:pos="907"/>
              </w:tabs>
              <w:jc w:val="both"/>
            </w:pPr>
          </w:p>
        </w:tc>
      </w:tr>
      <w:tr w:rsidR="00FE5E2E" w:rsidRPr="004B19B0" w14:paraId="358EAB08" w14:textId="77777777" w:rsidTr="00863584">
        <w:tc>
          <w:tcPr>
            <w:tcW w:w="567" w:type="dxa"/>
            <w:shd w:val="clear" w:color="auto" w:fill="auto"/>
          </w:tcPr>
          <w:p w14:paraId="1F28B692" w14:textId="77777777" w:rsidR="00FE5E2E" w:rsidRDefault="00FE5E2E" w:rsidP="009A0C4F">
            <w:pPr>
              <w:tabs>
                <w:tab w:val="left" w:pos="907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94" w:type="dxa"/>
            <w:shd w:val="clear" w:color="auto" w:fill="auto"/>
          </w:tcPr>
          <w:p w14:paraId="77F0B822" w14:textId="77777777" w:rsidR="00FE5E2E" w:rsidRPr="004B19B0" w:rsidRDefault="00FE5E2E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1216" w:type="dxa"/>
            <w:shd w:val="clear" w:color="auto" w:fill="auto"/>
          </w:tcPr>
          <w:p w14:paraId="68D4D9EC" w14:textId="77777777" w:rsidR="00FE5E2E" w:rsidRPr="004B19B0" w:rsidRDefault="00FE5E2E" w:rsidP="00764762">
            <w:pPr>
              <w:tabs>
                <w:tab w:val="left" w:pos="907"/>
              </w:tabs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48B93064" w14:textId="77777777" w:rsidR="00FE5E2E" w:rsidRPr="004B19B0" w:rsidRDefault="00FE5E2E" w:rsidP="009A0C4F">
            <w:pPr>
              <w:tabs>
                <w:tab w:val="left" w:pos="907"/>
              </w:tabs>
              <w:jc w:val="both"/>
            </w:pPr>
          </w:p>
        </w:tc>
        <w:tc>
          <w:tcPr>
            <w:tcW w:w="2976" w:type="dxa"/>
            <w:shd w:val="clear" w:color="auto" w:fill="auto"/>
          </w:tcPr>
          <w:p w14:paraId="03823743" w14:textId="77777777" w:rsidR="00FE5E2E" w:rsidRPr="004B19B0" w:rsidRDefault="00FE5E2E" w:rsidP="009A0C4F">
            <w:pPr>
              <w:tabs>
                <w:tab w:val="left" w:pos="907"/>
              </w:tabs>
              <w:jc w:val="both"/>
            </w:pPr>
          </w:p>
        </w:tc>
      </w:tr>
    </w:tbl>
    <w:p w14:paraId="3D441365" w14:textId="77777777" w:rsidR="00A00699" w:rsidRDefault="00A00699" w:rsidP="00844A17">
      <w:pPr>
        <w:pStyle w:val="Corpodetexto"/>
        <w:rPr>
          <w:rFonts w:asciiTheme="minorHAnsi" w:hAnsiTheme="minorHAnsi" w:cstheme="minorHAnsi"/>
        </w:rPr>
      </w:pPr>
    </w:p>
    <w:p w14:paraId="77A8DA16" w14:textId="77777777" w:rsidR="00A00699" w:rsidRPr="00A00699" w:rsidRDefault="00A00699" w:rsidP="00844A17">
      <w:pPr>
        <w:pStyle w:val="Corpodetexto"/>
        <w:rPr>
          <w:rFonts w:asciiTheme="minorHAnsi" w:hAnsiTheme="minorHAnsi" w:cstheme="minorHAnsi"/>
        </w:rPr>
      </w:pPr>
    </w:p>
    <w:p w14:paraId="23C37A60" w14:textId="77777777" w:rsidR="00844A17" w:rsidRDefault="00844A17" w:rsidP="00A00699">
      <w:pPr>
        <w:pStyle w:val="Autopass-01"/>
      </w:pPr>
      <w:bookmarkStart w:id="33" w:name="_Toc481740992"/>
      <w:bookmarkStart w:id="34" w:name="_Toc512422923"/>
      <w:r>
        <w:t>Fluxo do Processo de Negócio</w:t>
      </w:r>
      <w:bookmarkEnd w:id="33"/>
      <w:bookmarkEnd w:id="34"/>
      <w:r w:rsidRPr="004B19B0">
        <w:t xml:space="preserve"> </w:t>
      </w:r>
    </w:p>
    <w:p w14:paraId="1D3A7C6F" w14:textId="77777777" w:rsidR="002416D4" w:rsidRPr="00AA3C95" w:rsidRDefault="002416D4" w:rsidP="00A36E61">
      <w:pPr>
        <w:pStyle w:val="Comments"/>
      </w:pPr>
      <w:r w:rsidRPr="00AA3C95">
        <w:t>[</w:t>
      </w:r>
      <w:r>
        <w:t>desenhe o fluxo do processo antes e depois do projeto]</w:t>
      </w:r>
    </w:p>
    <w:p w14:paraId="67C473B5" w14:textId="77777777" w:rsidR="00844A17" w:rsidRPr="004B19B0" w:rsidRDefault="00844A17" w:rsidP="00844A17">
      <w:pPr>
        <w:pStyle w:val="Autopass-02"/>
      </w:pPr>
      <w:bookmarkStart w:id="35" w:name="_Toc481740993"/>
      <w:bookmarkStart w:id="36" w:name="_Toc512422924"/>
      <w:r>
        <w:t>Fluxo Alto Nível</w:t>
      </w:r>
      <w:r w:rsidRPr="004B19B0">
        <w:t xml:space="preserve"> (</w:t>
      </w:r>
      <w:r>
        <w:t>Como é</w:t>
      </w:r>
      <w:r w:rsidRPr="004B19B0">
        <w:t>)</w:t>
      </w:r>
      <w:bookmarkEnd w:id="35"/>
      <w:bookmarkEnd w:id="36"/>
      <w:r w:rsidRPr="004B19B0">
        <w:t xml:space="preserve"> </w:t>
      </w:r>
    </w:p>
    <w:p w14:paraId="7697C83C" w14:textId="77777777" w:rsidR="00844A17" w:rsidRDefault="00844A17" w:rsidP="00B06440">
      <w:pPr>
        <w:pStyle w:val="Corpodetexto"/>
        <w:tabs>
          <w:tab w:val="left" w:pos="567"/>
        </w:tabs>
        <w:ind w:left="567"/>
        <w:jc w:val="both"/>
        <w:rPr>
          <w:rFonts w:asciiTheme="minorHAnsi" w:hAnsiTheme="minorHAnsi" w:cstheme="minorHAnsi"/>
        </w:rPr>
      </w:pPr>
      <w:bookmarkStart w:id="37" w:name="_Toc230344530"/>
    </w:p>
    <w:p w14:paraId="37E98BB3" w14:textId="77777777" w:rsidR="00936BE8" w:rsidRDefault="00936BE8" w:rsidP="00B06440">
      <w:pPr>
        <w:pStyle w:val="Corpodetexto"/>
        <w:tabs>
          <w:tab w:val="left" w:pos="567"/>
        </w:tabs>
        <w:ind w:left="567"/>
        <w:jc w:val="both"/>
        <w:rPr>
          <w:rFonts w:asciiTheme="minorHAnsi" w:hAnsiTheme="minorHAnsi" w:cstheme="minorHAnsi"/>
        </w:rPr>
      </w:pPr>
    </w:p>
    <w:p w14:paraId="15A12D11" w14:textId="77777777" w:rsidR="00844A17" w:rsidRPr="00936BE8" w:rsidRDefault="00844A17" w:rsidP="00B06440">
      <w:pPr>
        <w:pStyle w:val="Corpodetexto"/>
        <w:tabs>
          <w:tab w:val="left" w:pos="567"/>
        </w:tabs>
        <w:ind w:left="567"/>
        <w:jc w:val="both"/>
        <w:rPr>
          <w:rFonts w:asciiTheme="minorHAnsi" w:hAnsiTheme="minorHAnsi" w:cstheme="minorHAnsi"/>
        </w:rPr>
      </w:pPr>
    </w:p>
    <w:p w14:paraId="634AB340" w14:textId="77777777" w:rsidR="00844A17" w:rsidRPr="004B19B0" w:rsidRDefault="00844A17" w:rsidP="00844A17">
      <w:pPr>
        <w:pStyle w:val="Autopass-02"/>
      </w:pPr>
      <w:bookmarkStart w:id="38" w:name="_Toc481740994"/>
      <w:bookmarkStart w:id="39" w:name="_Toc512422925"/>
      <w:bookmarkEnd w:id="37"/>
      <w:r>
        <w:t>Fluxo Alto Nível</w:t>
      </w:r>
      <w:r w:rsidRPr="004B19B0">
        <w:t xml:space="preserve"> (</w:t>
      </w:r>
      <w:r>
        <w:t>Como será</w:t>
      </w:r>
      <w:r w:rsidRPr="004B19B0">
        <w:t>)</w:t>
      </w:r>
      <w:bookmarkEnd w:id="38"/>
      <w:bookmarkEnd w:id="39"/>
      <w:r w:rsidRPr="004B19B0">
        <w:t xml:space="preserve"> </w:t>
      </w:r>
    </w:p>
    <w:p w14:paraId="43CB826E" w14:textId="77777777" w:rsidR="00A00699" w:rsidRDefault="00A00699" w:rsidP="00C14838">
      <w:pPr>
        <w:pStyle w:val="Corpodetexto"/>
        <w:ind w:left="567"/>
        <w:jc w:val="both"/>
        <w:rPr>
          <w:rFonts w:asciiTheme="minorHAnsi" w:hAnsiTheme="minorHAnsi" w:cstheme="minorHAnsi"/>
        </w:rPr>
      </w:pPr>
    </w:p>
    <w:p w14:paraId="71578A2D" w14:textId="77777777" w:rsidR="00844A17" w:rsidRDefault="00844A17" w:rsidP="00C14838">
      <w:pPr>
        <w:pStyle w:val="Corpodetexto"/>
        <w:tabs>
          <w:tab w:val="left" w:pos="567"/>
        </w:tabs>
        <w:ind w:left="567"/>
        <w:jc w:val="both"/>
        <w:rPr>
          <w:rFonts w:asciiTheme="minorHAnsi" w:hAnsiTheme="minorHAnsi" w:cstheme="minorHAnsi"/>
        </w:rPr>
      </w:pPr>
    </w:p>
    <w:p w14:paraId="465CE6D8" w14:textId="77777777" w:rsidR="009150FF" w:rsidRPr="00936BE8" w:rsidRDefault="009150FF" w:rsidP="00C14838">
      <w:pPr>
        <w:pStyle w:val="Corpodetexto"/>
        <w:tabs>
          <w:tab w:val="left" w:pos="567"/>
        </w:tabs>
        <w:ind w:left="567"/>
        <w:jc w:val="both"/>
        <w:rPr>
          <w:rFonts w:asciiTheme="minorHAnsi" w:hAnsiTheme="minorHAnsi" w:cstheme="minorHAnsi"/>
        </w:rPr>
      </w:pPr>
    </w:p>
    <w:p w14:paraId="7510C81A" w14:textId="77777777" w:rsidR="00844A17" w:rsidRPr="002416D4" w:rsidRDefault="00844A17" w:rsidP="00844A17">
      <w:pPr>
        <w:pStyle w:val="Autopass-01"/>
        <w:rPr>
          <w:rFonts w:asciiTheme="minorHAnsi" w:hAnsiTheme="minorHAnsi" w:cstheme="minorHAnsi"/>
        </w:rPr>
      </w:pPr>
      <w:bookmarkStart w:id="40" w:name="_Toc512422926"/>
      <w:r w:rsidRPr="00A00699">
        <w:t>Requisitos</w:t>
      </w:r>
      <w:r w:rsidR="003552FD">
        <w:t xml:space="preserve"> Funcionais</w:t>
      </w:r>
      <w:r w:rsidRPr="00A00699">
        <w:t xml:space="preserve"> de Negócio</w:t>
      </w:r>
      <w:bookmarkEnd w:id="40"/>
      <w:r w:rsidRPr="00A00699">
        <w:t xml:space="preserve"> </w:t>
      </w:r>
    </w:p>
    <w:p w14:paraId="1FD99345" w14:textId="77777777" w:rsidR="002416D4" w:rsidRPr="00A00699" w:rsidRDefault="002416D4" w:rsidP="002416D4">
      <w:pPr>
        <w:ind w:left="426"/>
        <w:jc w:val="both"/>
        <w:rPr>
          <w:rFonts w:asciiTheme="minorHAnsi" w:hAnsiTheme="minorHAnsi" w:cstheme="minorHAnsi"/>
        </w:rPr>
      </w:pPr>
      <w:r w:rsidRPr="00AC5387">
        <w:rPr>
          <w:i/>
          <w:sz w:val="16"/>
          <w:szCs w:val="16"/>
        </w:rPr>
        <w:t>[descreva de forma detalhada os requisitos de negócio para o projeto. Os requisitos são todos os itens pertencentes ao escopo que deverão ser atendidos pelo projeto em complemento a declaração de escopo. Atente-se que requisitos muito superficiais ou excessivamente abrangentes podem levar à más interpretações durante as estimativas ou na construção, levando à desvios no projeto em temos de escopo, tempo, custo e qualidade. Quanto mais detalhado, mais garantido será a entrega do projeto, se necessário faça quebras por temas mais abrangentes, agrupando assuntos similares, porém os detalhando. Tudo aquilo que não for declarado nessa sessão é considerado fora do escopo e somente poder</w:t>
      </w:r>
      <w:r w:rsidRPr="00AC5387">
        <w:rPr>
          <w:rFonts w:asciiTheme="minorHAnsi" w:hAnsiTheme="minorHAnsi" w:cstheme="minorHAnsi"/>
          <w:i/>
          <w:sz w:val="16"/>
          <w:szCs w:val="16"/>
        </w:rPr>
        <w:t>ão ser alterados por uma mudança formal e controlada pelo plano de gestão de mudanças</w:t>
      </w:r>
      <w:r w:rsidRPr="00AC5387">
        <w:rPr>
          <w:i/>
          <w:sz w:val="16"/>
          <w:szCs w:val="16"/>
        </w:rPr>
        <w:t>]</w:t>
      </w:r>
      <w:r w:rsidRPr="00A00699">
        <w:rPr>
          <w:rFonts w:asciiTheme="minorHAnsi" w:hAnsiTheme="minorHAnsi" w:cstheme="minorHAnsi"/>
        </w:rPr>
        <w:t xml:space="preserve"> </w:t>
      </w:r>
    </w:p>
    <w:tbl>
      <w:tblPr>
        <w:tblStyle w:val="Tabelacomgrade"/>
        <w:tblW w:w="9213" w:type="dxa"/>
        <w:tblInd w:w="42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708"/>
        <w:gridCol w:w="2489"/>
        <w:gridCol w:w="1197"/>
        <w:gridCol w:w="4819"/>
      </w:tblGrid>
      <w:tr w:rsidR="00844A17" w:rsidRPr="00A00699" w14:paraId="2A621C30" w14:textId="77777777" w:rsidTr="00884911">
        <w:trPr>
          <w:trHeight w:val="273"/>
        </w:trPr>
        <w:tc>
          <w:tcPr>
            <w:tcW w:w="708" w:type="dxa"/>
            <w:shd w:val="clear" w:color="auto" w:fill="DBE5F1" w:themeFill="accent1" w:themeFillTint="33"/>
          </w:tcPr>
          <w:p w14:paraId="78F3816C" w14:textId="77777777" w:rsidR="00844A17" w:rsidRPr="00A00699" w:rsidRDefault="00A00699" w:rsidP="00A00699">
            <w:pPr>
              <w:tabs>
                <w:tab w:val="left" w:pos="907"/>
              </w:tabs>
              <w:jc w:val="center"/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A00699"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  <w:t>NR</w:t>
            </w:r>
          </w:p>
        </w:tc>
        <w:tc>
          <w:tcPr>
            <w:tcW w:w="2489" w:type="dxa"/>
            <w:shd w:val="clear" w:color="auto" w:fill="DBE5F1" w:themeFill="accent1" w:themeFillTint="33"/>
          </w:tcPr>
          <w:p w14:paraId="30B917C1" w14:textId="77777777" w:rsidR="00844A17" w:rsidRPr="00A00699" w:rsidRDefault="00844A17" w:rsidP="00A00699">
            <w:pPr>
              <w:tabs>
                <w:tab w:val="left" w:pos="907"/>
              </w:tabs>
              <w:jc w:val="center"/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A00699"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  <w:t>Necessidade do Negócio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14:paraId="47D102FB" w14:textId="77777777" w:rsidR="00844A17" w:rsidRPr="00A00699" w:rsidRDefault="00844A17" w:rsidP="00A00699">
            <w:pPr>
              <w:tabs>
                <w:tab w:val="left" w:pos="907"/>
              </w:tabs>
              <w:jc w:val="left"/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A00699"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  <w:t>Prioridade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386C360B" w14:textId="77777777" w:rsidR="00844A17" w:rsidRPr="00A00699" w:rsidRDefault="00844A17" w:rsidP="00A00699">
            <w:pPr>
              <w:tabs>
                <w:tab w:val="left" w:pos="907"/>
              </w:tabs>
              <w:jc w:val="center"/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A00699"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  <w:t>Descrição do Requisito</w:t>
            </w:r>
          </w:p>
        </w:tc>
      </w:tr>
      <w:tr w:rsidR="00844A17" w:rsidRPr="00A00699" w14:paraId="0CC4FC2F" w14:textId="77777777" w:rsidTr="00884911">
        <w:trPr>
          <w:trHeight w:val="231"/>
        </w:trPr>
        <w:tc>
          <w:tcPr>
            <w:tcW w:w="708" w:type="dxa"/>
          </w:tcPr>
          <w:p w14:paraId="10E02F43" w14:textId="77777777" w:rsidR="00844A17" w:rsidRPr="00A00699" w:rsidRDefault="00844A17" w:rsidP="00A00699">
            <w:pPr>
              <w:pStyle w:val="PargrafodaLista"/>
              <w:numPr>
                <w:ilvl w:val="0"/>
                <w:numId w:val="15"/>
              </w:numPr>
              <w:tabs>
                <w:tab w:val="left" w:pos="31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0381DE4F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</w:p>
        </w:tc>
        <w:tc>
          <w:tcPr>
            <w:tcW w:w="1197" w:type="dxa"/>
          </w:tcPr>
          <w:p w14:paraId="283A1C52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585D424A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A17" w:rsidRPr="00A00699" w14:paraId="1066D742" w14:textId="77777777" w:rsidTr="00884911">
        <w:trPr>
          <w:trHeight w:val="273"/>
        </w:trPr>
        <w:tc>
          <w:tcPr>
            <w:tcW w:w="708" w:type="dxa"/>
          </w:tcPr>
          <w:p w14:paraId="7C0B4EBE" w14:textId="77777777" w:rsidR="00844A17" w:rsidRPr="00A00699" w:rsidRDefault="00844A17" w:rsidP="00A00699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58D8CDA7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1056589C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5B922373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A17" w:rsidRPr="00A00699" w14:paraId="64E887FE" w14:textId="77777777" w:rsidTr="00884911">
        <w:trPr>
          <w:trHeight w:val="273"/>
        </w:trPr>
        <w:tc>
          <w:tcPr>
            <w:tcW w:w="708" w:type="dxa"/>
          </w:tcPr>
          <w:p w14:paraId="545CC8B5" w14:textId="77777777" w:rsidR="00844A17" w:rsidRPr="00A00699" w:rsidRDefault="00844A17" w:rsidP="00A00699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068C9768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5A99277A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408C6416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A17" w:rsidRPr="00A00699" w14:paraId="59529083" w14:textId="77777777" w:rsidTr="00884911">
        <w:trPr>
          <w:trHeight w:val="273"/>
        </w:trPr>
        <w:tc>
          <w:tcPr>
            <w:tcW w:w="708" w:type="dxa"/>
          </w:tcPr>
          <w:p w14:paraId="47B5F99C" w14:textId="77777777" w:rsidR="00844A17" w:rsidRPr="00A00699" w:rsidRDefault="00844A17" w:rsidP="00A00699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2B35A373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43CC3B15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0D037956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A17" w:rsidRPr="00A00699" w14:paraId="7603285C" w14:textId="77777777" w:rsidTr="00884911">
        <w:trPr>
          <w:trHeight w:val="273"/>
        </w:trPr>
        <w:tc>
          <w:tcPr>
            <w:tcW w:w="708" w:type="dxa"/>
          </w:tcPr>
          <w:p w14:paraId="4F7EDB3D" w14:textId="77777777" w:rsidR="00844A17" w:rsidRPr="00A00699" w:rsidRDefault="00844A17" w:rsidP="00A00699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50AD9158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2DADC32C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7E253F87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A17" w:rsidRPr="00A00699" w14:paraId="2308EA88" w14:textId="77777777" w:rsidTr="00884911">
        <w:trPr>
          <w:trHeight w:val="273"/>
        </w:trPr>
        <w:tc>
          <w:tcPr>
            <w:tcW w:w="708" w:type="dxa"/>
          </w:tcPr>
          <w:p w14:paraId="7230373F" w14:textId="77777777" w:rsidR="00844A17" w:rsidRPr="00A00699" w:rsidRDefault="00844A17" w:rsidP="00A00699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3EC46665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0F9909EF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7D1ED61C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A17" w:rsidRPr="00A00699" w14:paraId="15E1728D" w14:textId="77777777" w:rsidTr="00884911">
        <w:trPr>
          <w:trHeight w:val="273"/>
        </w:trPr>
        <w:tc>
          <w:tcPr>
            <w:tcW w:w="708" w:type="dxa"/>
          </w:tcPr>
          <w:p w14:paraId="281A2EB6" w14:textId="77777777" w:rsidR="00844A17" w:rsidRPr="00A00699" w:rsidRDefault="00844A17" w:rsidP="00A00699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0F7EC4A7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0D4AE78E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0DA1DE7F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4A17" w:rsidRPr="00A00699" w14:paraId="42AFB035" w14:textId="77777777" w:rsidTr="00884911">
        <w:trPr>
          <w:trHeight w:val="273"/>
        </w:trPr>
        <w:tc>
          <w:tcPr>
            <w:tcW w:w="708" w:type="dxa"/>
          </w:tcPr>
          <w:p w14:paraId="04F4387C" w14:textId="77777777" w:rsidR="00844A17" w:rsidRPr="00A00699" w:rsidRDefault="00844A17" w:rsidP="00A00699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2827956F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119C997F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3FB94C44" w14:textId="77777777" w:rsidR="00844A17" w:rsidRPr="00A00699" w:rsidRDefault="00844A17" w:rsidP="00A006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0699" w:rsidRPr="00A00699" w14:paraId="1148EE9F" w14:textId="77777777" w:rsidTr="00884911">
        <w:trPr>
          <w:trHeight w:val="273"/>
        </w:trPr>
        <w:tc>
          <w:tcPr>
            <w:tcW w:w="708" w:type="dxa"/>
          </w:tcPr>
          <w:p w14:paraId="6907C37C" w14:textId="77777777" w:rsidR="00A00699" w:rsidRPr="00A00699" w:rsidRDefault="00A00699" w:rsidP="00A00699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69E34AE7" w14:textId="77777777" w:rsidR="00A00699" w:rsidRPr="00A00699" w:rsidRDefault="00A00699" w:rsidP="00A0069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4FBD7E79" w14:textId="77777777" w:rsidR="00A00699" w:rsidRPr="00A00699" w:rsidRDefault="00A00699" w:rsidP="00A0069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14:paraId="33A9B9C8" w14:textId="77777777" w:rsidR="00A00699" w:rsidRPr="00A00699" w:rsidRDefault="00A00699" w:rsidP="00A00699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A00699" w:rsidRPr="00A00699" w14:paraId="722C64A3" w14:textId="77777777" w:rsidTr="00884911">
        <w:trPr>
          <w:trHeight w:val="273"/>
        </w:trPr>
        <w:tc>
          <w:tcPr>
            <w:tcW w:w="708" w:type="dxa"/>
          </w:tcPr>
          <w:p w14:paraId="35F70FBF" w14:textId="77777777" w:rsidR="00A00699" w:rsidRPr="00A00699" w:rsidRDefault="00A00699" w:rsidP="00A00699">
            <w:pPr>
              <w:pStyle w:val="PargrafodaLista"/>
              <w:numPr>
                <w:ilvl w:val="0"/>
                <w:numId w:val="15"/>
              </w:num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6223DEE3" w14:textId="77777777" w:rsidR="00A00699" w:rsidRPr="00A00699" w:rsidRDefault="00A00699" w:rsidP="00A0069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152A95C4" w14:textId="77777777" w:rsidR="00A00699" w:rsidRPr="00A00699" w:rsidRDefault="00A00699" w:rsidP="00A0069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14:paraId="1DC037E1" w14:textId="77777777" w:rsidR="00A00699" w:rsidRPr="00A00699" w:rsidRDefault="00A00699" w:rsidP="00A00699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bookmarkEnd w:id="8"/>
    </w:tbl>
    <w:p w14:paraId="2C1DC05F" w14:textId="77777777" w:rsidR="007A4AE3" w:rsidRDefault="007A4AE3" w:rsidP="00C968A3">
      <w:pPr>
        <w:jc w:val="both"/>
      </w:pPr>
    </w:p>
    <w:p w14:paraId="0C69B96F" w14:textId="77777777" w:rsidR="003552FD" w:rsidRDefault="003552FD" w:rsidP="00C968A3">
      <w:pPr>
        <w:jc w:val="both"/>
      </w:pPr>
    </w:p>
    <w:p w14:paraId="4EFB7E49" w14:textId="77777777" w:rsidR="003552FD" w:rsidRPr="000E5CCE" w:rsidRDefault="003552FD" w:rsidP="003552FD">
      <w:pPr>
        <w:pStyle w:val="Autopass-01"/>
        <w:rPr>
          <w:rFonts w:asciiTheme="minorHAnsi" w:hAnsiTheme="minorHAnsi" w:cstheme="minorHAnsi"/>
        </w:rPr>
      </w:pPr>
      <w:bookmarkStart w:id="41" w:name="_Toc512422927"/>
      <w:r w:rsidRPr="00A00699">
        <w:t>Requisitos</w:t>
      </w:r>
      <w:r>
        <w:t xml:space="preserve"> Não-Funcionais</w:t>
      </w:r>
      <w:bookmarkEnd w:id="41"/>
    </w:p>
    <w:p w14:paraId="2128A1BE" w14:textId="77777777" w:rsidR="000E5CCE" w:rsidRDefault="000E5CCE" w:rsidP="000E5CCE">
      <w:pPr>
        <w:ind w:left="426"/>
        <w:jc w:val="both"/>
        <w:rPr>
          <w:rFonts w:asciiTheme="minorHAnsi" w:hAnsiTheme="minorHAnsi" w:cstheme="minorHAnsi"/>
          <w:i/>
          <w:sz w:val="16"/>
          <w:szCs w:val="16"/>
        </w:rPr>
      </w:pPr>
      <w:r w:rsidRPr="00AC5387">
        <w:rPr>
          <w:i/>
          <w:sz w:val="16"/>
          <w:szCs w:val="16"/>
        </w:rPr>
        <w:t xml:space="preserve">[descreva de forma detalhada os requisitos </w:t>
      </w:r>
      <w:r>
        <w:rPr>
          <w:i/>
          <w:sz w:val="16"/>
          <w:szCs w:val="16"/>
        </w:rPr>
        <w:t xml:space="preserve">não funcionais </w:t>
      </w:r>
      <w:r w:rsidRPr="00AC5387">
        <w:rPr>
          <w:i/>
          <w:sz w:val="16"/>
          <w:szCs w:val="16"/>
        </w:rPr>
        <w:t xml:space="preserve">para o projeto. </w:t>
      </w:r>
      <w:r w:rsidRPr="00582F69">
        <w:rPr>
          <w:rFonts w:asciiTheme="minorHAnsi" w:hAnsiTheme="minorHAnsi" w:cstheme="minorHAnsi"/>
          <w:i/>
          <w:sz w:val="16"/>
          <w:szCs w:val="16"/>
        </w:rPr>
        <w:t>Tratados geralmente como premissas e restrições técnicas de um projeto os requisitos não funcionais são praticamente todas as necessidades que não podem ser atendidas através de funcionalidades.</w:t>
      </w:r>
      <w:r>
        <w:rPr>
          <w:rFonts w:asciiTheme="minorHAnsi" w:hAnsiTheme="minorHAnsi" w:cstheme="minorHAnsi"/>
          <w:i/>
          <w:sz w:val="16"/>
          <w:szCs w:val="16"/>
        </w:rPr>
        <w:t xml:space="preserve"> </w:t>
      </w:r>
      <w:r w:rsidRPr="00582F69">
        <w:rPr>
          <w:rFonts w:asciiTheme="minorHAnsi" w:hAnsiTheme="minorHAnsi" w:cstheme="minorHAnsi"/>
          <w:i/>
          <w:sz w:val="16"/>
          <w:szCs w:val="16"/>
        </w:rPr>
        <w:t>Geralmente mensurável, os requisitos não funcionais definem características e impõe limites do sistema como método de desenvolvimento, tempo, espaço, Sistema Operacional, dentre outros e cuja medida pode ser determinada é importante que se associe essa medida ou referência à cada requisito não funcional.</w:t>
      </w:r>
    </w:p>
    <w:p w14:paraId="2ED1CD17" w14:textId="77777777" w:rsidR="000E5CCE" w:rsidRPr="00582F69" w:rsidRDefault="000E5CCE" w:rsidP="000E5CCE">
      <w:pPr>
        <w:ind w:left="426"/>
        <w:jc w:val="both"/>
        <w:rPr>
          <w:rFonts w:asciiTheme="minorHAnsi" w:hAnsiTheme="minorHAnsi" w:cstheme="minorHAnsi"/>
          <w:i/>
          <w:sz w:val="16"/>
          <w:szCs w:val="16"/>
        </w:rPr>
      </w:pPr>
      <w:r>
        <w:rPr>
          <w:rFonts w:asciiTheme="minorHAnsi" w:hAnsiTheme="minorHAnsi" w:cstheme="minorHAnsi"/>
          <w:i/>
          <w:sz w:val="16"/>
          <w:szCs w:val="16"/>
        </w:rPr>
        <w:t xml:space="preserve">Exemplo: </w:t>
      </w:r>
    </w:p>
    <w:p w14:paraId="41B5C7BE" w14:textId="77777777" w:rsidR="000E5CCE" w:rsidRPr="00582F69" w:rsidRDefault="000E5CCE" w:rsidP="000E5CCE">
      <w:pPr>
        <w:ind w:left="426"/>
        <w:jc w:val="both"/>
        <w:rPr>
          <w:rFonts w:asciiTheme="minorHAnsi" w:hAnsiTheme="minorHAnsi" w:cstheme="minorHAnsi"/>
          <w:i/>
          <w:sz w:val="16"/>
          <w:szCs w:val="16"/>
        </w:rPr>
      </w:pPr>
      <w:r w:rsidRPr="00582F69">
        <w:rPr>
          <w:rFonts w:asciiTheme="minorHAnsi" w:hAnsiTheme="minorHAnsi" w:cstheme="minorHAnsi"/>
          <w:i/>
          <w:sz w:val="16"/>
          <w:szCs w:val="16"/>
        </w:rPr>
        <w:t xml:space="preserve">O tamanho pode ser medido em </w:t>
      </w:r>
      <w:proofErr w:type="spellStart"/>
      <w:r w:rsidRPr="00582F69">
        <w:rPr>
          <w:rFonts w:asciiTheme="minorHAnsi" w:hAnsiTheme="minorHAnsi" w:cstheme="minorHAnsi"/>
          <w:i/>
          <w:sz w:val="16"/>
          <w:szCs w:val="16"/>
        </w:rPr>
        <w:t>kbytes</w:t>
      </w:r>
      <w:proofErr w:type="spellEnd"/>
      <w:r w:rsidRPr="00582F69">
        <w:rPr>
          <w:rFonts w:asciiTheme="minorHAnsi" w:hAnsiTheme="minorHAnsi" w:cstheme="minorHAnsi"/>
          <w:i/>
          <w:sz w:val="16"/>
          <w:szCs w:val="16"/>
        </w:rPr>
        <w:t xml:space="preserve"> e número de Chip de RAM.</w:t>
      </w:r>
    </w:p>
    <w:p w14:paraId="75BC9C70" w14:textId="77777777" w:rsidR="000E5CCE" w:rsidRPr="00582F69" w:rsidRDefault="000E5CCE" w:rsidP="000E5CCE">
      <w:pPr>
        <w:ind w:left="426"/>
        <w:jc w:val="both"/>
        <w:rPr>
          <w:rFonts w:asciiTheme="minorHAnsi" w:hAnsiTheme="minorHAnsi" w:cstheme="minorHAnsi"/>
          <w:i/>
          <w:sz w:val="16"/>
          <w:szCs w:val="16"/>
        </w:rPr>
      </w:pPr>
      <w:r w:rsidRPr="00582F69">
        <w:rPr>
          <w:rFonts w:asciiTheme="minorHAnsi" w:hAnsiTheme="minorHAnsi" w:cstheme="minorHAnsi"/>
          <w:i/>
          <w:sz w:val="16"/>
          <w:szCs w:val="16"/>
        </w:rPr>
        <w:t>A velocidade está ligada ao tempo de utilização da tela, ou transações processadas por segundos.</w:t>
      </w:r>
    </w:p>
    <w:p w14:paraId="5FCA5B6A" w14:textId="77777777" w:rsidR="000E5CCE" w:rsidRPr="00582F69" w:rsidRDefault="000E5CCE" w:rsidP="000E5CCE">
      <w:pPr>
        <w:ind w:left="426"/>
        <w:jc w:val="both"/>
        <w:rPr>
          <w:rFonts w:asciiTheme="minorHAnsi" w:hAnsiTheme="minorHAnsi" w:cstheme="minorHAnsi"/>
          <w:i/>
          <w:sz w:val="16"/>
          <w:szCs w:val="16"/>
        </w:rPr>
      </w:pPr>
      <w:r w:rsidRPr="00582F69">
        <w:rPr>
          <w:rFonts w:asciiTheme="minorHAnsi" w:hAnsiTheme="minorHAnsi" w:cstheme="minorHAnsi"/>
          <w:i/>
          <w:sz w:val="16"/>
          <w:szCs w:val="16"/>
        </w:rPr>
        <w:t>A métrica da portabilidade é o número de sistema-alvo.</w:t>
      </w:r>
    </w:p>
    <w:p w14:paraId="7121CC8B" w14:textId="77777777" w:rsidR="000E5CCE" w:rsidRPr="00582F69" w:rsidRDefault="000E5CCE" w:rsidP="000E5CCE">
      <w:pPr>
        <w:ind w:left="426"/>
        <w:jc w:val="both"/>
        <w:rPr>
          <w:rFonts w:asciiTheme="minorHAnsi" w:hAnsiTheme="minorHAnsi" w:cstheme="minorHAnsi"/>
          <w:i/>
          <w:sz w:val="16"/>
          <w:szCs w:val="16"/>
        </w:rPr>
      </w:pPr>
      <w:r w:rsidRPr="00582F69">
        <w:rPr>
          <w:rFonts w:asciiTheme="minorHAnsi" w:hAnsiTheme="minorHAnsi" w:cstheme="minorHAnsi"/>
          <w:i/>
          <w:sz w:val="16"/>
          <w:szCs w:val="16"/>
        </w:rPr>
        <w:t>A facilidade de uso pode ser medida pelo número de janelas ou o tempo de treino</w:t>
      </w:r>
    </w:p>
    <w:p w14:paraId="38B0E4EF" w14:textId="77777777" w:rsidR="000E5CCE" w:rsidRPr="00582F69" w:rsidRDefault="000E5CCE" w:rsidP="000E5CCE">
      <w:pPr>
        <w:ind w:left="426"/>
        <w:jc w:val="both"/>
        <w:rPr>
          <w:rFonts w:asciiTheme="minorHAnsi" w:hAnsiTheme="minorHAnsi" w:cstheme="minorHAnsi"/>
          <w:i/>
          <w:sz w:val="16"/>
          <w:szCs w:val="16"/>
        </w:rPr>
      </w:pPr>
      <w:r w:rsidRPr="00582F69">
        <w:rPr>
          <w:rFonts w:asciiTheme="minorHAnsi" w:hAnsiTheme="minorHAnsi" w:cstheme="minorHAnsi"/>
          <w:i/>
          <w:sz w:val="16"/>
          <w:szCs w:val="16"/>
        </w:rPr>
        <w:t>A confiabilidade tem ligação com o tempo médio que o sistema pode vir a falhar, a disponibilidade ou até mesmo a taxa de ocorrência de falhas.</w:t>
      </w:r>
    </w:p>
    <w:p w14:paraId="754B8926" w14:textId="77777777" w:rsidR="000E5CCE" w:rsidRPr="00A00699" w:rsidRDefault="000E5CCE" w:rsidP="000E5CCE">
      <w:pPr>
        <w:ind w:left="426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i/>
          <w:sz w:val="16"/>
          <w:szCs w:val="16"/>
        </w:rPr>
        <w:t>Alguns sistemas</w:t>
      </w:r>
      <w:r w:rsidRPr="00582F69">
        <w:rPr>
          <w:rFonts w:asciiTheme="minorHAnsi" w:hAnsiTheme="minorHAnsi" w:cstheme="minorHAnsi"/>
          <w:i/>
          <w:sz w:val="16"/>
          <w:szCs w:val="16"/>
        </w:rPr>
        <w:t xml:space="preserve"> não obtém</w:t>
      </w:r>
      <w:proofErr w:type="gramEnd"/>
      <w:r w:rsidRPr="00582F69">
        <w:rPr>
          <w:rFonts w:asciiTheme="minorHAnsi" w:hAnsiTheme="minorHAnsi" w:cstheme="minorHAnsi"/>
          <w:i/>
          <w:sz w:val="16"/>
          <w:szCs w:val="16"/>
        </w:rPr>
        <w:t xml:space="preserve"> sucesso e chegam a fracassar</w:t>
      </w:r>
      <w:r>
        <w:rPr>
          <w:rFonts w:asciiTheme="minorHAnsi" w:hAnsiTheme="minorHAnsi" w:cstheme="minorHAnsi"/>
          <w:i/>
          <w:sz w:val="16"/>
          <w:szCs w:val="16"/>
        </w:rPr>
        <w:t xml:space="preserve">, devido </w:t>
      </w:r>
      <w:r w:rsidRPr="00582F69">
        <w:rPr>
          <w:rFonts w:asciiTheme="minorHAnsi" w:hAnsiTheme="minorHAnsi" w:cstheme="minorHAnsi"/>
          <w:i/>
          <w:sz w:val="16"/>
          <w:szCs w:val="16"/>
        </w:rPr>
        <w:t>a não definição prévia desses atributos de qualidade na priorização ao definir uma arquitetura</w:t>
      </w:r>
      <w:r>
        <w:rPr>
          <w:rFonts w:asciiTheme="minorHAnsi" w:hAnsiTheme="minorHAnsi" w:cstheme="minorHAnsi"/>
          <w:i/>
          <w:sz w:val="16"/>
          <w:szCs w:val="16"/>
        </w:rPr>
        <w:t xml:space="preserve"> e não podem ser desconsiderados.]</w:t>
      </w:r>
      <w:r w:rsidRPr="00A00699">
        <w:rPr>
          <w:rFonts w:asciiTheme="minorHAnsi" w:hAnsiTheme="minorHAnsi" w:cstheme="minorHAnsi"/>
        </w:rPr>
        <w:t xml:space="preserve"> </w:t>
      </w:r>
    </w:p>
    <w:tbl>
      <w:tblPr>
        <w:tblStyle w:val="Tabelacomgrade"/>
        <w:tblW w:w="9213" w:type="dxa"/>
        <w:tblInd w:w="42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708"/>
        <w:gridCol w:w="2489"/>
        <w:gridCol w:w="1197"/>
        <w:gridCol w:w="4819"/>
      </w:tblGrid>
      <w:tr w:rsidR="003552FD" w:rsidRPr="00A00699" w14:paraId="339CB196" w14:textId="77777777" w:rsidTr="00250D49">
        <w:trPr>
          <w:trHeight w:val="273"/>
        </w:trPr>
        <w:tc>
          <w:tcPr>
            <w:tcW w:w="708" w:type="dxa"/>
            <w:shd w:val="clear" w:color="auto" w:fill="DBE5F1" w:themeFill="accent1" w:themeFillTint="33"/>
          </w:tcPr>
          <w:p w14:paraId="6DD97F52" w14:textId="77777777" w:rsidR="003552FD" w:rsidRPr="00A00699" w:rsidRDefault="003552FD" w:rsidP="00250D49">
            <w:pPr>
              <w:tabs>
                <w:tab w:val="left" w:pos="907"/>
              </w:tabs>
              <w:jc w:val="center"/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A00699"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  <w:t>NR</w:t>
            </w:r>
          </w:p>
        </w:tc>
        <w:tc>
          <w:tcPr>
            <w:tcW w:w="2489" w:type="dxa"/>
            <w:shd w:val="clear" w:color="auto" w:fill="DBE5F1" w:themeFill="accent1" w:themeFillTint="33"/>
          </w:tcPr>
          <w:p w14:paraId="4BF66B31" w14:textId="77777777" w:rsidR="003552FD" w:rsidRPr="00A00699" w:rsidRDefault="003552FD" w:rsidP="00250D49">
            <w:pPr>
              <w:tabs>
                <w:tab w:val="left" w:pos="907"/>
              </w:tabs>
              <w:jc w:val="center"/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A00699"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  <w:t>Necessidade do Negócio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14:paraId="477B2120" w14:textId="77777777" w:rsidR="003552FD" w:rsidRPr="00A00699" w:rsidRDefault="003552FD" w:rsidP="00250D49">
            <w:pPr>
              <w:tabs>
                <w:tab w:val="left" w:pos="907"/>
              </w:tabs>
              <w:jc w:val="left"/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A00699"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  <w:t>Prioridade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59B298CC" w14:textId="77777777" w:rsidR="003552FD" w:rsidRPr="00A00699" w:rsidRDefault="003552FD" w:rsidP="00250D49">
            <w:pPr>
              <w:tabs>
                <w:tab w:val="left" w:pos="907"/>
              </w:tabs>
              <w:jc w:val="center"/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A00699">
              <w:rPr>
                <w:rFonts w:eastAsiaTheme="minorHAnsi" w:cstheme="minorBidi"/>
                <w:b/>
                <w:bCs/>
                <w:sz w:val="22"/>
                <w:szCs w:val="22"/>
                <w:lang w:eastAsia="en-US"/>
              </w:rPr>
              <w:t>Descrição do Requisito</w:t>
            </w:r>
          </w:p>
        </w:tc>
      </w:tr>
      <w:tr w:rsidR="003552FD" w:rsidRPr="00A00699" w14:paraId="48A981AF" w14:textId="77777777" w:rsidTr="00250D49">
        <w:trPr>
          <w:trHeight w:val="231"/>
        </w:trPr>
        <w:tc>
          <w:tcPr>
            <w:tcW w:w="708" w:type="dxa"/>
          </w:tcPr>
          <w:p w14:paraId="1D559B6A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tabs>
                <w:tab w:val="left" w:pos="31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7837F5C4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</w:pPr>
          </w:p>
        </w:tc>
        <w:tc>
          <w:tcPr>
            <w:tcW w:w="1197" w:type="dxa"/>
          </w:tcPr>
          <w:p w14:paraId="15DC4C41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3F660A64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52FD" w:rsidRPr="00A00699" w14:paraId="1974F9EF" w14:textId="77777777" w:rsidTr="00250D49">
        <w:trPr>
          <w:trHeight w:val="273"/>
        </w:trPr>
        <w:tc>
          <w:tcPr>
            <w:tcW w:w="708" w:type="dxa"/>
          </w:tcPr>
          <w:p w14:paraId="29E0EADF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349F2DC0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59AAF631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0EB38EAB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52FD" w:rsidRPr="00A00699" w14:paraId="10378D42" w14:textId="77777777" w:rsidTr="00250D49">
        <w:trPr>
          <w:trHeight w:val="273"/>
        </w:trPr>
        <w:tc>
          <w:tcPr>
            <w:tcW w:w="708" w:type="dxa"/>
          </w:tcPr>
          <w:p w14:paraId="37A50810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5133172B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300C9FCB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6F5AFA0C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52FD" w:rsidRPr="00A00699" w14:paraId="3AE520EE" w14:textId="77777777" w:rsidTr="00250D49">
        <w:trPr>
          <w:trHeight w:val="273"/>
        </w:trPr>
        <w:tc>
          <w:tcPr>
            <w:tcW w:w="708" w:type="dxa"/>
          </w:tcPr>
          <w:p w14:paraId="3E32C9DC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3D76CF32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11F77594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5D665C05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52FD" w:rsidRPr="00A00699" w14:paraId="08960BA7" w14:textId="77777777" w:rsidTr="00250D49">
        <w:trPr>
          <w:trHeight w:val="273"/>
        </w:trPr>
        <w:tc>
          <w:tcPr>
            <w:tcW w:w="708" w:type="dxa"/>
          </w:tcPr>
          <w:p w14:paraId="032D20A2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754995FB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230BA1B1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1046D640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52FD" w:rsidRPr="00A00699" w14:paraId="2EAAD28D" w14:textId="77777777" w:rsidTr="00250D49">
        <w:trPr>
          <w:trHeight w:val="273"/>
        </w:trPr>
        <w:tc>
          <w:tcPr>
            <w:tcW w:w="708" w:type="dxa"/>
          </w:tcPr>
          <w:p w14:paraId="7F49B432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4992DAA6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21DAEF25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671513F0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52FD" w:rsidRPr="00A00699" w14:paraId="69BDBC1B" w14:textId="77777777" w:rsidTr="00250D49">
        <w:trPr>
          <w:trHeight w:val="273"/>
        </w:trPr>
        <w:tc>
          <w:tcPr>
            <w:tcW w:w="708" w:type="dxa"/>
          </w:tcPr>
          <w:p w14:paraId="6A5C486E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7153A2A9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30943384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40892E30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52FD" w:rsidRPr="00A00699" w14:paraId="7DA9FF30" w14:textId="77777777" w:rsidTr="00250D49">
        <w:trPr>
          <w:trHeight w:val="273"/>
        </w:trPr>
        <w:tc>
          <w:tcPr>
            <w:tcW w:w="708" w:type="dxa"/>
          </w:tcPr>
          <w:p w14:paraId="2EE63B64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51812E2A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7" w:type="dxa"/>
          </w:tcPr>
          <w:p w14:paraId="63D4DBFE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19" w:type="dxa"/>
          </w:tcPr>
          <w:p w14:paraId="78089E33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552FD" w:rsidRPr="00A00699" w14:paraId="447289FF" w14:textId="77777777" w:rsidTr="00250D49">
        <w:trPr>
          <w:trHeight w:val="273"/>
        </w:trPr>
        <w:tc>
          <w:tcPr>
            <w:tcW w:w="708" w:type="dxa"/>
          </w:tcPr>
          <w:p w14:paraId="7DAFCD98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5C6F357B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316393DD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14:paraId="542C5981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</w:rPr>
            </w:pPr>
          </w:p>
        </w:tc>
      </w:tr>
      <w:tr w:rsidR="003552FD" w:rsidRPr="00A00699" w14:paraId="3C4470AD" w14:textId="77777777" w:rsidTr="00250D49">
        <w:trPr>
          <w:trHeight w:val="273"/>
        </w:trPr>
        <w:tc>
          <w:tcPr>
            <w:tcW w:w="708" w:type="dxa"/>
          </w:tcPr>
          <w:p w14:paraId="7924D732" w14:textId="77777777" w:rsidR="003552FD" w:rsidRPr="00A00699" w:rsidRDefault="003552FD" w:rsidP="003535F9">
            <w:pPr>
              <w:pStyle w:val="PargrafodaLista"/>
              <w:numPr>
                <w:ilvl w:val="0"/>
                <w:numId w:val="20"/>
              </w:numPr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489" w:type="dxa"/>
          </w:tcPr>
          <w:p w14:paraId="15609805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197" w:type="dxa"/>
          </w:tcPr>
          <w:p w14:paraId="35B4BF39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14:paraId="7218CB84" w14:textId="77777777" w:rsidR="003552FD" w:rsidRPr="00A00699" w:rsidRDefault="003552FD" w:rsidP="00250D49">
            <w:pPr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28A38214" w14:textId="77777777" w:rsidR="00D32153" w:rsidRPr="00D32153" w:rsidRDefault="00D32153" w:rsidP="00D32153">
      <w:pPr>
        <w:ind w:left="426"/>
        <w:jc w:val="both"/>
      </w:pPr>
    </w:p>
    <w:p w14:paraId="23C1FBF4" w14:textId="77777777" w:rsidR="00E54044" w:rsidRDefault="00E54044" w:rsidP="00D32153">
      <w:pPr>
        <w:ind w:left="426"/>
        <w:jc w:val="both"/>
      </w:pPr>
    </w:p>
    <w:p w14:paraId="63EB8C71" w14:textId="77777777" w:rsidR="007A4AE3" w:rsidRDefault="007A4AE3" w:rsidP="007A4AE3">
      <w:pPr>
        <w:pStyle w:val="Autopass-01"/>
      </w:pPr>
      <w:bookmarkStart w:id="42" w:name="_Toc512422928"/>
      <w:r>
        <w:t>Aprovações</w:t>
      </w:r>
      <w:bookmarkEnd w:id="42"/>
    </w:p>
    <w:tbl>
      <w:tblPr>
        <w:tblW w:w="9213" w:type="dxa"/>
        <w:tblInd w:w="4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7"/>
        <w:gridCol w:w="1889"/>
        <w:gridCol w:w="2789"/>
      </w:tblGrid>
      <w:tr w:rsidR="007A4AE3" w14:paraId="3A47E628" w14:textId="77777777" w:rsidTr="007A4AE3">
        <w:trPr>
          <w:trHeight w:val="377"/>
        </w:trPr>
        <w:tc>
          <w:tcPr>
            <w:tcW w:w="2268" w:type="dxa"/>
            <w:shd w:val="clear" w:color="auto" w:fill="DBE5F1" w:themeFill="accent1" w:themeFillTint="33"/>
            <w:vAlign w:val="center"/>
            <w:hideMark/>
          </w:tcPr>
          <w:p w14:paraId="5E77ABDB" w14:textId="77777777" w:rsidR="007A4AE3" w:rsidRDefault="007A4AE3" w:rsidP="009A0C4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7" w:type="dxa"/>
            <w:shd w:val="clear" w:color="auto" w:fill="DBE5F1" w:themeFill="accent1" w:themeFillTint="33"/>
            <w:vAlign w:val="center"/>
            <w:hideMark/>
          </w:tcPr>
          <w:p w14:paraId="3008E479" w14:textId="77777777" w:rsidR="007A4AE3" w:rsidRDefault="007A4AE3" w:rsidP="009A0C4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89" w:type="dxa"/>
            <w:shd w:val="clear" w:color="auto" w:fill="DBE5F1" w:themeFill="accent1" w:themeFillTint="33"/>
            <w:vAlign w:val="center"/>
            <w:hideMark/>
          </w:tcPr>
          <w:p w14:paraId="6031CFB8" w14:textId="77777777" w:rsidR="007A4AE3" w:rsidRDefault="007A4AE3" w:rsidP="009A0C4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789" w:type="dxa"/>
            <w:shd w:val="clear" w:color="auto" w:fill="DBE5F1" w:themeFill="accent1" w:themeFillTint="33"/>
            <w:vAlign w:val="center"/>
            <w:hideMark/>
          </w:tcPr>
          <w:p w14:paraId="71FAB6E8" w14:textId="77777777" w:rsidR="007A4AE3" w:rsidRDefault="007A4AE3" w:rsidP="009A0C4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FC5729">
              <w:rPr>
                <w:b/>
              </w:rPr>
              <w:t>/</w:t>
            </w:r>
            <w:proofErr w:type="spellStart"/>
            <w:r w:rsidR="00FC5729">
              <w:rPr>
                <w:b/>
              </w:rPr>
              <w:t>email</w:t>
            </w:r>
            <w:proofErr w:type="spellEnd"/>
          </w:p>
        </w:tc>
      </w:tr>
      <w:tr w:rsidR="007A4AE3" w14:paraId="40A35400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73555A61" w14:textId="77777777" w:rsidR="007A4AE3" w:rsidRDefault="007A4AE3" w:rsidP="009A0C4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2C7930E1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4054E21C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137312C2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</w:tr>
      <w:tr w:rsidR="007A4AE3" w14:paraId="34AE46D8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54DA4E54" w14:textId="77777777" w:rsidR="007A4AE3" w:rsidRDefault="007A4AE3" w:rsidP="009A0C4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55FBCD8C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38095651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59412ED3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</w:tr>
      <w:tr w:rsidR="007A4AE3" w14:paraId="0E3B581F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1CE09F6B" w14:textId="77777777" w:rsidR="007A4AE3" w:rsidRDefault="007A4AE3" w:rsidP="009A0C4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70508244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5BA265F5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002E6091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</w:tr>
      <w:tr w:rsidR="007A4AE3" w14:paraId="12B48085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15B04EA5" w14:textId="77777777" w:rsidR="007A4AE3" w:rsidRDefault="007A4AE3" w:rsidP="009A0C4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27C5C653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69561488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265E822B" w14:textId="77777777" w:rsidR="007A4AE3" w:rsidRDefault="007A4AE3" w:rsidP="009A0C4F">
            <w:pPr>
              <w:pStyle w:val="Verses"/>
              <w:spacing w:line="276" w:lineRule="auto"/>
              <w:jc w:val="left"/>
            </w:pPr>
          </w:p>
        </w:tc>
      </w:tr>
    </w:tbl>
    <w:p w14:paraId="31B31A13" w14:textId="77777777" w:rsidR="008843C9" w:rsidRPr="00C968A3" w:rsidRDefault="008843C9" w:rsidP="003D377B">
      <w:pPr>
        <w:rPr>
          <w:rFonts w:asciiTheme="minorHAnsi" w:hAnsiTheme="minorHAnsi" w:cstheme="minorHAnsi"/>
        </w:rPr>
      </w:pPr>
    </w:p>
    <w:sectPr w:rsidR="008843C9" w:rsidRPr="00C968A3" w:rsidSect="00401107">
      <w:headerReference w:type="default" r:id="rId10"/>
      <w:footerReference w:type="default" r:id="rId11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1682" w14:textId="77777777" w:rsidR="006911AF" w:rsidRDefault="006911AF" w:rsidP="005E1593">
      <w:r>
        <w:separator/>
      </w:r>
    </w:p>
  </w:endnote>
  <w:endnote w:type="continuationSeparator" w:id="0">
    <w:p w14:paraId="0BC7670E" w14:textId="77777777" w:rsidR="006911AF" w:rsidRDefault="006911A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9A0C4F" w:rsidRPr="006419CA" w14:paraId="579E31DF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3DDE1D51" w14:textId="77777777" w:rsidR="009A0C4F" w:rsidRPr="006419CA" w:rsidRDefault="009A0C4F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0D1772DD" w14:textId="77777777" w:rsidR="009A0C4F" w:rsidRPr="006419CA" w:rsidRDefault="009A0C4F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A0C4F" w:rsidRPr="006419CA" w14:paraId="5D5463B8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6AEC0A95" w14:textId="77777777" w:rsidR="009A0C4F" w:rsidRPr="006419CA" w:rsidRDefault="009A0C4F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7C5ED669" w14:textId="77777777" w:rsidR="009A0C4F" w:rsidRPr="006419CA" w:rsidRDefault="009A0C4F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09826124" w14:textId="77777777" w:rsidR="009A0C4F" w:rsidRPr="007B1901" w:rsidRDefault="009A0C4F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EA09" w14:textId="77777777" w:rsidR="006911AF" w:rsidRDefault="006911AF" w:rsidP="005E1593">
      <w:r>
        <w:separator/>
      </w:r>
    </w:p>
  </w:footnote>
  <w:footnote w:type="continuationSeparator" w:id="0">
    <w:p w14:paraId="7206CB74" w14:textId="77777777" w:rsidR="006911AF" w:rsidRDefault="006911A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17D4" w14:textId="77777777" w:rsidR="009A0C4F" w:rsidRPr="005101F3" w:rsidRDefault="009A0C4F">
    <w:pPr>
      <w:pStyle w:val="Cabealho"/>
      <w:rPr>
        <w:sz w:val="8"/>
        <w:szCs w:val="8"/>
      </w:rPr>
    </w:pPr>
  </w:p>
  <w:tbl>
    <w:tblPr>
      <w:tblStyle w:val="Tabelacomgrade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5954"/>
    </w:tblGrid>
    <w:tr w:rsidR="009A0C4F" w14:paraId="51151180" w14:textId="77777777" w:rsidTr="006A7E32">
      <w:trPr>
        <w:trHeight w:val="699"/>
      </w:trPr>
      <w:tc>
        <w:tcPr>
          <w:tcW w:w="3652" w:type="dxa"/>
          <w:vMerge w:val="restart"/>
          <w:vAlign w:val="center"/>
        </w:tcPr>
        <w:p w14:paraId="300F0878" w14:textId="75FD545C" w:rsidR="009A0C4F" w:rsidRPr="005101F3" w:rsidRDefault="009A0C4F" w:rsidP="005101F3">
          <w:pPr>
            <w:pStyle w:val="Cabealho"/>
            <w:jc w:val="center"/>
            <w:rPr>
              <w:b/>
            </w:rPr>
          </w:pPr>
        </w:p>
      </w:tc>
      <w:tc>
        <w:tcPr>
          <w:tcW w:w="5954" w:type="dxa"/>
          <w:vAlign w:val="center"/>
        </w:tcPr>
        <w:p w14:paraId="4BC49F03" w14:textId="77777777" w:rsidR="009A0C4F" w:rsidRPr="005101F3" w:rsidRDefault="009A0C4F" w:rsidP="00A86EF8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/>
              <w:b/>
              <w:sz w:val="32"/>
              <w:szCs w:val="24"/>
            </w:rPr>
            <w:t xml:space="preserve">REQUISITOS </w:t>
          </w:r>
        </w:p>
      </w:tc>
    </w:tr>
    <w:tr w:rsidR="009A0C4F" w14:paraId="6E750F81" w14:textId="77777777" w:rsidTr="006A7E32">
      <w:trPr>
        <w:trHeight w:val="414"/>
      </w:trPr>
      <w:tc>
        <w:tcPr>
          <w:tcW w:w="3652" w:type="dxa"/>
          <w:vMerge/>
          <w:vAlign w:val="center"/>
        </w:tcPr>
        <w:p w14:paraId="304D4C6B" w14:textId="77777777" w:rsidR="009A0C4F" w:rsidRDefault="009A0C4F">
          <w:pPr>
            <w:pStyle w:val="Cabealho"/>
            <w:rPr>
              <w:noProof/>
            </w:rPr>
          </w:pPr>
        </w:p>
      </w:tc>
      <w:tc>
        <w:tcPr>
          <w:tcW w:w="5954" w:type="dxa"/>
          <w:vAlign w:val="center"/>
        </w:tcPr>
        <w:p w14:paraId="20797472" w14:textId="77777777" w:rsidR="009A0C4F" w:rsidRPr="005101F3" w:rsidRDefault="009A0C4F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1BE0BCC1" w14:textId="77777777" w:rsidR="009A0C4F" w:rsidRPr="005101F3" w:rsidRDefault="009A0C4F">
    <w:pPr>
      <w:pStyle w:val="Cabealho"/>
      <w:rPr>
        <w:sz w:val="8"/>
        <w:szCs w:val="8"/>
      </w:rPr>
    </w:pPr>
  </w:p>
  <w:p w14:paraId="17B5F961" w14:textId="77777777" w:rsidR="009A0C4F" w:rsidRDefault="009A0C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80F6A"/>
    <w:multiLevelType w:val="hybridMultilevel"/>
    <w:tmpl w:val="B7CA7136"/>
    <w:lvl w:ilvl="0" w:tplc="3BB043E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88E5B17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0"/>
  </w:num>
  <w:num w:numId="14">
    <w:abstractNumId w:val="4"/>
  </w:num>
  <w:num w:numId="15">
    <w:abstractNumId w:val="6"/>
  </w:num>
  <w:num w:numId="16">
    <w:abstractNumId w:val="7"/>
  </w:num>
  <w:num w:numId="17">
    <w:abstractNumId w:val="7"/>
  </w:num>
  <w:num w:numId="18">
    <w:abstractNumId w:val="1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426C3"/>
    <w:rsid w:val="00053A6D"/>
    <w:rsid w:val="00071E02"/>
    <w:rsid w:val="000B029A"/>
    <w:rsid w:val="000C1AC0"/>
    <w:rsid w:val="000D7BBC"/>
    <w:rsid w:val="000E2853"/>
    <w:rsid w:val="000E3FBC"/>
    <w:rsid w:val="000E5CCE"/>
    <w:rsid w:val="00102565"/>
    <w:rsid w:val="00112AD5"/>
    <w:rsid w:val="00137694"/>
    <w:rsid w:val="00153621"/>
    <w:rsid w:val="001550F1"/>
    <w:rsid w:val="0018085A"/>
    <w:rsid w:val="00186475"/>
    <w:rsid w:val="001A55A5"/>
    <w:rsid w:val="001D497F"/>
    <w:rsid w:val="001D4C28"/>
    <w:rsid w:val="001F3D30"/>
    <w:rsid w:val="00211D53"/>
    <w:rsid w:val="00235BA5"/>
    <w:rsid w:val="002416D4"/>
    <w:rsid w:val="0024396F"/>
    <w:rsid w:val="00255696"/>
    <w:rsid w:val="0025668F"/>
    <w:rsid w:val="00274187"/>
    <w:rsid w:val="00283AEA"/>
    <w:rsid w:val="0028566C"/>
    <w:rsid w:val="00293ED8"/>
    <w:rsid w:val="002A19BF"/>
    <w:rsid w:val="002B32F0"/>
    <w:rsid w:val="002D4BA3"/>
    <w:rsid w:val="00323EFA"/>
    <w:rsid w:val="003264DB"/>
    <w:rsid w:val="00331443"/>
    <w:rsid w:val="00341B09"/>
    <w:rsid w:val="0034544C"/>
    <w:rsid w:val="003535F9"/>
    <w:rsid w:val="003552FD"/>
    <w:rsid w:val="00366264"/>
    <w:rsid w:val="00370B7C"/>
    <w:rsid w:val="00376291"/>
    <w:rsid w:val="00376368"/>
    <w:rsid w:val="0038008E"/>
    <w:rsid w:val="00393AF2"/>
    <w:rsid w:val="003B7499"/>
    <w:rsid w:val="003C2663"/>
    <w:rsid w:val="003C6AAD"/>
    <w:rsid w:val="003D377B"/>
    <w:rsid w:val="003D437B"/>
    <w:rsid w:val="003E219E"/>
    <w:rsid w:val="003E44EB"/>
    <w:rsid w:val="00400632"/>
    <w:rsid w:val="00401107"/>
    <w:rsid w:val="00424175"/>
    <w:rsid w:val="0042609D"/>
    <w:rsid w:val="004468CA"/>
    <w:rsid w:val="00450A2D"/>
    <w:rsid w:val="00483060"/>
    <w:rsid w:val="004A4977"/>
    <w:rsid w:val="004B2855"/>
    <w:rsid w:val="004B60F1"/>
    <w:rsid w:val="004C1781"/>
    <w:rsid w:val="004D0195"/>
    <w:rsid w:val="004D27A1"/>
    <w:rsid w:val="004F3F53"/>
    <w:rsid w:val="005101F3"/>
    <w:rsid w:val="0051081F"/>
    <w:rsid w:val="005254EC"/>
    <w:rsid w:val="00530AF2"/>
    <w:rsid w:val="0055540E"/>
    <w:rsid w:val="005736D1"/>
    <w:rsid w:val="00582F69"/>
    <w:rsid w:val="005976E1"/>
    <w:rsid w:val="005A5C81"/>
    <w:rsid w:val="005B4260"/>
    <w:rsid w:val="005E0208"/>
    <w:rsid w:val="005E1593"/>
    <w:rsid w:val="005E7312"/>
    <w:rsid w:val="005F487B"/>
    <w:rsid w:val="006201F7"/>
    <w:rsid w:val="00631A54"/>
    <w:rsid w:val="006419CA"/>
    <w:rsid w:val="0064407B"/>
    <w:rsid w:val="006508E7"/>
    <w:rsid w:val="0065784C"/>
    <w:rsid w:val="00663704"/>
    <w:rsid w:val="006664A0"/>
    <w:rsid w:val="00684199"/>
    <w:rsid w:val="006911AF"/>
    <w:rsid w:val="006963F4"/>
    <w:rsid w:val="006A233C"/>
    <w:rsid w:val="006A7E32"/>
    <w:rsid w:val="006B7E55"/>
    <w:rsid w:val="006E3B22"/>
    <w:rsid w:val="006F0D89"/>
    <w:rsid w:val="006F324C"/>
    <w:rsid w:val="00701D62"/>
    <w:rsid w:val="0071551B"/>
    <w:rsid w:val="00743E89"/>
    <w:rsid w:val="00764762"/>
    <w:rsid w:val="00774208"/>
    <w:rsid w:val="007925A7"/>
    <w:rsid w:val="007947A3"/>
    <w:rsid w:val="007A002D"/>
    <w:rsid w:val="007A054B"/>
    <w:rsid w:val="007A4AE3"/>
    <w:rsid w:val="007B1764"/>
    <w:rsid w:val="007B1901"/>
    <w:rsid w:val="007B5F63"/>
    <w:rsid w:val="007C5D4C"/>
    <w:rsid w:val="007D2516"/>
    <w:rsid w:val="007E7ADD"/>
    <w:rsid w:val="00804EDF"/>
    <w:rsid w:val="00810821"/>
    <w:rsid w:val="008237DF"/>
    <w:rsid w:val="00842903"/>
    <w:rsid w:val="00844A17"/>
    <w:rsid w:val="00863584"/>
    <w:rsid w:val="00871E89"/>
    <w:rsid w:val="008843C9"/>
    <w:rsid w:val="00884911"/>
    <w:rsid w:val="008A6CEC"/>
    <w:rsid w:val="008A799F"/>
    <w:rsid w:val="008C5F52"/>
    <w:rsid w:val="008C7AE8"/>
    <w:rsid w:val="008D0103"/>
    <w:rsid w:val="008E18A8"/>
    <w:rsid w:val="008E61D8"/>
    <w:rsid w:val="008F26C3"/>
    <w:rsid w:val="009150FF"/>
    <w:rsid w:val="00915E3E"/>
    <w:rsid w:val="0093422C"/>
    <w:rsid w:val="00936BE8"/>
    <w:rsid w:val="009455E8"/>
    <w:rsid w:val="00952A34"/>
    <w:rsid w:val="00957346"/>
    <w:rsid w:val="00975BEE"/>
    <w:rsid w:val="009A0C4F"/>
    <w:rsid w:val="009A3D1F"/>
    <w:rsid w:val="009A7E37"/>
    <w:rsid w:val="009B1FDD"/>
    <w:rsid w:val="009B5B6C"/>
    <w:rsid w:val="009D224C"/>
    <w:rsid w:val="009F136F"/>
    <w:rsid w:val="009F73B8"/>
    <w:rsid w:val="00A00699"/>
    <w:rsid w:val="00A156E7"/>
    <w:rsid w:val="00A25464"/>
    <w:rsid w:val="00A337C2"/>
    <w:rsid w:val="00A366D7"/>
    <w:rsid w:val="00A36E61"/>
    <w:rsid w:val="00A47ED6"/>
    <w:rsid w:val="00A86EF8"/>
    <w:rsid w:val="00AB0587"/>
    <w:rsid w:val="00AB7E54"/>
    <w:rsid w:val="00AC5387"/>
    <w:rsid w:val="00AE1992"/>
    <w:rsid w:val="00AF6D5F"/>
    <w:rsid w:val="00B06440"/>
    <w:rsid w:val="00B17F26"/>
    <w:rsid w:val="00B473BC"/>
    <w:rsid w:val="00B701EA"/>
    <w:rsid w:val="00BC5600"/>
    <w:rsid w:val="00BD61A8"/>
    <w:rsid w:val="00C008CC"/>
    <w:rsid w:val="00C06005"/>
    <w:rsid w:val="00C14838"/>
    <w:rsid w:val="00C26209"/>
    <w:rsid w:val="00C3375F"/>
    <w:rsid w:val="00C52528"/>
    <w:rsid w:val="00C6217F"/>
    <w:rsid w:val="00C635C6"/>
    <w:rsid w:val="00C63B67"/>
    <w:rsid w:val="00C928A3"/>
    <w:rsid w:val="00C968A3"/>
    <w:rsid w:val="00CA266F"/>
    <w:rsid w:val="00CA7AAF"/>
    <w:rsid w:val="00CC15AA"/>
    <w:rsid w:val="00CD2DFF"/>
    <w:rsid w:val="00CD6528"/>
    <w:rsid w:val="00CD7F53"/>
    <w:rsid w:val="00CE2B3B"/>
    <w:rsid w:val="00CF2315"/>
    <w:rsid w:val="00D1088B"/>
    <w:rsid w:val="00D11D75"/>
    <w:rsid w:val="00D133F5"/>
    <w:rsid w:val="00D32153"/>
    <w:rsid w:val="00D37957"/>
    <w:rsid w:val="00D71EAA"/>
    <w:rsid w:val="00D80127"/>
    <w:rsid w:val="00DC4FBF"/>
    <w:rsid w:val="00E0699A"/>
    <w:rsid w:val="00E10611"/>
    <w:rsid w:val="00E1503D"/>
    <w:rsid w:val="00E2037A"/>
    <w:rsid w:val="00E319F6"/>
    <w:rsid w:val="00E34C15"/>
    <w:rsid w:val="00E54044"/>
    <w:rsid w:val="00E92FCB"/>
    <w:rsid w:val="00E94091"/>
    <w:rsid w:val="00EB0330"/>
    <w:rsid w:val="00EB2A3C"/>
    <w:rsid w:val="00EB4355"/>
    <w:rsid w:val="00EB5A30"/>
    <w:rsid w:val="00EC3752"/>
    <w:rsid w:val="00F042E7"/>
    <w:rsid w:val="00F61057"/>
    <w:rsid w:val="00F93C54"/>
    <w:rsid w:val="00FA7BA1"/>
    <w:rsid w:val="00FB5A09"/>
    <w:rsid w:val="00FC1CAE"/>
    <w:rsid w:val="00FC4701"/>
    <w:rsid w:val="00FC5729"/>
    <w:rsid w:val="00FD61A8"/>
    <w:rsid w:val="00FD670C"/>
    <w:rsid w:val="00FE5E2E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66F15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iPriority w:val="9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iPriority w:val="9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iPriority w:val="9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iPriority w:val="9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A36E61"/>
    <w:pPr>
      <w:ind w:left="567"/>
      <w:jc w:val="both"/>
    </w:pPr>
    <w:rPr>
      <w:rFonts w:asciiTheme="minorHAnsi" w:hAnsiTheme="minorHAnsi"/>
      <w:i/>
      <w:lang w:val="pt-BR"/>
    </w:rPr>
  </w:style>
  <w:style w:type="character" w:customStyle="1" w:styleId="CommentsChar">
    <w:name w:val="Comments Char"/>
    <w:basedOn w:val="Fontepargpadro"/>
    <w:link w:val="Comments"/>
    <w:rsid w:val="00A36E61"/>
    <w:rPr>
      <w:rFonts w:eastAsia="Times" w:cs="Times New Roman"/>
      <w:i/>
      <w:sz w:val="16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pPr>
      <w:ind w:left="567" w:hanging="567"/>
    </w:pPr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7A4AE3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7A4AE3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2439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n%C3%A1lise_de_requerimento_de_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asos_de_Us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9A3D-BB0E-4DDD-8137-97F681BD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170</TotalTime>
  <Pages>1</Pages>
  <Words>1342</Words>
  <Characters>7247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8572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Katia Massa</dc:creator>
  <cp:keywords>Template Gerenciamento de Projetos</cp:keywords>
  <cp:lastModifiedBy>Marco Dittrichi</cp:lastModifiedBy>
  <cp:revision>94</cp:revision>
  <dcterms:created xsi:type="dcterms:W3CDTF">2018-03-23T14:30:00Z</dcterms:created>
  <dcterms:modified xsi:type="dcterms:W3CDTF">2022-02-06T10:50:00Z</dcterms:modified>
</cp:coreProperties>
</file>